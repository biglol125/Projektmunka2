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1E48EC" w14:textId="77777777" w:rsidR="000B2812" w:rsidRPr="000838D3" w:rsidRDefault="000B2812" w:rsidP="000B2812">
      <w:pPr>
        <w:pageBreakBefore/>
        <w:tabs>
          <w:tab w:val="right" w:pos="9645"/>
        </w:tabs>
        <w:jc w:val="right"/>
        <w:rPr>
          <w:rFonts w:eastAsia="Times New Roman" w:cs="Times New Roman"/>
          <w:color w:val="800000"/>
        </w:rPr>
      </w:pPr>
      <w:bookmarkStart w:id="0" w:name="_Hlk97656092"/>
    </w:p>
    <w:p w14:paraId="64E06378" w14:textId="77777777" w:rsidR="000B2812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eastAsia="Times New Roman" w:cs="Times New Roman"/>
          <w:color w:val="800000"/>
        </w:rPr>
      </w:pPr>
      <w:r w:rsidRPr="000838D3">
        <w:rPr>
          <w:rFonts w:cs="Times New Roman"/>
          <w:noProof/>
        </w:rPr>
        <mc:AlternateContent>
          <mc:Choice Requires="wpg">
            <w:drawing>
              <wp:inline distT="0" distB="0" distL="0" distR="0" wp14:anchorId="6109159B" wp14:editId="348EBEAA">
                <wp:extent cx="2250641" cy="569704"/>
                <wp:effectExtent l="0" t="0" r="0" b="1905"/>
                <wp:docPr id="11" name="Graphic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7A6A3F-0BAF-4345-8FE8-5B24618EF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0641" cy="569704"/>
                          <a:chOff x="38100" y="-137160"/>
                          <a:chExt cx="1959768" cy="4965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887B34EC-4E49-4AAE-9748-27CDA4497194}"/>
                            </a:ext>
                          </a:extLst>
                        </wps:cNvPr>
                        <wps:cNvSpPr/>
                        <wps:spPr>
                          <a:xfrm>
                            <a:off x="38100" y="-137160"/>
                            <a:ext cx="1959768" cy="496526"/>
                          </a:xfrm>
                          <a:custGeom>
                            <a:avLst/>
                            <a:gdLst>
                              <a:gd name="connsiteX0" fmla="*/ 117157 w 1959768"/>
                              <a:gd name="connsiteY0" fmla="*/ 317087 h 496527"/>
                              <a:gd name="connsiteX1" fmla="*/ 129349 w 1959768"/>
                              <a:gd name="connsiteY1" fmla="*/ 304038 h 496527"/>
                              <a:gd name="connsiteX2" fmla="*/ 331089 w 1959768"/>
                              <a:gd name="connsiteY2" fmla="*/ 199263 h 496527"/>
                              <a:gd name="connsiteX3" fmla="*/ 388239 w 1959768"/>
                              <a:gd name="connsiteY3" fmla="*/ 44291 h 496527"/>
                              <a:gd name="connsiteX4" fmla="*/ 407289 w 1959768"/>
                              <a:gd name="connsiteY4" fmla="*/ 33052 h 496527"/>
                              <a:gd name="connsiteX5" fmla="*/ 415957 w 1959768"/>
                              <a:gd name="connsiteY5" fmla="*/ 46196 h 496527"/>
                              <a:gd name="connsiteX6" fmla="*/ 187357 w 1959768"/>
                              <a:gd name="connsiteY6" fmla="*/ 323374 h 496527"/>
                              <a:gd name="connsiteX7" fmla="*/ 131159 w 1959768"/>
                              <a:gd name="connsiteY7" fmla="*/ 331375 h 496527"/>
                              <a:gd name="connsiteX8" fmla="*/ 117157 w 1959768"/>
                              <a:gd name="connsiteY8" fmla="*/ 317087 h 496527"/>
                              <a:gd name="connsiteX9" fmla="*/ 360712 w 1959768"/>
                              <a:gd name="connsiteY9" fmla="*/ 46482 h 496527"/>
                              <a:gd name="connsiteX10" fmla="*/ 351187 w 1959768"/>
                              <a:gd name="connsiteY10" fmla="*/ 33623 h 496527"/>
                              <a:gd name="connsiteX11" fmla="*/ 333375 w 1959768"/>
                              <a:gd name="connsiteY11" fmla="*/ 44672 h 496527"/>
                              <a:gd name="connsiteX12" fmla="*/ 319468 w 1959768"/>
                              <a:gd name="connsiteY12" fmla="*/ 110681 h 496527"/>
                              <a:gd name="connsiteX13" fmla="*/ 126968 w 1959768"/>
                              <a:gd name="connsiteY13" fmla="*/ 250031 h 496527"/>
                              <a:gd name="connsiteX14" fmla="*/ 117443 w 1959768"/>
                              <a:gd name="connsiteY14" fmla="*/ 268415 h 496527"/>
                              <a:gd name="connsiteX15" fmla="*/ 129064 w 1959768"/>
                              <a:gd name="connsiteY15" fmla="*/ 277273 h 496527"/>
                              <a:gd name="connsiteX16" fmla="*/ 162116 w 1959768"/>
                              <a:gd name="connsiteY16" fmla="*/ 273558 h 496527"/>
                              <a:gd name="connsiteX17" fmla="*/ 360235 w 1959768"/>
                              <a:gd name="connsiteY17" fmla="*/ 53912 h 496527"/>
                              <a:gd name="connsiteX18" fmla="*/ 360712 w 1959768"/>
                              <a:gd name="connsiteY18" fmla="*/ 46482 h 496527"/>
                              <a:gd name="connsiteX19" fmla="*/ 816959 w 1959768"/>
                              <a:gd name="connsiteY19" fmla="*/ 76676 h 496527"/>
                              <a:gd name="connsiteX20" fmla="*/ 856012 w 1959768"/>
                              <a:gd name="connsiteY20" fmla="*/ 90964 h 496527"/>
                              <a:gd name="connsiteX21" fmla="*/ 872395 w 1959768"/>
                              <a:gd name="connsiteY21" fmla="*/ 67342 h 496527"/>
                              <a:gd name="connsiteX22" fmla="*/ 847058 w 1959768"/>
                              <a:gd name="connsiteY22" fmla="*/ 53245 h 496527"/>
                              <a:gd name="connsiteX23" fmla="*/ 818483 w 1959768"/>
                              <a:gd name="connsiteY23" fmla="*/ 48292 h 496527"/>
                              <a:gd name="connsiteX24" fmla="*/ 780955 w 1959768"/>
                              <a:gd name="connsiteY24" fmla="*/ 59912 h 496527"/>
                              <a:gd name="connsiteX25" fmla="*/ 766572 w 1959768"/>
                              <a:gd name="connsiteY25" fmla="*/ 91345 h 496527"/>
                              <a:gd name="connsiteX26" fmla="*/ 778288 w 1959768"/>
                              <a:gd name="connsiteY26" fmla="*/ 121634 h 496527"/>
                              <a:gd name="connsiteX27" fmla="*/ 815340 w 1959768"/>
                              <a:gd name="connsiteY27" fmla="*/ 137255 h 496527"/>
                              <a:gd name="connsiteX28" fmla="*/ 836771 w 1959768"/>
                              <a:gd name="connsiteY28" fmla="*/ 145066 h 496527"/>
                              <a:gd name="connsiteX29" fmla="*/ 842105 w 1959768"/>
                              <a:gd name="connsiteY29" fmla="*/ 155448 h 496527"/>
                              <a:gd name="connsiteX30" fmla="*/ 837057 w 1959768"/>
                              <a:gd name="connsiteY30" fmla="*/ 165830 h 496527"/>
                              <a:gd name="connsiteX31" fmla="*/ 823055 w 1959768"/>
                              <a:gd name="connsiteY31" fmla="*/ 169640 h 496527"/>
                              <a:gd name="connsiteX32" fmla="*/ 779621 w 1959768"/>
                              <a:gd name="connsiteY32" fmla="*/ 149162 h 496527"/>
                              <a:gd name="connsiteX33" fmla="*/ 760571 w 1959768"/>
                              <a:gd name="connsiteY33" fmla="*/ 172784 h 496527"/>
                              <a:gd name="connsiteX34" fmla="*/ 822579 w 1959768"/>
                              <a:gd name="connsiteY34" fmla="*/ 198311 h 496527"/>
                              <a:gd name="connsiteX35" fmla="*/ 861155 w 1959768"/>
                              <a:gd name="connsiteY35" fmla="*/ 186214 h 496527"/>
                              <a:gd name="connsiteX36" fmla="*/ 875729 w 1959768"/>
                              <a:gd name="connsiteY36" fmla="*/ 154496 h 496527"/>
                              <a:gd name="connsiteX37" fmla="*/ 864298 w 1959768"/>
                              <a:gd name="connsiteY37" fmla="*/ 124873 h 496527"/>
                              <a:gd name="connsiteX38" fmla="*/ 832294 w 1959768"/>
                              <a:gd name="connsiteY38" fmla="*/ 109633 h 496527"/>
                              <a:gd name="connsiteX39" fmla="*/ 805910 w 1959768"/>
                              <a:gd name="connsiteY39" fmla="*/ 100775 h 496527"/>
                              <a:gd name="connsiteX40" fmla="*/ 800195 w 1959768"/>
                              <a:gd name="connsiteY40" fmla="*/ 90678 h 496527"/>
                              <a:gd name="connsiteX41" fmla="*/ 804863 w 1959768"/>
                              <a:gd name="connsiteY41" fmla="*/ 80486 h 496527"/>
                              <a:gd name="connsiteX42" fmla="*/ 816959 w 1959768"/>
                              <a:gd name="connsiteY42" fmla="*/ 76676 h 496527"/>
                              <a:gd name="connsiteX43" fmla="*/ 1015841 w 1959768"/>
                              <a:gd name="connsiteY43" fmla="*/ 196691 h 496527"/>
                              <a:gd name="connsiteX44" fmla="*/ 1015841 w 1959768"/>
                              <a:gd name="connsiteY44" fmla="*/ 168116 h 496527"/>
                              <a:gd name="connsiteX45" fmla="*/ 938784 w 1959768"/>
                              <a:gd name="connsiteY45" fmla="*/ 168116 h 496527"/>
                              <a:gd name="connsiteX46" fmla="*/ 1014984 w 1959768"/>
                              <a:gd name="connsiteY46" fmla="*/ 73724 h 496527"/>
                              <a:gd name="connsiteX47" fmla="*/ 1014984 w 1959768"/>
                              <a:gd name="connsiteY47" fmla="*/ 51530 h 496527"/>
                              <a:gd name="connsiteX48" fmla="*/ 896874 w 1959768"/>
                              <a:gd name="connsiteY48" fmla="*/ 51530 h 496527"/>
                              <a:gd name="connsiteX49" fmla="*/ 896874 w 1959768"/>
                              <a:gd name="connsiteY49" fmla="*/ 79629 h 496527"/>
                              <a:gd name="connsiteX50" fmla="*/ 970407 w 1959768"/>
                              <a:gd name="connsiteY50" fmla="*/ 79629 h 496527"/>
                              <a:gd name="connsiteX51" fmla="*/ 894207 w 1959768"/>
                              <a:gd name="connsiteY51" fmla="*/ 174879 h 496527"/>
                              <a:gd name="connsiteX52" fmla="*/ 894207 w 1959768"/>
                              <a:gd name="connsiteY52" fmla="*/ 197072 h 496527"/>
                              <a:gd name="connsiteX53" fmla="*/ 1044416 w 1959768"/>
                              <a:gd name="connsiteY53" fmla="*/ 51530 h 496527"/>
                              <a:gd name="connsiteX54" fmla="*/ 1044416 w 1959768"/>
                              <a:gd name="connsiteY54" fmla="*/ 196691 h 496527"/>
                              <a:gd name="connsiteX55" fmla="*/ 1151382 w 1959768"/>
                              <a:gd name="connsiteY55" fmla="*/ 196691 h 496527"/>
                              <a:gd name="connsiteX56" fmla="*/ 1151382 w 1959768"/>
                              <a:gd name="connsiteY56" fmla="*/ 168116 h 496527"/>
                              <a:gd name="connsiteX57" fmla="*/ 1076801 w 1959768"/>
                              <a:gd name="connsiteY57" fmla="*/ 168116 h 496527"/>
                              <a:gd name="connsiteX58" fmla="*/ 1076801 w 1959768"/>
                              <a:gd name="connsiteY58" fmla="*/ 137922 h 496527"/>
                              <a:gd name="connsiteX59" fmla="*/ 1141762 w 1959768"/>
                              <a:gd name="connsiteY59" fmla="*/ 137922 h 496527"/>
                              <a:gd name="connsiteX60" fmla="*/ 1141762 w 1959768"/>
                              <a:gd name="connsiteY60" fmla="*/ 110300 h 496527"/>
                              <a:gd name="connsiteX61" fmla="*/ 1076801 w 1959768"/>
                              <a:gd name="connsiteY61" fmla="*/ 110300 h 496527"/>
                              <a:gd name="connsiteX62" fmla="*/ 1076801 w 1959768"/>
                              <a:gd name="connsiteY62" fmla="*/ 80391 h 496527"/>
                              <a:gd name="connsiteX63" fmla="*/ 1149096 w 1959768"/>
                              <a:gd name="connsiteY63" fmla="*/ 80391 h 496527"/>
                              <a:gd name="connsiteX64" fmla="*/ 1149096 w 1959768"/>
                              <a:gd name="connsiteY64" fmla="*/ 51816 h 496527"/>
                              <a:gd name="connsiteX65" fmla="*/ 1137476 w 1959768"/>
                              <a:gd name="connsiteY65" fmla="*/ 13430 h 496527"/>
                              <a:gd name="connsiteX66" fmla="*/ 1105281 w 1959768"/>
                              <a:gd name="connsiteY66" fmla="*/ 0 h 496527"/>
                              <a:gd name="connsiteX67" fmla="*/ 1078897 w 1959768"/>
                              <a:gd name="connsiteY67" fmla="*/ 36671 h 496527"/>
                              <a:gd name="connsiteX68" fmla="*/ 1108615 w 1959768"/>
                              <a:gd name="connsiteY68" fmla="*/ 36671 h 496527"/>
                              <a:gd name="connsiteX69" fmla="*/ 1217200 w 1959768"/>
                              <a:gd name="connsiteY69" fmla="*/ 156305 h 496527"/>
                              <a:gd name="connsiteX70" fmla="*/ 1204722 w 1959768"/>
                              <a:gd name="connsiteY70" fmla="*/ 123254 h 496527"/>
                              <a:gd name="connsiteX71" fmla="*/ 1217676 w 1959768"/>
                              <a:gd name="connsiteY71" fmla="*/ 91154 h 496527"/>
                              <a:gd name="connsiteX72" fmla="*/ 1248728 w 1959768"/>
                              <a:gd name="connsiteY72" fmla="*/ 78962 h 496527"/>
                              <a:gd name="connsiteX73" fmla="*/ 1286828 w 1959768"/>
                              <a:gd name="connsiteY73" fmla="*/ 98012 h 496527"/>
                              <a:gd name="connsiteX74" fmla="*/ 1307021 w 1959768"/>
                              <a:gd name="connsiteY74" fmla="*/ 75152 h 496527"/>
                              <a:gd name="connsiteX75" fmla="*/ 1247204 w 1959768"/>
                              <a:gd name="connsiteY75" fmla="*/ 48006 h 496527"/>
                              <a:gd name="connsiteX76" fmla="*/ 1193197 w 1959768"/>
                              <a:gd name="connsiteY76" fmla="*/ 69437 h 496527"/>
                              <a:gd name="connsiteX77" fmla="*/ 1171099 w 1959768"/>
                              <a:gd name="connsiteY77" fmla="*/ 123349 h 496527"/>
                              <a:gd name="connsiteX78" fmla="*/ 1192816 w 1959768"/>
                              <a:gd name="connsiteY78" fmla="*/ 176784 h 496527"/>
                              <a:gd name="connsiteX79" fmla="*/ 1303620 w 1959768"/>
                              <a:gd name="connsiteY79" fmla="*/ 173089 h 496527"/>
                              <a:gd name="connsiteX80" fmla="*/ 1306259 w 1959768"/>
                              <a:gd name="connsiteY80" fmla="*/ 170117 h 496527"/>
                              <a:gd name="connsiteX81" fmla="*/ 1285494 w 1959768"/>
                              <a:gd name="connsiteY81" fmla="*/ 148781 h 496527"/>
                              <a:gd name="connsiteX82" fmla="*/ 1246442 w 1959768"/>
                              <a:gd name="connsiteY82" fmla="*/ 167831 h 496527"/>
                              <a:gd name="connsiteX83" fmla="*/ 1216819 w 1959768"/>
                              <a:gd name="connsiteY83" fmla="*/ 155734 h 496527"/>
                              <a:gd name="connsiteX84" fmla="*/ 1422273 w 1959768"/>
                              <a:gd name="connsiteY84" fmla="*/ 112776 h 496527"/>
                              <a:gd name="connsiteX85" fmla="*/ 1364552 w 1959768"/>
                              <a:gd name="connsiteY85" fmla="*/ 112776 h 496527"/>
                              <a:gd name="connsiteX86" fmla="*/ 1364552 w 1959768"/>
                              <a:gd name="connsiteY86" fmla="*/ 51530 h 496527"/>
                              <a:gd name="connsiteX87" fmla="*/ 1332167 w 1959768"/>
                              <a:gd name="connsiteY87" fmla="*/ 51530 h 496527"/>
                              <a:gd name="connsiteX88" fmla="*/ 1332167 w 1959768"/>
                              <a:gd name="connsiteY88" fmla="*/ 196691 h 496527"/>
                              <a:gd name="connsiteX89" fmla="*/ 1364552 w 1959768"/>
                              <a:gd name="connsiteY89" fmla="*/ 196691 h 496527"/>
                              <a:gd name="connsiteX90" fmla="*/ 1364552 w 1959768"/>
                              <a:gd name="connsiteY90" fmla="*/ 139541 h 496527"/>
                              <a:gd name="connsiteX91" fmla="*/ 1422273 w 1959768"/>
                              <a:gd name="connsiteY91" fmla="*/ 139541 h 496527"/>
                              <a:gd name="connsiteX92" fmla="*/ 1422273 w 1959768"/>
                              <a:gd name="connsiteY92" fmla="*/ 196691 h 496527"/>
                              <a:gd name="connsiteX93" fmla="*/ 1454658 w 1959768"/>
                              <a:gd name="connsiteY93" fmla="*/ 196691 h 496527"/>
                              <a:gd name="connsiteX94" fmla="*/ 1454658 w 1959768"/>
                              <a:gd name="connsiteY94" fmla="*/ 51530 h 496527"/>
                              <a:gd name="connsiteX95" fmla="*/ 1422273 w 1959768"/>
                              <a:gd name="connsiteY95" fmla="*/ 51530 h 496527"/>
                              <a:gd name="connsiteX96" fmla="*/ 1490472 w 1959768"/>
                              <a:gd name="connsiteY96" fmla="*/ 51530 h 496527"/>
                              <a:gd name="connsiteX97" fmla="*/ 1490472 w 1959768"/>
                              <a:gd name="connsiteY97" fmla="*/ 196691 h 496527"/>
                              <a:gd name="connsiteX98" fmla="*/ 1597343 w 1959768"/>
                              <a:gd name="connsiteY98" fmla="*/ 196691 h 496527"/>
                              <a:gd name="connsiteX99" fmla="*/ 1597343 w 1959768"/>
                              <a:gd name="connsiteY99" fmla="*/ 168116 h 496527"/>
                              <a:gd name="connsiteX100" fmla="*/ 1522857 w 1959768"/>
                              <a:gd name="connsiteY100" fmla="*/ 168116 h 496527"/>
                              <a:gd name="connsiteX101" fmla="*/ 1522857 w 1959768"/>
                              <a:gd name="connsiteY101" fmla="*/ 137922 h 496527"/>
                              <a:gd name="connsiteX102" fmla="*/ 1587818 w 1959768"/>
                              <a:gd name="connsiteY102" fmla="*/ 137922 h 496527"/>
                              <a:gd name="connsiteX103" fmla="*/ 1587818 w 1959768"/>
                              <a:gd name="connsiteY103" fmla="*/ 110300 h 496527"/>
                              <a:gd name="connsiteX104" fmla="*/ 1522857 w 1959768"/>
                              <a:gd name="connsiteY104" fmla="*/ 110300 h 496527"/>
                              <a:gd name="connsiteX105" fmla="*/ 1522857 w 1959768"/>
                              <a:gd name="connsiteY105" fmla="*/ 80391 h 496527"/>
                              <a:gd name="connsiteX106" fmla="*/ 1595057 w 1959768"/>
                              <a:gd name="connsiteY106" fmla="*/ 80391 h 496527"/>
                              <a:gd name="connsiteX107" fmla="*/ 1595057 w 1959768"/>
                              <a:gd name="connsiteY107" fmla="*/ 51816 h 496527"/>
                              <a:gd name="connsiteX108" fmla="*/ 1727740 w 1959768"/>
                              <a:gd name="connsiteY108" fmla="*/ 144971 h 496527"/>
                              <a:gd name="connsiteX109" fmla="*/ 1656493 w 1959768"/>
                              <a:gd name="connsiteY109" fmla="*/ 51530 h 496527"/>
                              <a:gd name="connsiteX110" fmla="*/ 1625727 w 1959768"/>
                              <a:gd name="connsiteY110" fmla="*/ 51530 h 496527"/>
                              <a:gd name="connsiteX111" fmla="*/ 1625727 w 1959768"/>
                              <a:gd name="connsiteY111" fmla="*/ 196691 h 496527"/>
                              <a:gd name="connsiteX112" fmla="*/ 1658112 w 1959768"/>
                              <a:gd name="connsiteY112" fmla="*/ 196691 h 496527"/>
                              <a:gd name="connsiteX113" fmla="*/ 1658112 w 1959768"/>
                              <a:gd name="connsiteY113" fmla="*/ 105728 h 496527"/>
                              <a:gd name="connsiteX114" fmla="*/ 1727264 w 1959768"/>
                              <a:gd name="connsiteY114" fmla="*/ 196691 h 496527"/>
                              <a:gd name="connsiteX115" fmla="*/ 1759649 w 1959768"/>
                              <a:gd name="connsiteY115" fmla="*/ 196691 h 496527"/>
                              <a:gd name="connsiteX116" fmla="*/ 1759649 w 1959768"/>
                              <a:gd name="connsiteY116" fmla="*/ 51530 h 496527"/>
                              <a:gd name="connsiteX117" fmla="*/ 1727264 w 1959768"/>
                              <a:gd name="connsiteY117" fmla="*/ 51530 h 496527"/>
                              <a:gd name="connsiteX118" fmla="*/ 1858232 w 1959768"/>
                              <a:gd name="connsiteY118" fmla="*/ 139351 h 496527"/>
                              <a:gd name="connsiteX119" fmla="*/ 1908524 w 1959768"/>
                              <a:gd name="connsiteY119" fmla="*/ 51530 h 496527"/>
                              <a:gd name="connsiteX120" fmla="*/ 1873377 w 1959768"/>
                              <a:gd name="connsiteY120" fmla="*/ 51530 h 496527"/>
                              <a:gd name="connsiteX121" fmla="*/ 1842040 w 1959768"/>
                              <a:gd name="connsiteY121" fmla="*/ 105537 h 496527"/>
                              <a:gd name="connsiteX122" fmla="*/ 1810703 w 1959768"/>
                              <a:gd name="connsiteY122" fmla="*/ 51530 h 496527"/>
                              <a:gd name="connsiteX123" fmla="*/ 1775651 w 1959768"/>
                              <a:gd name="connsiteY123" fmla="*/ 51530 h 496527"/>
                              <a:gd name="connsiteX124" fmla="*/ 1825847 w 1959768"/>
                              <a:gd name="connsiteY124" fmla="*/ 139351 h 496527"/>
                              <a:gd name="connsiteX125" fmla="*/ 1825847 w 1959768"/>
                              <a:gd name="connsiteY125" fmla="*/ 196501 h 496527"/>
                              <a:gd name="connsiteX126" fmla="*/ 1858232 w 1959768"/>
                              <a:gd name="connsiteY126" fmla="*/ 196501 h 496527"/>
                              <a:gd name="connsiteX127" fmla="*/ 1924050 w 1959768"/>
                              <a:gd name="connsiteY127" fmla="*/ 196501 h 496527"/>
                              <a:gd name="connsiteX128" fmla="*/ 1956435 w 1959768"/>
                              <a:gd name="connsiteY128" fmla="*/ 196501 h 496527"/>
                              <a:gd name="connsiteX129" fmla="*/ 1956435 w 1959768"/>
                              <a:gd name="connsiteY129" fmla="*/ 51530 h 496527"/>
                              <a:gd name="connsiteX130" fmla="*/ 1924050 w 1959768"/>
                              <a:gd name="connsiteY130" fmla="*/ 51530 h 496527"/>
                              <a:gd name="connsiteX131" fmla="*/ 770287 w 1959768"/>
                              <a:gd name="connsiteY131" fmla="*/ 229362 h 496527"/>
                              <a:gd name="connsiteX132" fmla="*/ 770287 w 1959768"/>
                              <a:gd name="connsiteY132" fmla="*/ 374237 h 496527"/>
                              <a:gd name="connsiteX133" fmla="*/ 877157 w 1959768"/>
                              <a:gd name="connsiteY133" fmla="*/ 374237 h 496527"/>
                              <a:gd name="connsiteX134" fmla="*/ 877157 w 1959768"/>
                              <a:gd name="connsiteY134" fmla="*/ 345662 h 496527"/>
                              <a:gd name="connsiteX135" fmla="*/ 802672 w 1959768"/>
                              <a:gd name="connsiteY135" fmla="*/ 345662 h 496527"/>
                              <a:gd name="connsiteX136" fmla="*/ 802672 w 1959768"/>
                              <a:gd name="connsiteY136" fmla="*/ 315659 h 496527"/>
                              <a:gd name="connsiteX137" fmla="*/ 867632 w 1959768"/>
                              <a:gd name="connsiteY137" fmla="*/ 315659 h 496527"/>
                              <a:gd name="connsiteX138" fmla="*/ 867632 w 1959768"/>
                              <a:gd name="connsiteY138" fmla="*/ 288512 h 496527"/>
                              <a:gd name="connsiteX139" fmla="*/ 802672 w 1959768"/>
                              <a:gd name="connsiteY139" fmla="*/ 288512 h 496527"/>
                              <a:gd name="connsiteX140" fmla="*/ 802672 w 1959768"/>
                              <a:gd name="connsiteY140" fmla="*/ 258223 h 496527"/>
                              <a:gd name="connsiteX141" fmla="*/ 874871 w 1959768"/>
                              <a:gd name="connsiteY141" fmla="*/ 258223 h 496527"/>
                              <a:gd name="connsiteX142" fmla="*/ 874871 w 1959768"/>
                              <a:gd name="connsiteY142" fmla="*/ 229648 h 496527"/>
                              <a:gd name="connsiteX143" fmla="*/ 1002506 w 1959768"/>
                              <a:gd name="connsiteY143" fmla="*/ 340424 h 496527"/>
                              <a:gd name="connsiteX144" fmla="*/ 974503 w 1959768"/>
                              <a:gd name="connsiteY144" fmla="*/ 346805 h 496527"/>
                              <a:gd name="connsiteX145" fmla="*/ 945928 w 1959768"/>
                              <a:gd name="connsiteY145" fmla="*/ 334518 h 496527"/>
                              <a:gd name="connsiteX146" fmla="*/ 933831 w 1959768"/>
                              <a:gd name="connsiteY146" fmla="*/ 301562 h 496527"/>
                              <a:gd name="connsiteX147" fmla="*/ 946499 w 1959768"/>
                              <a:gd name="connsiteY147" fmla="*/ 268510 h 496527"/>
                              <a:gd name="connsiteX148" fmla="*/ 977646 w 1959768"/>
                              <a:gd name="connsiteY148" fmla="*/ 255937 h 496527"/>
                              <a:gd name="connsiteX149" fmla="*/ 995363 w 1959768"/>
                              <a:gd name="connsiteY149" fmla="*/ 259080 h 496527"/>
                              <a:gd name="connsiteX150" fmla="*/ 1013269 w 1959768"/>
                              <a:gd name="connsiteY150" fmla="*/ 270891 h 496527"/>
                              <a:gd name="connsiteX151" fmla="*/ 1030129 w 1959768"/>
                              <a:gd name="connsiteY151" fmla="*/ 246602 h 496527"/>
                              <a:gd name="connsiteX152" fmla="*/ 975836 w 1959768"/>
                              <a:gd name="connsiteY152" fmla="*/ 226028 h 496527"/>
                              <a:gd name="connsiteX153" fmla="*/ 922496 w 1959768"/>
                              <a:gd name="connsiteY153" fmla="*/ 247555 h 496527"/>
                              <a:gd name="connsiteX154" fmla="*/ 899922 w 1959768"/>
                              <a:gd name="connsiteY154" fmla="*/ 301466 h 496527"/>
                              <a:gd name="connsiteX155" fmla="*/ 921734 w 1959768"/>
                              <a:gd name="connsiteY155" fmla="*/ 355187 h 496527"/>
                              <a:gd name="connsiteX156" fmla="*/ 975360 w 1959768"/>
                              <a:gd name="connsiteY156" fmla="*/ 376333 h 496527"/>
                              <a:gd name="connsiteX157" fmla="*/ 1035177 w 1959768"/>
                              <a:gd name="connsiteY157" fmla="*/ 352330 h 496527"/>
                              <a:gd name="connsiteX158" fmla="*/ 1035177 w 1959768"/>
                              <a:gd name="connsiteY158" fmla="*/ 300514 h 496527"/>
                              <a:gd name="connsiteX159" fmla="*/ 1002506 w 1959768"/>
                              <a:gd name="connsiteY159" fmla="*/ 300514 h 496527"/>
                              <a:gd name="connsiteX160" fmla="*/ 1126331 w 1959768"/>
                              <a:gd name="connsiteY160" fmla="*/ 317183 h 496527"/>
                              <a:gd name="connsiteX161" fmla="*/ 1176147 w 1959768"/>
                              <a:gd name="connsiteY161" fmla="*/ 229362 h 496527"/>
                              <a:gd name="connsiteX162" fmla="*/ 1141000 w 1959768"/>
                              <a:gd name="connsiteY162" fmla="*/ 229362 h 496527"/>
                              <a:gd name="connsiteX163" fmla="*/ 1109663 w 1959768"/>
                              <a:gd name="connsiteY163" fmla="*/ 283274 h 496527"/>
                              <a:gd name="connsiteX164" fmla="*/ 1078325 w 1959768"/>
                              <a:gd name="connsiteY164" fmla="*/ 229362 h 496527"/>
                              <a:gd name="connsiteX165" fmla="*/ 1043273 w 1959768"/>
                              <a:gd name="connsiteY165" fmla="*/ 229362 h 496527"/>
                              <a:gd name="connsiteX166" fmla="*/ 1093851 w 1959768"/>
                              <a:gd name="connsiteY166" fmla="*/ 317087 h 496527"/>
                              <a:gd name="connsiteX167" fmla="*/ 1093851 w 1959768"/>
                              <a:gd name="connsiteY167" fmla="*/ 374237 h 496527"/>
                              <a:gd name="connsiteX168" fmla="*/ 1126236 w 1959768"/>
                              <a:gd name="connsiteY168" fmla="*/ 374237 h 496527"/>
                              <a:gd name="connsiteX169" fmla="*/ 1194435 w 1959768"/>
                              <a:gd name="connsiteY169" fmla="*/ 229362 h 496527"/>
                              <a:gd name="connsiteX170" fmla="*/ 1194435 w 1959768"/>
                              <a:gd name="connsiteY170" fmla="*/ 374237 h 496527"/>
                              <a:gd name="connsiteX171" fmla="*/ 1301401 w 1959768"/>
                              <a:gd name="connsiteY171" fmla="*/ 374237 h 496527"/>
                              <a:gd name="connsiteX172" fmla="*/ 1301401 w 1959768"/>
                              <a:gd name="connsiteY172" fmla="*/ 345662 h 496527"/>
                              <a:gd name="connsiteX173" fmla="*/ 1226820 w 1959768"/>
                              <a:gd name="connsiteY173" fmla="*/ 345662 h 496527"/>
                              <a:gd name="connsiteX174" fmla="*/ 1226820 w 1959768"/>
                              <a:gd name="connsiteY174" fmla="*/ 315659 h 496527"/>
                              <a:gd name="connsiteX175" fmla="*/ 1291781 w 1959768"/>
                              <a:gd name="connsiteY175" fmla="*/ 315659 h 496527"/>
                              <a:gd name="connsiteX176" fmla="*/ 1291781 w 1959768"/>
                              <a:gd name="connsiteY176" fmla="*/ 288512 h 496527"/>
                              <a:gd name="connsiteX177" fmla="*/ 1226820 w 1959768"/>
                              <a:gd name="connsiteY177" fmla="*/ 288512 h 496527"/>
                              <a:gd name="connsiteX178" fmla="*/ 1226820 w 1959768"/>
                              <a:gd name="connsiteY178" fmla="*/ 258223 h 496527"/>
                              <a:gd name="connsiteX179" fmla="*/ 1299115 w 1959768"/>
                              <a:gd name="connsiteY179" fmla="*/ 258223 h 496527"/>
                              <a:gd name="connsiteX180" fmla="*/ 1299115 w 1959768"/>
                              <a:gd name="connsiteY180" fmla="*/ 229648 h 496527"/>
                              <a:gd name="connsiteX181" fmla="*/ 1435036 w 1959768"/>
                              <a:gd name="connsiteY181" fmla="*/ 257366 h 496527"/>
                              <a:gd name="connsiteX182" fmla="*/ 1435036 w 1959768"/>
                              <a:gd name="connsiteY182" fmla="*/ 229362 h 496527"/>
                              <a:gd name="connsiteX183" fmla="*/ 1320736 w 1959768"/>
                              <a:gd name="connsiteY183" fmla="*/ 229362 h 496527"/>
                              <a:gd name="connsiteX184" fmla="*/ 1320736 w 1959768"/>
                              <a:gd name="connsiteY184" fmla="*/ 257366 h 496527"/>
                              <a:gd name="connsiteX185" fmla="*/ 1361885 w 1959768"/>
                              <a:gd name="connsiteY185" fmla="*/ 257366 h 496527"/>
                              <a:gd name="connsiteX186" fmla="*/ 1361885 w 1959768"/>
                              <a:gd name="connsiteY186" fmla="*/ 374237 h 496527"/>
                              <a:gd name="connsiteX187" fmla="*/ 1394270 w 1959768"/>
                              <a:gd name="connsiteY187" fmla="*/ 374237 h 496527"/>
                              <a:gd name="connsiteX188" fmla="*/ 1394270 w 1959768"/>
                              <a:gd name="connsiteY188" fmla="*/ 257366 h 496527"/>
                              <a:gd name="connsiteX189" fmla="*/ 1460945 w 1959768"/>
                              <a:gd name="connsiteY189" fmla="*/ 229362 h 496527"/>
                              <a:gd name="connsiteX190" fmla="*/ 1460945 w 1959768"/>
                              <a:gd name="connsiteY190" fmla="*/ 374237 h 496527"/>
                              <a:gd name="connsiteX191" fmla="*/ 1567910 w 1959768"/>
                              <a:gd name="connsiteY191" fmla="*/ 374237 h 496527"/>
                              <a:gd name="connsiteX192" fmla="*/ 1567910 w 1959768"/>
                              <a:gd name="connsiteY192" fmla="*/ 345662 h 496527"/>
                              <a:gd name="connsiteX193" fmla="*/ 1493330 w 1959768"/>
                              <a:gd name="connsiteY193" fmla="*/ 345662 h 496527"/>
                              <a:gd name="connsiteX194" fmla="*/ 1493330 w 1959768"/>
                              <a:gd name="connsiteY194" fmla="*/ 315659 h 496527"/>
                              <a:gd name="connsiteX195" fmla="*/ 1558385 w 1959768"/>
                              <a:gd name="connsiteY195" fmla="*/ 315659 h 496527"/>
                              <a:gd name="connsiteX196" fmla="*/ 1558385 w 1959768"/>
                              <a:gd name="connsiteY196" fmla="*/ 288512 h 496527"/>
                              <a:gd name="connsiteX197" fmla="*/ 1493330 w 1959768"/>
                              <a:gd name="connsiteY197" fmla="*/ 288512 h 496527"/>
                              <a:gd name="connsiteX198" fmla="*/ 1493330 w 1959768"/>
                              <a:gd name="connsiteY198" fmla="*/ 258223 h 496527"/>
                              <a:gd name="connsiteX199" fmla="*/ 1565624 w 1959768"/>
                              <a:gd name="connsiteY199" fmla="*/ 258223 h 496527"/>
                              <a:gd name="connsiteX200" fmla="*/ 1565624 w 1959768"/>
                              <a:gd name="connsiteY200" fmla="*/ 229648 h 496527"/>
                              <a:gd name="connsiteX201" fmla="*/ 1728597 w 1959768"/>
                              <a:gd name="connsiteY201" fmla="*/ 374237 h 496527"/>
                              <a:gd name="connsiteX202" fmla="*/ 1760982 w 1959768"/>
                              <a:gd name="connsiteY202" fmla="*/ 374237 h 496527"/>
                              <a:gd name="connsiteX203" fmla="*/ 1760982 w 1959768"/>
                              <a:gd name="connsiteY203" fmla="*/ 229362 h 496527"/>
                              <a:gd name="connsiteX204" fmla="*/ 1717358 w 1959768"/>
                              <a:gd name="connsiteY204" fmla="*/ 229362 h 496527"/>
                              <a:gd name="connsiteX205" fmla="*/ 1679829 w 1959768"/>
                              <a:gd name="connsiteY205" fmla="*/ 309086 h 496527"/>
                              <a:gd name="connsiteX206" fmla="*/ 1642872 w 1959768"/>
                              <a:gd name="connsiteY206" fmla="*/ 229362 h 496527"/>
                              <a:gd name="connsiteX207" fmla="*/ 1599057 w 1959768"/>
                              <a:gd name="connsiteY207" fmla="*/ 229362 h 496527"/>
                              <a:gd name="connsiteX208" fmla="*/ 1599057 w 1959768"/>
                              <a:gd name="connsiteY208" fmla="*/ 374237 h 496527"/>
                              <a:gd name="connsiteX209" fmla="*/ 1631442 w 1959768"/>
                              <a:gd name="connsiteY209" fmla="*/ 374237 h 496527"/>
                              <a:gd name="connsiteX210" fmla="*/ 1631442 w 1959768"/>
                              <a:gd name="connsiteY210" fmla="*/ 283083 h 496527"/>
                              <a:gd name="connsiteX211" fmla="*/ 1670399 w 1959768"/>
                              <a:gd name="connsiteY211" fmla="*/ 362426 h 496527"/>
                              <a:gd name="connsiteX212" fmla="*/ 1689449 w 1959768"/>
                              <a:gd name="connsiteY212" fmla="*/ 362426 h 496527"/>
                              <a:gd name="connsiteX213" fmla="*/ 1728597 w 1959768"/>
                              <a:gd name="connsiteY213" fmla="*/ 283083 h 496527"/>
                              <a:gd name="connsiteX214" fmla="*/ 766572 w 1959768"/>
                              <a:gd name="connsiteY214" fmla="*/ 466725 h 496527"/>
                              <a:gd name="connsiteX215" fmla="*/ 766572 w 1959768"/>
                              <a:gd name="connsiteY215" fmla="*/ 431864 h 496527"/>
                              <a:gd name="connsiteX216" fmla="*/ 755999 w 1959768"/>
                              <a:gd name="connsiteY216" fmla="*/ 431864 h 496527"/>
                              <a:gd name="connsiteX217" fmla="*/ 755999 w 1959768"/>
                              <a:gd name="connsiteY217" fmla="*/ 467201 h 496527"/>
                              <a:gd name="connsiteX218" fmla="*/ 763429 w 1959768"/>
                              <a:gd name="connsiteY218" fmla="*/ 488156 h 496527"/>
                              <a:gd name="connsiteX219" fmla="*/ 801529 w 1959768"/>
                              <a:gd name="connsiteY219" fmla="*/ 488156 h 496527"/>
                              <a:gd name="connsiteX220" fmla="*/ 809054 w 1959768"/>
                              <a:gd name="connsiteY220" fmla="*/ 467201 h 496527"/>
                              <a:gd name="connsiteX221" fmla="*/ 809054 w 1959768"/>
                              <a:gd name="connsiteY221" fmla="*/ 431864 h 496527"/>
                              <a:gd name="connsiteX222" fmla="*/ 798385 w 1959768"/>
                              <a:gd name="connsiteY222" fmla="*/ 431864 h 496527"/>
                              <a:gd name="connsiteX223" fmla="*/ 798385 w 1959768"/>
                              <a:gd name="connsiteY223" fmla="*/ 466725 h 496527"/>
                              <a:gd name="connsiteX224" fmla="*/ 794099 w 1959768"/>
                              <a:gd name="connsiteY224" fmla="*/ 480441 h 496527"/>
                              <a:gd name="connsiteX225" fmla="*/ 782384 w 1959768"/>
                              <a:gd name="connsiteY225" fmla="*/ 485489 h 496527"/>
                              <a:gd name="connsiteX226" fmla="*/ 770668 w 1959768"/>
                              <a:gd name="connsiteY226" fmla="*/ 480441 h 496527"/>
                              <a:gd name="connsiteX227" fmla="*/ 766572 w 1959768"/>
                              <a:gd name="connsiteY227" fmla="*/ 466725 h 496527"/>
                              <a:gd name="connsiteX228" fmla="*/ 873443 w 1959768"/>
                              <a:gd name="connsiteY228" fmla="*/ 479012 h 496527"/>
                              <a:gd name="connsiteX229" fmla="*/ 836867 w 1959768"/>
                              <a:gd name="connsiteY229" fmla="*/ 431959 h 496527"/>
                              <a:gd name="connsiteX230" fmla="*/ 826198 w 1959768"/>
                              <a:gd name="connsiteY230" fmla="*/ 431959 h 496527"/>
                              <a:gd name="connsiteX231" fmla="*/ 826198 w 1959768"/>
                              <a:gd name="connsiteY231" fmla="*/ 495014 h 496527"/>
                              <a:gd name="connsiteX232" fmla="*/ 836867 w 1959768"/>
                              <a:gd name="connsiteY232" fmla="*/ 495014 h 496527"/>
                              <a:gd name="connsiteX233" fmla="*/ 836867 w 1959768"/>
                              <a:gd name="connsiteY233" fmla="*/ 448913 h 496527"/>
                              <a:gd name="connsiteX234" fmla="*/ 872490 w 1959768"/>
                              <a:gd name="connsiteY234" fmla="*/ 494919 h 496527"/>
                              <a:gd name="connsiteX235" fmla="*/ 884110 w 1959768"/>
                              <a:gd name="connsiteY235" fmla="*/ 494919 h 496527"/>
                              <a:gd name="connsiteX236" fmla="*/ 884110 w 1959768"/>
                              <a:gd name="connsiteY236" fmla="*/ 431864 h 496527"/>
                              <a:gd name="connsiteX237" fmla="*/ 873443 w 1959768"/>
                              <a:gd name="connsiteY237" fmla="*/ 431864 h 496527"/>
                              <a:gd name="connsiteX238" fmla="*/ 901541 w 1959768"/>
                              <a:gd name="connsiteY238" fmla="*/ 495014 h 496527"/>
                              <a:gd name="connsiteX239" fmla="*/ 912209 w 1959768"/>
                              <a:gd name="connsiteY239" fmla="*/ 495014 h 496527"/>
                              <a:gd name="connsiteX240" fmla="*/ 912209 w 1959768"/>
                              <a:gd name="connsiteY240" fmla="*/ 431864 h 496527"/>
                              <a:gd name="connsiteX241" fmla="*/ 901541 w 1959768"/>
                              <a:gd name="connsiteY241" fmla="*/ 431864 h 496527"/>
                              <a:gd name="connsiteX242" fmla="*/ 983742 w 1959768"/>
                              <a:gd name="connsiteY242" fmla="*/ 431959 h 496527"/>
                              <a:gd name="connsiteX243" fmla="*/ 971836 w 1959768"/>
                              <a:gd name="connsiteY243" fmla="*/ 431959 h 496527"/>
                              <a:gd name="connsiteX244" fmla="*/ 952786 w 1959768"/>
                              <a:gd name="connsiteY244" fmla="*/ 479012 h 496527"/>
                              <a:gd name="connsiteX245" fmla="*/ 933736 w 1959768"/>
                              <a:gd name="connsiteY245" fmla="*/ 431959 h 496527"/>
                              <a:gd name="connsiteX246" fmla="*/ 921830 w 1959768"/>
                              <a:gd name="connsiteY246" fmla="*/ 431959 h 496527"/>
                              <a:gd name="connsiteX247" fmla="*/ 947166 w 1959768"/>
                              <a:gd name="connsiteY247" fmla="*/ 495014 h 496527"/>
                              <a:gd name="connsiteX248" fmla="*/ 959072 w 1959768"/>
                              <a:gd name="connsiteY248" fmla="*/ 495014 h 496527"/>
                              <a:gd name="connsiteX249" fmla="*/ 992791 w 1959768"/>
                              <a:gd name="connsiteY249" fmla="*/ 431959 h 496527"/>
                              <a:gd name="connsiteX250" fmla="*/ 992791 w 1959768"/>
                              <a:gd name="connsiteY250" fmla="*/ 495014 h 496527"/>
                              <a:gd name="connsiteX251" fmla="*/ 1038130 w 1959768"/>
                              <a:gd name="connsiteY251" fmla="*/ 495014 h 496527"/>
                              <a:gd name="connsiteX252" fmla="*/ 1038130 w 1959768"/>
                              <a:gd name="connsiteY252" fmla="*/ 484823 h 496527"/>
                              <a:gd name="connsiteX253" fmla="*/ 1003459 w 1959768"/>
                              <a:gd name="connsiteY253" fmla="*/ 484823 h 496527"/>
                              <a:gd name="connsiteX254" fmla="*/ 1003459 w 1959768"/>
                              <a:gd name="connsiteY254" fmla="*/ 468059 h 496527"/>
                              <a:gd name="connsiteX255" fmla="*/ 1033272 w 1959768"/>
                              <a:gd name="connsiteY255" fmla="*/ 468059 h 496527"/>
                              <a:gd name="connsiteX256" fmla="*/ 1033272 w 1959768"/>
                              <a:gd name="connsiteY256" fmla="*/ 458534 h 496527"/>
                              <a:gd name="connsiteX257" fmla="*/ 1003078 w 1959768"/>
                              <a:gd name="connsiteY257" fmla="*/ 458534 h 496527"/>
                              <a:gd name="connsiteX258" fmla="*/ 1003078 w 1959768"/>
                              <a:gd name="connsiteY258" fmla="*/ 441865 h 496527"/>
                              <a:gd name="connsiteX259" fmla="*/ 1036701 w 1959768"/>
                              <a:gd name="connsiteY259" fmla="*/ 441865 h 496527"/>
                              <a:gd name="connsiteX260" fmla="*/ 1036701 w 1959768"/>
                              <a:gd name="connsiteY260" fmla="*/ 432340 h 496527"/>
                              <a:gd name="connsiteX261" fmla="*/ 1095851 w 1959768"/>
                              <a:gd name="connsiteY261" fmla="*/ 436817 h 496527"/>
                              <a:gd name="connsiteX262" fmla="*/ 1075182 w 1959768"/>
                              <a:gd name="connsiteY262" fmla="*/ 431959 h 496527"/>
                              <a:gd name="connsiteX263" fmla="*/ 1051751 w 1959768"/>
                              <a:gd name="connsiteY263" fmla="*/ 431959 h 496527"/>
                              <a:gd name="connsiteX264" fmla="*/ 1051751 w 1959768"/>
                              <a:gd name="connsiteY264" fmla="*/ 495014 h 496527"/>
                              <a:gd name="connsiteX265" fmla="*/ 1062419 w 1959768"/>
                              <a:gd name="connsiteY265" fmla="*/ 495014 h 496527"/>
                              <a:gd name="connsiteX266" fmla="*/ 1062419 w 1959768"/>
                              <a:gd name="connsiteY266" fmla="*/ 473678 h 496527"/>
                              <a:gd name="connsiteX267" fmla="*/ 1076325 w 1959768"/>
                              <a:gd name="connsiteY267" fmla="*/ 473678 h 496527"/>
                              <a:gd name="connsiteX268" fmla="*/ 1091375 w 1959768"/>
                              <a:gd name="connsiteY268" fmla="*/ 494919 h 496527"/>
                              <a:gd name="connsiteX269" fmla="*/ 1104900 w 1959768"/>
                              <a:gd name="connsiteY269" fmla="*/ 494919 h 496527"/>
                              <a:gd name="connsiteX270" fmla="*/ 1088422 w 1959768"/>
                              <a:gd name="connsiteY270" fmla="*/ 471964 h 496527"/>
                              <a:gd name="connsiteX271" fmla="*/ 1102043 w 1959768"/>
                              <a:gd name="connsiteY271" fmla="*/ 452342 h 496527"/>
                              <a:gd name="connsiteX272" fmla="*/ 1095851 w 1959768"/>
                              <a:gd name="connsiteY272" fmla="*/ 436721 h 496527"/>
                              <a:gd name="connsiteX273" fmla="*/ 1075658 w 1959768"/>
                              <a:gd name="connsiteY273" fmla="*/ 464153 h 496527"/>
                              <a:gd name="connsiteX274" fmla="*/ 1062419 w 1959768"/>
                              <a:gd name="connsiteY274" fmla="*/ 464153 h 496527"/>
                              <a:gd name="connsiteX275" fmla="*/ 1062419 w 1959768"/>
                              <a:gd name="connsiteY275" fmla="*/ 441484 h 496527"/>
                              <a:gd name="connsiteX276" fmla="*/ 1075849 w 1959768"/>
                              <a:gd name="connsiteY276" fmla="*/ 441484 h 496527"/>
                              <a:gd name="connsiteX277" fmla="*/ 1087755 w 1959768"/>
                              <a:gd name="connsiteY277" fmla="*/ 443770 h 496527"/>
                              <a:gd name="connsiteX278" fmla="*/ 1091089 w 1959768"/>
                              <a:gd name="connsiteY278" fmla="*/ 452247 h 496527"/>
                              <a:gd name="connsiteX279" fmla="*/ 1087850 w 1959768"/>
                              <a:gd name="connsiteY279" fmla="*/ 461772 h 496527"/>
                              <a:gd name="connsiteX280" fmla="*/ 1075658 w 1959768"/>
                              <a:gd name="connsiteY280" fmla="*/ 464058 h 496527"/>
                              <a:gd name="connsiteX281" fmla="*/ 1145858 w 1959768"/>
                              <a:gd name="connsiteY281" fmla="*/ 441865 h 496527"/>
                              <a:gd name="connsiteX282" fmla="*/ 1153382 w 1959768"/>
                              <a:gd name="connsiteY282" fmla="*/ 446056 h 496527"/>
                              <a:gd name="connsiteX283" fmla="*/ 1159097 w 1959768"/>
                              <a:gd name="connsiteY283" fmla="*/ 437960 h 496527"/>
                              <a:gd name="connsiteX284" fmla="*/ 1148810 w 1959768"/>
                              <a:gd name="connsiteY284" fmla="*/ 432435 h 496527"/>
                              <a:gd name="connsiteX285" fmla="*/ 1136809 w 1959768"/>
                              <a:gd name="connsiteY285" fmla="*/ 430435 h 496527"/>
                              <a:gd name="connsiteX286" fmla="*/ 1121093 w 1959768"/>
                              <a:gd name="connsiteY286" fmla="*/ 435197 h 496527"/>
                              <a:gd name="connsiteX287" fmla="*/ 1114711 w 1959768"/>
                              <a:gd name="connsiteY287" fmla="*/ 448628 h 496527"/>
                              <a:gd name="connsiteX288" fmla="*/ 1120331 w 1959768"/>
                              <a:gd name="connsiteY288" fmla="*/ 461582 h 496527"/>
                              <a:gd name="connsiteX289" fmla="*/ 1126712 w 1959768"/>
                              <a:gd name="connsiteY289" fmla="*/ 465296 h 496527"/>
                              <a:gd name="connsiteX290" fmla="*/ 1137285 w 1959768"/>
                              <a:gd name="connsiteY290" fmla="*/ 468344 h 496527"/>
                              <a:gd name="connsiteX291" fmla="*/ 1146810 w 1959768"/>
                              <a:gd name="connsiteY291" fmla="*/ 472059 h 496527"/>
                              <a:gd name="connsiteX292" fmla="*/ 1149572 w 1959768"/>
                              <a:gd name="connsiteY292" fmla="*/ 477679 h 496527"/>
                              <a:gd name="connsiteX293" fmla="*/ 1146620 w 1959768"/>
                              <a:gd name="connsiteY293" fmla="*/ 483584 h 496527"/>
                              <a:gd name="connsiteX294" fmla="*/ 1138428 w 1959768"/>
                              <a:gd name="connsiteY294" fmla="*/ 485775 h 496527"/>
                              <a:gd name="connsiteX295" fmla="*/ 1118616 w 1959768"/>
                              <a:gd name="connsiteY295" fmla="*/ 477488 h 496527"/>
                              <a:gd name="connsiteX296" fmla="*/ 1111949 w 1959768"/>
                              <a:gd name="connsiteY296" fmla="*/ 485489 h 496527"/>
                              <a:gd name="connsiteX297" fmla="*/ 1138047 w 1959768"/>
                              <a:gd name="connsiteY297" fmla="*/ 495586 h 496527"/>
                              <a:gd name="connsiteX298" fmla="*/ 1154430 w 1959768"/>
                              <a:gd name="connsiteY298" fmla="*/ 490442 h 496527"/>
                              <a:gd name="connsiteX299" fmla="*/ 1160621 w 1959768"/>
                              <a:gd name="connsiteY299" fmla="*/ 477107 h 496527"/>
                              <a:gd name="connsiteX300" fmla="*/ 1155668 w 1959768"/>
                              <a:gd name="connsiteY300" fmla="*/ 464630 h 496527"/>
                              <a:gd name="connsiteX301" fmla="*/ 1141095 w 1959768"/>
                              <a:gd name="connsiteY301" fmla="*/ 457962 h 496527"/>
                              <a:gd name="connsiteX302" fmla="*/ 1128427 w 1959768"/>
                              <a:gd name="connsiteY302" fmla="*/ 453676 h 496527"/>
                              <a:gd name="connsiteX303" fmla="*/ 1125474 w 1959768"/>
                              <a:gd name="connsiteY303" fmla="*/ 447770 h 496527"/>
                              <a:gd name="connsiteX304" fmla="*/ 1128427 w 1959768"/>
                              <a:gd name="connsiteY304" fmla="*/ 442055 h 496527"/>
                              <a:gd name="connsiteX305" fmla="*/ 1136047 w 1959768"/>
                              <a:gd name="connsiteY305" fmla="*/ 440150 h 496527"/>
                              <a:gd name="connsiteX306" fmla="*/ 1145858 w 1959768"/>
                              <a:gd name="connsiteY306" fmla="*/ 441769 h 496527"/>
                              <a:gd name="connsiteX307" fmla="*/ 1174433 w 1959768"/>
                              <a:gd name="connsiteY307" fmla="*/ 495014 h 496527"/>
                              <a:gd name="connsiteX308" fmla="*/ 1185101 w 1959768"/>
                              <a:gd name="connsiteY308" fmla="*/ 495014 h 496527"/>
                              <a:gd name="connsiteX309" fmla="*/ 1185101 w 1959768"/>
                              <a:gd name="connsiteY309" fmla="*/ 431864 h 496527"/>
                              <a:gd name="connsiteX310" fmla="*/ 1174433 w 1959768"/>
                              <a:gd name="connsiteY310" fmla="*/ 431864 h 496527"/>
                              <a:gd name="connsiteX311" fmla="*/ 1245489 w 1959768"/>
                              <a:gd name="connsiteY311" fmla="*/ 441674 h 496527"/>
                              <a:gd name="connsiteX312" fmla="*/ 1245489 w 1959768"/>
                              <a:gd name="connsiteY312" fmla="*/ 432149 h 496527"/>
                              <a:gd name="connsiteX313" fmla="*/ 1196626 w 1959768"/>
                              <a:gd name="connsiteY313" fmla="*/ 432149 h 496527"/>
                              <a:gd name="connsiteX314" fmla="*/ 1196626 w 1959768"/>
                              <a:gd name="connsiteY314" fmla="*/ 441674 h 496527"/>
                              <a:gd name="connsiteX315" fmla="*/ 1215676 w 1959768"/>
                              <a:gd name="connsiteY315" fmla="*/ 441674 h 496527"/>
                              <a:gd name="connsiteX316" fmla="*/ 1215676 w 1959768"/>
                              <a:gd name="connsiteY316" fmla="*/ 495014 h 496527"/>
                              <a:gd name="connsiteX317" fmla="*/ 1226249 w 1959768"/>
                              <a:gd name="connsiteY317" fmla="*/ 495014 h 496527"/>
                              <a:gd name="connsiteX318" fmla="*/ 1226249 w 1959768"/>
                              <a:gd name="connsiteY318" fmla="*/ 441674 h 496527"/>
                              <a:gd name="connsiteX319" fmla="*/ 1281779 w 1959768"/>
                              <a:gd name="connsiteY319" fmla="*/ 470249 h 496527"/>
                              <a:gd name="connsiteX320" fmla="*/ 1305211 w 1959768"/>
                              <a:gd name="connsiteY320" fmla="*/ 432149 h 496527"/>
                              <a:gd name="connsiteX321" fmla="*/ 1293305 w 1959768"/>
                              <a:gd name="connsiteY321" fmla="*/ 432149 h 496527"/>
                              <a:gd name="connsiteX322" fmla="*/ 1276064 w 1959768"/>
                              <a:gd name="connsiteY322" fmla="*/ 460724 h 496527"/>
                              <a:gd name="connsiteX323" fmla="*/ 1258919 w 1959768"/>
                              <a:gd name="connsiteY323" fmla="*/ 432149 h 496527"/>
                              <a:gd name="connsiteX324" fmla="*/ 1247299 w 1959768"/>
                              <a:gd name="connsiteY324" fmla="*/ 432149 h 496527"/>
                              <a:gd name="connsiteX325" fmla="*/ 1270730 w 1959768"/>
                              <a:gd name="connsiteY325" fmla="*/ 470249 h 496527"/>
                              <a:gd name="connsiteX326" fmla="*/ 1270730 w 1959768"/>
                              <a:gd name="connsiteY326" fmla="*/ 495205 h 496527"/>
                              <a:gd name="connsiteX327" fmla="*/ 1281494 w 1959768"/>
                              <a:gd name="connsiteY327" fmla="*/ 495205 h 496527"/>
                              <a:gd name="connsiteX328" fmla="*/ 1400270 w 1959768"/>
                              <a:gd name="connsiteY328" fmla="*/ 463201 h 496527"/>
                              <a:gd name="connsiteX329" fmla="*/ 1390745 w 1959768"/>
                              <a:gd name="connsiteY329" fmla="*/ 439960 h 496527"/>
                              <a:gd name="connsiteX330" fmla="*/ 1343120 w 1959768"/>
                              <a:gd name="connsiteY330" fmla="*/ 439960 h 496527"/>
                              <a:gd name="connsiteX331" fmla="*/ 1343111 w 1959768"/>
                              <a:gd name="connsiteY331" fmla="*/ 486432 h 496527"/>
                              <a:gd name="connsiteX332" fmla="*/ 1343120 w 1959768"/>
                              <a:gd name="connsiteY332" fmla="*/ 486442 h 496527"/>
                              <a:gd name="connsiteX333" fmla="*/ 1390745 w 1959768"/>
                              <a:gd name="connsiteY333" fmla="*/ 486442 h 496527"/>
                              <a:gd name="connsiteX334" fmla="*/ 1399985 w 1959768"/>
                              <a:gd name="connsiteY334" fmla="*/ 462915 h 496527"/>
                              <a:gd name="connsiteX335" fmla="*/ 1389317 w 1959768"/>
                              <a:gd name="connsiteY335" fmla="*/ 463201 h 496527"/>
                              <a:gd name="connsiteX336" fmla="*/ 1382935 w 1959768"/>
                              <a:gd name="connsiteY336" fmla="*/ 479393 h 496527"/>
                              <a:gd name="connsiteX337" fmla="*/ 1351550 w 1959768"/>
                              <a:gd name="connsiteY337" fmla="*/ 479728 h 496527"/>
                              <a:gd name="connsiteX338" fmla="*/ 1351217 w 1959768"/>
                              <a:gd name="connsiteY338" fmla="*/ 479393 h 496527"/>
                              <a:gd name="connsiteX339" fmla="*/ 1351217 w 1959768"/>
                              <a:gd name="connsiteY339" fmla="*/ 447008 h 496527"/>
                              <a:gd name="connsiteX340" fmla="*/ 1382601 w 1959768"/>
                              <a:gd name="connsiteY340" fmla="*/ 446674 h 496527"/>
                              <a:gd name="connsiteX341" fmla="*/ 1382935 w 1959768"/>
                              <a:gd name="connsiteY341" fmla="*/ 447008 h 496527"/>
                              <a:gd name="connsiteX342" fmla="*/ 1389031 w 1959768"/>
                              <a:gd name="connsiteY342" fmla="*/ 462915 h 496527"/>
                              <a:gd name="connsiteX343" fmla="*/ 1455992 w 1959768"/>
                              <a:gd name="connsiteY343" fmla="*/ 442055 h 496527"/>
                              <a:gd name="connsiteX344" fmla="*/ 1455992 w 1959768"/>
                              <a:gd name="connsiteY344" fmla="*/ 432530 h 496527"/>
                              <a:gd name="connsiteX345" fmla="*/ 1413986 w 1959768"/>
                              <a:gd name="connsiteY345" fmla="*/ 432530 h 496527"/>
                              <a:gd name="connsiteX346" fmla="*/ 1413986 w 1959768"/>
                              <a:gd name="connsiteY346" fmla="*/ 495586 h 496527"/>
                              <a:gd name="connsiteX347" fmla="*/ 1423797 w 1959768"/>
                              <a:gd name="connsiteY347" fmla="*/ 495586 h 496527"/>
                              <a:gd name="connsiteX348" fmla="*/ 1423797 w 1959768"/>
                              <a:gd name="connsiteY348" fmla="*/ 468916 h 496527"/>
                              <a:gd name="connsiteX349" fmla="*/ 1452372 w 1959768"/>
                              <a:gd name="connsiteY349" fmla="*/ 468916 h 496527"/>
                              <a:gd name="connsiteX350" fmla="*/ 1452372 w 1959768"/>
                              <a:gd name="connsiteY350" fmla="*/ 459391 h 496527"/>
                              <a:gd name="connsiteX351" fmla="*/ 1423797 w 1959768"/>
                              <a:gd name="connsiteY351" fmla="*/ 459391 h 496527"/>
                              <a:gd name="connsiteX352" fmla="*/ 1423797 w 1959768"/>
                              <a:gd name="connsiteY352" fmla="*/ 441769 h 496527"/>
                              <a:gd name="connsiteX353" fmla="*/ 1536859 w 1959768"/>
                              <a:gd name="connsiteY353" fmla="*/ 481775 h 496527"/>
                              <a:gd name="connsiteX354" fmla="*/ 1521809 w 1959768"/>
                              <a:gd name="connsiteY354" fmla="*/ 485680 h 496527"/>
                              <a:gd name="connsiteX355" fmla="*/ 1506569 w 1959768"/>
                              <a:gd name="connsiteY355" fmla="*/ 479584 h 496527"/>
                              <a:gd name="connsiteX356" fmla="*/ 1506569 w 1959768"/>
                              <a:gd name="connsiteY356" fmla="*/ 447294 h 496527"/>
                              <a:gd name="connsiteX357" fmla="*/ 1522571 w 1959768"/>
                              <a:gd name="connsiteY357" fmla="*/ 441103 h 496527"/>
                              <a:gd name="connsiteX358" fmla="*/ 1531334 w 1959768"/>
                              <a:gd name="connsiteY358" fmla="*/ 442246 h 496527"/>
                              <a:gd name="connsiteX359" fmla="*/ 1538764 w 1959768"/>
                              <a:gd name="connsiteY359" fmla="*/ 446627 h 496527"/>
                              <a:gd name="connsiteX360" fmla="*/ 1544384 w 1959768"/>
                              <a:gd name="connsiteY360" fmla="*/ 438531 h 496527"/>
                              <a:gd name="connsiteX361" fmla="*/ 1521809 w 1959768"/>
                              <a:gd name="connsiteY361" fmla="*/ 430625 h 496527"/>
                              <a:gd name="connsiteX362" fmla="*/ 1498568 w 1959768"/>
                              <a:gd name="connsiteY362" fmla="*/ 440150 h 496527"/>
                              <a:gd name="connsiteX363" fmla="*/ 1498568 w 1959768"/>
                              <a:gd name="connsiteY363" fmla="*/ 486918 h 496527"/>
                              <a:gd name="connsiteX364" fmla="*/ 1522000 w 1959768"/>
                              <a:gd name="connsiteY364" fmla="*/ 496443 h 496527"/>
                              <a:gd name="connsiteX365" fmla="*/ 1547527 w 1959768"/>
                              <a:gd name="connsiteY365" fmla="*/ 486918 h 496527"/>
                              <a:gd name="connsiteX366" fmla="*/ 1547527 w 1959768"/>
                              <a:gd name="connsiteY366" fmla="*/ 464248 h 496527"/>
                              <a:gd name="connsiteX367" fmla="*/ 1536192 w 1959768"/>
                              <a:gd name="connsiteY367" fmla="*/ 464248 h 496527"/>
                              <a:gd name="connsiteX368" fmla="*/ 1585246 w 1959768"/>
                              <a:gd name="connsiteY368" fmla="*/ 470249 h 496527"/>
                              <a:gd name="connsiteX369" fmla="*/ 1608677 w 1959768"/>
                              <a:gd name="connsiteY369" fmla="*/ 432149 h 496527"/>
                              <a:gd name="connsiteX370" fmla="*/ 1597057 w 1959768"/>
                              <a:gd name="connsiteY370" fmla="*/ 432149 h 496527"/>
                              <a:gd name="connsiteX371" fmla="*/ 1579817 w 1959768"/>
                              <a:gd name="connsiteY371" fmla="*/ 460724 h 496527"/>
                              <a:gd name="connsiteX372" fmla="*/ 1562672 w 1959768"/>
                              <a:gd name="connsiteY372" fmla="*/ 432149 h 496527"/>
                              <a:gd name="connsiteX373" fmla="*/ 1550956 w 1959768"/>
                              <a:gd name="connsiteY373" fmla="*/ 432149 h 496527"/>
                              <a:gd name="connsiteX374" fmla="*/ 1574483 w 1959768"/>
                              <a:gd name="connsiteY374" fmla="*/ 470249 h 496527"/>
                              <a:gd name="connsiteX375" fmla="*/ 1574483 w 1959768"/>
                              <a:gd name="connsiteY375" fmla="*/ 495205 h 496527"/>
                              <a:gd name="connsiteX376" fmla="*/ 1585246 w 1959768"/>
                              <a:gd name="connsiteY376" fmla="*/ 495205 h 496527"/>
                              <a:gd name="connsiteX377" fmla="*/ 1678972 w 1959768"/>
                              <a:gd name="connsiteY377" fmla="*/ 463201 h 496527"/>
                              <a:gd name="connsiteX378" fmla="*/ 1669447 w 1959768"/>
                              <a:gd name="connsiteY378" fmla="*/ 439960 h 496527"/>
                              <a:gd name="connsiteX379" fmla="*/ 1621822 w 1959768"/>
                              <a:gd name="connsiteY379" fmla="*/ 439960 h 496527"/>
                              <a:gd name="connsiteX380" fmla="*/ 1621822 w 1959768"/>
                              <a:gd name="connsiteY380" fmla="*/ 486442 h 496527"/>
                              <a:gd name="connsiteX381" fmla="*/ 1669447 w 1959768"/>
                              <a:gd name="connsiteY381" fmla="*/ 486442 h 496527"/>
                              <a:gd name="connsiteX382" fmla="*/ 1678305 w 1959768"/>
                              <a:gd name="connsiteY382" fmla="*/ 462915 h 496527"/>
                              <a:gd name="connsiteX383" fmla="*/ 1668113 w 1959768"/>
                              <a:gd name="connsiteY383" fmla="*/ 463201 h 496527"/>
                              <a:gd name="connsiteX384" fmla="*/ 1661636 w 1959768"/>
                              <a:gd name="connsiteY384" fmla="*/ 479393 h 496527"/>
                              <a:gd name="connsiteX385" fmla="*/ 1630385 w 1959768"/>
                              <a:gd name="connsiteY385" fmla="*/ 479768 h 496527"/>
                              <a:gd name="connsiteX386" fmla="*/ 1630013 w 1959768"/>
                              <a:gd name="connsiteY386" fmla="*/ 479393 h 496527"/>
                              <a:gd name="connsiteX387" fmla="*/ 1630013 w 1959768"/>
                              <a:gd name="connsiteY387" fmla="*/ 447008 h 496527"/>
                              <a:gd name="connsiteX388" fmla="*/ 1661265 w 1959768"/>
                              <a:gd name="connsiteY388" fmla="*/ 446634 h 496527"/>
                              <a:gd name="connsiteX389" fmla="*/ 1661636 w 1959768"/>
                              <a:gd name="connsiteY389" fmla="*/ 447008 h 496527"/>
                              <a:gd name="connsiteX390" fmla="*/ 1667447 w 1959768"/>
                              <a:gd name="connsiteY390" fmla="*/ 462915 h 496527"/>
                              <a:gd name="connsiteX391" fmla="*/ 1736503 w 1959768"/>
                              <a:gd name="connsiteY391" fmla="*/ 437007 h 496527"/>
                              <a:gd name="connsiteX392" fmla="*/ 1715834 w 1959768"/>
                              <a:gd name="connsiteY392" fmla="*/ 432149 h 496527"/>
                              <a:gd name="connsiteX393" fmla="*/ 1692402 w 1959768"/>
                              <a:gd name="connsiteY393" fmla="*/ 432149 h 496527"/>
                              <a:gd name="connsiteX394" fmla="*/ 1692402 w 1959768"/>
                              <a:gd name="connsiteY394" fmla="*/ 495205 h 496527"/>
                              <a:gd name="connsiteX395" fmla="*/ 1703070 w 1959768"/>
                              <a:gd name="connsiteY395" fmla="*/ 495205 h 496527"/>
                              <a:gd name="connsiteX396" fmla="*/ 1703070 w 1959768"/>
                              <a:gd name="connsiteY396" fmla="*/ 473678 h 496527"/>
                              <a:gd name="connsiteX397" fmla="*/ 1717072 w 1959768"/>
                              <a:gd name="connsiteY397" fmla="*/ 473678 h 496527"/>
                              <a:gd name="connsiteX398" fmla="*/ 1732121 w 1959768"/>
                              <a:gd name="connsiteY398" fmla="*/ 494919 h 496527"/>
                              <a:gd name="connsiteX399" fmla="*/ 1745647 w 1959768"/>
                              <a:gd name="connsiteY399" fmla="*/ 494919 h 496527"/>
                              <a:gd name="connsiteX400" fmla="*/ 1728597 w 1959768"/>
                              <a:gd name="connsiteY400" fmla="*/ 471964 h 496527"/>
                              <a:gd name="connsiteX401" fmla="*/ 1742123 w 1959768"/>
                              <a:gd name="connsiteY401" fmla="*/ 452342 h 496527"/>
                              <a:gd name="connsiteX402" fmla="*/ 1735836 w 1959768"/>
                              <a:gd name="connsiteY402" fmla="*/ 436721 h 496527"/>
                              <a:gd name="connsiteX403" fmla="*/ 1716310 w 1959768"/>
                              <a:gd name="connsiteY403" fmla="*/ 464344 h 496527"/>
                              <a:gd name="connsiteX404" fmla="*/ 1703070 w 1959768"/>
                              <a:gd name="connsiteY404" fmla="*/ 464344 h 496527"/>
                              <a:gd name="connsiteX405" fmla="*/ 1703070 w 1959768"/>
                              <a:gd name="connsiteY405" fmla="*/ 441484 h 496527"/>
                              <a:gd name="connsiteX406" fmla="*/ 1716596 w 1959768"/>
                              <a:gd name="connsiteY406" fmla="*/ 441484 h 496527"/>
                              <a:gd name="connsiteX407" fmla="*/ 1728502 w 1959768"/>
                              <a:gd name="connsiteY407" fmla="*/ 443770 h 496527"/>
                              <a:gd name="connsiteX408" fmla="*/ 1731836 w 1959768"/>
                              <a:gd name="connsiteY408" fmla="*/ 452247 h 496527"/>
                              <a:gd name="connsiteX409" fmla="*/ 1728597 w 1959768"/>
                              <a:gd name="connsiteY409" fmla="*/ 461772 h 496527"/>
                              <a:gd name="connsiteX410" fmla="*/ 1715643 w 1959768"/>
                              <a:gd name="connsiteY410" fmla="*/ 464058 h 496527"/>
                              <a:gd name="connsiteX411" fmla="*/ 578072 w 1959768"/>
                              <a:gd name="connsiteY411" fmla="*/ 56864 h 496527"/>
                              <a:gd name="connsiteX412" fmla="*/ 578072 w 1959768"/>
                              <a:gd name="connsiteY412" fmla="*/ 33338 h 496527"/>
                              <a:gd name="connsiteX413" fmla="*/ 574739 w 1959768"/>
                              <a:gd name="connsiteY413" fmla="*/ 30099 h 496527"/>
                              <a:gd name="connsiteX414" fmla="*/ 467963 w 1959768"/>
                              <a:gd name="connsiteY414" fmla="*/ 30099 h 496527"/>
                              <a:gd name="connsiteX415" fmla="*/ 464725 w 1959768"/>
                              <a:gd name="connsiteY415" fmla="*/ 33338 h 496527"/>
                              <a:gd name="connsiteX416" fmla="*/ 464725 w 1959768"/>
                              <a:gd name="connsiteY416" fmla="*/ 56864 h 496527"/>
                              <a:gd name="connsiteX417" fmla="*/ 467963 w 1959768"/>
                              <a:gd name="connsiteY417" fmla="*/ 60103 h 496527"/>
                              <a:gd name="connsiteX418" fmla="*/ 574739 w 1959768"/>
                              <a:gd name="connsiteY418" fmla="*/ 60103 h 496527"/>
                              <a:gd name="connsiteX419" fmla="*/ 578072 w 1959768"/>
                              <a:gd name="connsiteY419" fmla="*/ 56864 h 496527"/>
                              <a:gd name="connsiteX420" fmla="*/ 578072 w 1959768"/>
                              <a:gd name="connsiteY420" fmla="*/ 111157 h 496527"/>
                              <a:gd name="connsiteX421" fmla="*/ 578072 w 1959768"/>
                              <a:gd name="connsiteY421" fmla="*/ 87725 h 496527"/>
                              <a:gd name="connsiteX422" fmla="*/ 574739 w 1959768"/>
                              <a:gd name="connsiteY422" fmla="*/ 84487 h 496527"/>
                              <a:gd name="connsiteX423" fmla="*/ 467963 w 1959768"/>
                              <a:gd name="connsiteY423" fmla="*/ 84487 h 496527"/>
                              <a:gd name="connsiteX424" fmla="*/ 464725 w 1959768"/>
                              <a:gd name="connsiteY424" fmla="*/ 87725 h 496527"/>
                              <a:gd name="connsiteX425" fmla="*/ 464725 w 1959768"/>
                              <a:gd name="connsiteY425" fmla="*/ 111157 h 496527"/>
                              <a:gd name="connsiteX426" fmla="*/ 467963 w 1959768"/>
                              <a:gd name="connsiteY426" fmla="*/ 114395 h 496527"/>
                              <a:gd name="connsiteX427" fmla="*/ 574739 w 1959768"/>
                              <a:gd name="connsiteY427" fmla="*/ 114395 h 496527"/>
                              <a:gd name="connsiteX428" fmla="*/ 578072 w 1959768"/>
                              <a:gd name="connsiteY428" fmla="*/ 111157 h 496527"/>
                              <a:gd name="connsiteX429" fmla="*/ 578072 w 1959768"/>
                              <a:gd name="connsiteY429" fmla="*/ 165545 h 496527"/>
                              <a:gd name="connsiteX430" fmla="*/ 578072 w 1959768"/>
                              <a:gd name="connsiteY430" fmla="*/ 142113 h 496527"/>
                              <a:gd name="connsiteX431" fmla="*/ 574739 w 1959768"/>
                              <a:gd name="connsiteY431" fmla="*/ 138779 h 496527"/>
                              <a:gd name="connsiteX432" fmla="*/ 467963 w 1959768"/>
                              <a:gd name="connsiteY432" fmla="*/ 138779 h 496527"/>
                              <a:gd name="connsiteX433" fmla="*/ 464725 w 1959768"/>
                              <a:gd name="connsiteY433" fmla="*/ 142113 h 496527"/>
                              <a:gd name="connsiteX434" fmla="*/ 464725 w 1959768"/>
                              <a:gd name="connsiteY434" fmla="*/ 165545 h 496527"/>
                              <a:gd name="connsiteX435" fmla="*/ 467963 w 1959768"/>
                              <a:gd name="connsiteY435" fmla="*/ 168783 h 496527"/>
                              <a:gd name="connsiteX436" fmla="*/ 574739 w 1959768"/>
                              <a:gd name="connsiteY436" fmla="*/ 168783 h 496527"/>
                              <a:gd name="connsiteX437" fmla="*/ 578072 w 1959768"/>
                              <a:gd name="connsiteY437" fmla="*/ 165545 h 496527"/>
                              <a:gd name="connsiteX438" fmla="*/ 578072 w 1959768"/>
                              <a:gd name="connsiteY438" fmla="*/ 219837 h 496527"/>
                              <a:gd name="connsiteX439" fmla="*/ 578072 w 1959768"/>
                              <a:gd name="connsiteY439" fmla="*/ 196406 h 496527"/>
                              <a:gd name="connsiteX440" fmla="*/ 574739 w 1959768"/>
                              <a:gd name="connsiteY440" fmla="*/ 193167 h 496527"/>
                              <a:gd name="connsiteX441" fmla="*/ 467963 w 1959768"/>
                              <a:gd name="connsiteY441" fmla="*/ 193167 h 496527"/>
                              <a:gd name="connsiteX442" fmla="*/ 464725 w 1959768"/>
                              <a:gd name="connsiteY442" fmla="*/ 196406 h 496527"/>
                              <a:gd name="connsiteX443" fmla="*/ 464725 w 1959768"/>
                              <a:gd name="connsiteY443" fmla="*/ 219837 h 496527"/>
                              <a:gd name="connsiteX444" fmla="*/ 467963 w 1959768"/>
                              <a:gd name="connsiteY444" fmla="*/ 223171 h 496527"/>
                              <a:gd name="connsiteX445" fmla="*/ 574739 w 1959768"/>
                              <a:gd name="connsiteY445" fmla="*/ 223171 h 496527"/>
                              <a:gd name="connsiteX446" fmla="*/ 578072 w 1959768"/>
                              <a:gd name="connsiteY446" fmla="*/ 219837 h 496527"/>
                              <a:gd name="connsiteX447" fmla="*/ 578072 w 1959768"/>
                              <a:gd name="connsiteY447" fmla="*/ 274225 h 496527"/>
                              <a:gd name="connsiteX448" fmla="*/ 578072 w 1959768"/>
                              <a:gd name="connsiteY448" fmla="*/ 250412 h 496527"/>
                              <a:gd name="connsiteX449" fmla="*/ 574739 w 1959768"/>
                              <a:gd name="connsiteY449" fmla="*/ 247174 h 496527"/>
                              <a:gd name="connsiteX450" fmla="*/ 467963 w 1959768"/>
                              <a:gd name="connsiteY450" fmla="*/ 247174 h 496527"/>
                              <a:gd name="connsiteX451" fmla="*/ 464725 w 1959768"/>
                              <a:gd name="connsiteY451" fmla="*/ 250412 h 496527"/>
                              <a:gd name="connsiteX452" fmla="*/ 464725 w 1959768"/>
                              <a:gd name="connsiteY452" fmla="*/ 274225 h 496527"/>
                              <a:gd name="connsiteX453" fmla="*/ 467963 w 1959768"/>
                              <a:gd name="connsiteY453" fmla="*/ 277463 h 496527"/>
                              <a:gd name="connsiteX454" fmla="*/ 574739 w 1959768"/>
                              <a:gd name="connsiteY454" fmla="*/ 277463 h 496527"/>
                              <a:gd name="connsiteX455" fmla="*/ 578072 w 1959768"/>
                              <a:gd name="connsiteY455" fmla="*/ 274225 h 496527"/>
                              <a:gd name="connsiteX456" fmla="*/ 578072 w 1959768"/>
                              <a:gd name="connsiteY456" fmla="*/ 328517 h 496527"/>
                              <a:gd name="connsiteX457" fmla="*/ 578072 w 1959768"/>
                              <a:gd name="connsiteY457" fmla="*/ 305086 h 496527"/>
                              <a:gd name="connsiteX458" fmla="*/ 574739 w 1959768"/>
                              <a:gd name="connsiteY458" fmla="*/ 301847 h 496527"/>
                              <a:gd name="connsiteX459" fmla="*/ 467963 w 1959768"/>
                              <a:gd name="connsiteY459" fmla="*/ 301847 h 496527"/>
                              <a:gd name="connsiteX460" fmla="*/ 464725 w 1959768"/>
                              <a:gd name="connsiteY460" fmla="*/ 305086 h 496527"/>
                              <a:gd name="connsiteX461" fmla="*/ 464725 w 1959768"/>
                              <a:gd name="connsiteY461" fmla="*/ 328517 h 496527"/>
                              <a:gd name="connsiteX462" fmla="*/ 467963 w 1959768"/>
                              <a:gd name="connsiteY462" fmla="*/ 331851 h 496527"/>
                              <a:gd name="connsiteX463" fmla="*/ 574739 w 1959768"/>
                              <a:gd name="connsiteY463" fmla="*/ 331851 h 496527"/>
                              <a:gd name="connsiteX464" fmla="*/ 578072 w 1959768"/>
                              <a:gd name="connsiteY464" fmla="*/ 328517 h 496527"/>
                              <a:gd name="connsiteX465" fmla="*/ 578072 w 1959768"/>
                              <a:gd name="connsiteY465" fmla="*/ 382905 h 496527"/>
                              <a:gd name="connsiteX466" fmla="*/ 578072 w 1959768"/>
                              <a:gd name="connsiteY466" fmla="*/ 359474 h 496527"/>
                              <a:gd name="connsiteX467" fmla="*/ 574739 w 1959768"/>
                              <a:gd name="connsiteY467" fmla="*/ 356235 h 496527"/>
                              <a:gd name="connsiteX468" fmla="*/ 467963 w 1959768"/>
                              <a:gd name="connsiteY468" fmla="*/ 356235 h 496527"/>
                              <a:gd name="connsiteX469" fmla="*/ 464725 w 1959768"/>
                              <a:gd name="connsiteY469" fmla="*/ 359474 h 496527"/>
                              <a:gd name="connsiteX470" fmla="*/ 464725 w 1959768"/>
                              <a:gd name="connsiteY470" fmla="*/ 382905 h 496527"/>
                              <a:gd name="connsiteX471" fmla="*/ 467963 w 1959768"/>
                              <a:gd name="connsiteY471" fmla="*/ 386144 h 496527"/>
                              <a:gd name="connsiteX472" fmla="*/ 574739 w 1959768"/>
                              <a:gd name="connsiteY472" fmla="*/ 386144 h 496527"/>
                              <a:gd name="connsiteX473" fmla="*/ 578072 w 1959768"/>
                              <a:gd name="connsiteY473" fmla="*/ 382905 h 496527"/>
                              <a:gd name="connsiteX474" fmla="*/ 578072 w 1959768"/>
                              <a:gd name="connsiteY474" fmla="*/ 437293 h 496527"/>
                              <a:gd name="connsiteX475" fmla="*/ 578072 w 1959768"/>
                              <a:gd name="connsiteY475" fmla="*/ 413861 h 496527"/>
                              <a:gd name="connsiteX476" fmla="*/ 574739 w 1959768"/>
                              <a:gd name="connsiteY476" fmla="*/ 410528 h 496527"/>
                              <a:gd name="connsiteX477" fmla="*/ 467963 w 1959768"/>
                              <a:gd name="connsiteY477" fmla="*/ 410528 h 496527"/>
                              <a:gd name="connsiteX478" fmla="*/ 464725 w 1959768"/>
                              <a:gd name="connsiteY478" fmla="*/ 413861 h 496527"/>
                              <a:gd name="connsiteX479" fmla="*/ 464725 w 1959768"/>
                              <a:gd name="connsiteY479" fmla="*/ 437293 h 496527"/>
                              <a:gd name="connsiteX480" fmla="*/ 467963 w 1959768"/>
                              <a:gd name="connsiteY480" fmla="*/ 440531 h 496527"/>
                              <a:gd name="connsiteX481" fmla="*/ 574739 w 1959768"/>
                              <a:gd name="connsiteY481" fmla="*/ 440531 h 496527"/>
                              <a:gd name="connsiteX482" fmla="*/ 578072 w 1959768"/>
                              <a:gd name="connsiteY482" fmla="*/ 437293 h 496527"/>
                              <a:gd name="connsiteX483" fmla="*/ 578072 w 1959768"/>
                              <a:gd name="connsiteY483" fmla="*/ 491585 h 496527"/>
                              <a:gd name="connsiteX484" fmla="*/ 578072 w 1959768"/>
                              <a:gd name="connsiteY484" fmla="*/ 468154 h 496527"/>
                              <a:gd name="connsiteX485" fmla="*/ 574739 w 1959768"/>
                              <a:gd name="connsiteY485" fmla="*/ 464915 h 496527"/>
                              <a:gd name="connsiteX486" fmla="*/ 467963 w 1959768"/>
                              <a:gd name="connsiteY486" fmla="*/ 464915 h 496527"/>
                              <a:gd name="connsiteX487" fmla="*/ 464725 w 1959768"/>
                              <a:gd name="connsiteY487" fmla="*/ 468154 h 496527"/>
                              <a:gd name="connsiteX488" fmla="*/ 464725 w 1959768"/>
                              <a:gd name="connsiteY488" fmla="*/ 491585 h 496527"/>
                              <a:gd name="connsiteX489" fmla="*/ 467963 w 1959768"/>
                              <a:gd name="connsiteY489" fmla="*/ 494919 h 496527"/>
                              <a:gd name="connsiteX490" fmla="*/ 574739 w 1959768"/>
                              <a:gd name="connsiteY490" fmla="*/ 494919 h 496527"/>
                              <a:gd name="connsiteX491" fmla="*/ 578072 w 1959768"/>
                              <a:gd name="connsiteY491" fmla="*/ 491585 h 496527"/>
                              <a:gd name="connsiteX492" fmla="*/ 411289 w 1959768"/>
                              <a:gd name="connsiteY492" fmla="*/ 382905 h 496527"/>
                              <a:gd name="connsiteX493" fmla="*/ 411289 w 1959768"/>
                              <a:gd name="connsiteY493" fmla="*/ 359474 h 496527"/>
                              <a:gd name="connsiteX494" fmla="*/ 408051 w 1959768"/>
                              <a:gd name="connsiteY494" fmla="*/ 356235 h 496527"/>
                              <a:gd name="connsiteX495" fmla="*/ 3239 w 1959768"/>
                              <a:gd name="connsiteY495" fmla="*/ 356235 h 496527"/>
                              <a:gd name="connsiteX496" fmla="*/ 0 w 1959768"/>
                              <a:gd name="connsiteY496" fmla="*/ 359474 h 496527"/>
                              <a:gd name="connsiteX497" fmla="*/ 0 w 1959768"/>
                              <a:gd name="connsiteY497" fmla="*/ 382905 h 496527"/>
                              <a:gd name="connsiteX498" fmla="*/ 3239 w 1959768"/>
                              <a:gd name="connsiteY498" fmla="*/ 386144 h 496527"/>
                              <a:gd name="connsiteX499" fmla="*/ 408051 w 1959768"/>
                              <a:gd name="connsiteY499" fmla="*/ 386144 h 496527"/>
                              <a:gd name="connsiteX500" fmla="*/ 411289 w 1959768"/>
                              <a:gd name="connsiteY500" fmla="*/ 382905 h 496527"/>
                              <a:gd name="connsiteX501" fmla="*/ 411289 w 1959768"/>
                              <a:gd name="connsiteY501" fmla="*/ 491585 h 496527"/>
                              <a:gd name="connsiteX502" fmla="*/ 411289 w 1959768"/>
                              <a:gd name="connsiteY502" fmla="*/ 468154 h 496527"/>
                              <a:gd name="connsiteX503" fmla="*/ 408051 w 1959768"/>
                              <a:gd name="connsiteY503" fmla="*/ 464915 h 496527"/>
                              <a:gd name="connsiteX504" fmla="*/ 3239 w 1959768"/>
                              <a:gd name="connsiteY504" fmla="*/ 464915 h 496527"/>
                              <a:gd name="connsiteX505" fmla="*/ 0 w 1959768"/>
                              <a:gd name="connsiteY505" fmla="*/ 468154 h 496527"/>
                              <a:gd name="connsiteX506" fmla="*/ 0 w 1959768"/>
                              <a:gd name="connsiteY506" fmla="*/ 491585 h 496527"/>
                              <a:gd name="connsiteX507" fmla="*/ 3239 w 1959768"/>
                              <a:gd name="connsiteY507" fmla="*/ 494919 h 496527"/>
                              <a:gd name="connsiteX508" fmla="*/ 408051 w 1959768"/>
                              <a:gd name="connsiteY508" fmla="*/ 494919 h 496527"/>
                              <a:gd name="connsiteX509" fmla="*/ 411289 w 1959768"/>
                              <a:gd name="connsiteY509" fmla="*/ 491585 h 496527"/>
                              <a:gd name="connsiteX510" fmla="*/ 1660589 w 1959768"/>
                              <a:gd name="connsiteY510" fmla="*/ 413290 h 496527"/>
                              <a:gd name="connsiteX511" fmla="*/ 1653064 w 1959768"/>
                              <a:gd name="connsiteY511" fmla="*/ 409766 h 496527"/>
                              <a:gd name="connsiteX512" fmla="*/ 1645158 w 1959768"/>
                              <a:gd name="connsiteY512" fmla="*/ 424910 h 496527"/>
                              <a:gd name="connsiteX513" fmla="*/ 1652778 w 1959768"/>
                              <a:gd name="connsiteY513" fmla="*/ 424910 h 496527"/>
                              <a:gd name="connsiteX514" fmla="*/ 1646682 w 1959768"/>
                              <a:gd name="connsiteY514" fmla="*/ 412337 h 496527"/>
                              <a:gd name="connsiteX515" fmla="*/ 1639443 w 1959768"/>
                              <a:gd name="connsiteY515" fmla="*/ 409480 h 496527"/>
                              <a:gd name="connsiteX516" fmla="*/ 1631537 w 1959768"/>
                              <a:gd name="connsiteY516" fmla="*/ 424625 h 496527"/>
                              <a:gd name="connsiteX517" fmla="*/ 1639062 w 1959768"/>
                              <a:gd name="connsiteY517" fmla="*/ 424625 h 496527"/>
                              <a:gd name="connsiteX518" fmla="*/ 1959769 w 1959768"/>
                              <a:gd name="connsiteY518" fmla="*/ 491300 h 496527"/>
                              <a:gd name="connsiteX519" fmla="*/ 1959769 w 1959768"/>
                              <a:gd name="connsiteY519" fmla="*/ 468154 h 496527"/>
                              <a:gd name="connsiteX520" fmla="*/ 1956530 w 1959768"/>
                              <a:gd name="connsiteY520" fmla="*/ 464915 h 496527"/>
                              <a:gd name="connsiteX521" fmla="*/ 1812131 w 1959768"/>
                              <a:gd name="connsiteY521" fmla="*/ 464915 h 496527"/>
                              <a:gd name="connsiteX522" fmla="*/ 1808893 w 1959768"/>
                              <a:gd name="connsiteY522" fmla="*/ 468154 h 496527"/>
                              <a:gd name="connsiteX523" fmla="*/ 1808893 w 1959768"/>
                              <a:gd name="connsiteY523" fmla="*/ 491585 h 496527"/>
                              <a:gd name="connsiteX524" fmla="*/ 1812131 w 1959768"/>
                              <a:gd name="connsiteY524" fmla="*/ 494919 h 496527"/>
                              <a:gd name="connsiteX525" fmla="*/ 1956530 w 1959768"/>
                              <a:gd name="connsiteY525" fmla="*/ 494919 h 496527"/>
                              <a:gd name="connsiteX526" fmla="*/ 1959769 w 1959768"/>
                              <a:gd name="connsiteY526" fmla="*/ 491585 h 4965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</a:cxnLst>
                            <a:rect l="l" t="t" r="r" b="b"/>
                            <a:pathLst>
                              <a:path w="1959768" h="496527">
                                <a:moveTo>
                                  <a:pt x="117157" y="317087"/>
                                </a:moveTo>
                                <a:cubicBezTo>
                                  <a:pt x="117157" y="307562"/>
                                  <a:pt x="118300" y="304705"/>
                                  <a:pt x="129349" y="304038"/>
                                </a:cubicBezTo>
                                <a:cubicBezTo>
                                  <a:pt x="208827" y="300837"/>
                                  <a:pt x="282760" y="262439"/>
                                  <a:pt x="331089" y="199263"/>
                                </a:cubicBezTo>
                                <a:cubicBezTo>
                                  <a:pt x="366246" y="155060"/>
                                  <a:pt x="386280" y="100736"/>
                                  <a:pt x="388239" y="44291"/>
                                </a:cubicBezTo>
                                <a:cubicBezTo>
                                  <a:pt x="388810" y="31528"/>
                                  <a:pt x="399288" y="33052"/>
                                  <a:pt x="407289" y="33052"/>
                                </a:cubicBezTo>
                                <a:cubicBezTo>
                                  <a:pt x="418529" y="33052"/>
                                  <a:pt x="416243" y="39815"/>
                                  <a:pt x="415957" y="46196"/>
                                </a:cubicBezTo>
                                <a:cubicBezTo>
                                  <a:pt x="409736" y="179091"/>
                                  <a:pt x="316638" y="291972"/>
                                  <a:pt x="187357" y="323374"/>
                                </a:cubicBezTo>
                                <a:cubicBezTo>
                                  <a:pt x="168900" y="327709"/>
                                  <a:pt x="150093" y="330387"/>
                                  <a:pt x="131159" y="331375"/>
                                </a:cubicBezTo>
                                <a:cubicBezTo>
                                  <a:pt x="117253" y="332804"/>
                                  <a:pt x="117062" y="332423"/>
                                  <a:pt x="117157" y="317087"/>
                                </a:cubicBezTo>
                                <a:close/>
                                <a:moveTo>
                                  <a:pt x="360712" y="46482"/>
                                </a:moveTo>
                                <a:cubicBezTo>
                                  <a:pt x="361379" y="39529"/>
                                  <a:pt x="361950" y="33719"/>
                                  <a:pt x="351187" y="33623"/>
                                </a:cubicBezTo>
                                <a:cubicBezTo>
                                  <a:pt x="343567" y="33623"/>
                                  <a:pt x="333661" y="31242"/>
                                  <a:pt x="333375" y="44672"/>
                                </a:cubicBezTo>
                                <a:cubicBezTo>
                                  <a:pt x="333069" y="67369"/>
                                  <a:pt x="328346" y="89789"/>
                                  <a:pt x="319468" y="110681"/>
                                </a:cubicBezTo>
                                <a:cubicBezTo>
                                  <a:pt x="283559" y="196406"/>
                                  <a:pt x="219170" y="244031"/>
                                  <a:pt x="126968" y="250031"/>
                                </a:cubicBezTo>
                                <a:cubicBezTo>
                                  <a:pt x="113824" y="250984"/>
                                  <a:pt x="116681" y="261652"/>
                                  <a:pt x="117443" y="268415"/>
                                </a:cubicBezTo>
                                <a:cubicBezTo>
                                  <a:pt x="117443" y="277940"/>
                                  <a:pt x="122396" y="277940"/>
                                  <a:pt x="129064" y="277273"/>
                                </a:cubicBezTo>
                                <a:cubicBezTo>
                                  <a:pt x="140138" y="276610"/>
                                  <a:pt x="151170" y="275371"/>
                                  <a:pt x="162116" y="273558"/>
                                </a:cubicBezTo>
                                <a:cubicBezTo>
                                  <a:pt x="270144" y="253421"/>
                                  <a:pt x="351310" y="163439"/>
                                  <a:pt x="360235" y="53912"/>
                                </a:cubicBezTo>
                                <a:cubicBezTo>
                                  <a:pt x="360331" y="51435"/>
                                  <a:pt x="360426" y="48959"/>
                                  <a:pt x="360712" y="46482"/>
                                </a:cubicBezTo>
                                <a:close/>
                                <a:moveTo>
                                  <a:pt x="816959" y="76676"/>
                                </a:moveTo>
                                <a:cubicBezTo>
                                  <a:pt x="831209" y="76959"/>
                                  <a:pt x="844944" y="81987"/>
                                  <a:pt x="856012" y="90964"/>
                                </a:cubicBezTo>
                                <a:lnTo>
                                  <a:pt x="872395" y="67342"/>
                                </a:lnTo>
                                <a:cubicBezTo>
                                  <a:pt x="864899" y="61103"/>
                                  <a:pt x="856307" y="56321"/>
                                  <a:pt x="847058" y="53245"/>
                                </a:cubicBezTo>
                                <a:cubicBezTo>
                                  <a:pt x="837867" y="50037"/>
                                  <a:pt x="828218" y="48363"/>
                                  <a:pt x="818483" y="48292"/>
                                </a:cubicBezTo>
                                <a:cubicBezTo>
                                  <a:pt x="805024" y="47837"/>
                                  <a:pt x="791804" y="51931"/>
                                  <a:pt x="780955" y="59912"/>
                                </a:cubicBezTo>
                                <a:cubicBezTo>
                                  <a:pt x="771411" y="67487"/>
                                  <a:pt x="766067" y="79170"/>
                                  <a:pt x="766572" y="91345"/>
                                </a:cubicBezTo>
                                <a:cubicBezTo>
                                  <a:pt x="765620" y="102704"/>
                                  <a:pt x="769944" y="113870"/>
                                  <a:pt x="778288" y="121634"/>
                                </a:cubicBezTo>
                                <a:cubicBezTo>
                                  <a:pt x="789365" y="129461"/>
                                  <a:pt x="802005" y="134790"/>
                                  <a:pt x="815340" y="137255"/>
                                </a:cubicBezTo>
                                <a:cubicBezTo>
                                  <a:pt x="822855" y="138695"/>
                                  <a:pt x="830094" y="141333"/>
                                  <a:pt x="836771" y="145066"/>
                                </a:cubicBezTo>
                                <a:cubicBezTo>
                                  <a:pt x="840229" y="147371"/>
                                  <a:pt x="842239" y="151297"/>
                                  <a:pt x="842105" y="155448"/>
                                </a:cubicBezTo>
                                <a:cubicBezTo>
                                  <a:pt x="842267" y="159537"/>
                                  <a:pt x="840372" y="163436"/>
                                  <a:pt x="837057" y="165830"/>
                                </a:cubicBezTo>
                                <a:cubicBezTo>
                                  <a:pt x="832923" y="168587"/>
                                  <a:pt x="828008" y="169925"/>
                                  <a:pt x="823055" y="169640"/>
                                </a:cubicBezTo>
                                <a:cubicBezTo>
                                  <a:pt x="806587" y="168272"/>
                                  <a:pt x="791156" y="160999"/>
                                  <a:pt x="779621" y="149162"/>
                                </a:cubicBezTo>
                                <a:lnTo>
                                  <a:pt x="760571" y="172784"/>
                                </a:lnTo>
                                <a:cubicBezTo>
                                  <a:pt x="777116" y="189064"/>
                                  <a:pt x="799367" y="198226"/>
                                  <a:pt x="822579" y="198311"/>
                                </a:cubicBezTo>
                                <a:cubicBezTo>
                                  <a:pt x="836466" y="198975"/>
                                  <a:pt x="850135" y="194688"/>
                                  <a:pt x="861155" y="186214"/>
                                </a:cubicBezTo>
                                <a:cubicBezTo>
                                  <a:pt x="870699" y="178493"/>
                                  <a:pt x="876081" y="166763"/>
                                  <a:pt x="875729" y="154496"/>
                                </a:cubicBezTo>
                                <a:cubicBezTo>
                                  <a:pt x="876490" y="143416"/>
                                  <a:pt x="872300" y="132570"/>
                                  <a:pt x="864298" y="124873"/>
                                </a:cubicBezTo>
                                <a:cubicBezTo>
                                  <a:pt x="855040" y="117249"/>
                                  <a:pt x="844048" y="112016"/>
                                  <a:pt x="832294" y="109633"/>
                                </a:cubicBezTo>
                                <a:cubicBezTo>
                                  <a:pt x="823151" y="107854"/>
                                  <a:pt x="814273" y="104876"/>
                                  <a:pt x="805910" y="100775"/>
                                </a:cubicBezTo>
                                <a:cubicBezTo>
                                  <a:pt x="802310" y="98698"/>
                                  <a:pt x="800119" y="94832"/>
                                  <a:pt x="800195" y="90678"/>
                                </a:cubicBezTo>
                                <a:cubicBezTo>
                                  <a:pt x="800052" y="86734"/>
                                  <a:pt x="801786" y="82954"/>
                                  <a:pt x="804863" y="80486"/>
                                </a:cubicBezTo>
                                <a:cubicBezTo>
                                  <a:pt x="808377" y="77937"/>
                                  <a:pt x="812616" y="76600"/>
                                  <a:pt x="816959" y="76676"/>
                                </a:cubicBezTo>
                                <a:close/>
                                <a:moveTo>
                                  <a:pt x="1015841" y="196691"/>
                                </a:moveTo>
                                <a:lnTo>
                                  <a:pt x="1015841" y="168116"/>
                                </a:lnTo>
                                <a:lnTo>
                                  <a:pt x="938784" y="168116"/>
                                </a:lnTo>
                                <a:lnTo>
                                  <a:pt x="1014984" y="73724"/>
                                </a:lnTo>
                                <a:lnTo>
                                  <a:pt x="1014984" y="51530"/>
                                </a:lnTo>
                                <a:lnTo>
                                  <a:pt x="896874" y="51530"/>
                                </a:lnTo>
                                <a:lnTo>
                                  <a:pt x="896874" y="79629"/>
                                </a:lnTo>
                                <a:lnTo>
                                  <a:pt x="970407" y="79629"/>
                                </a:lnTo>
                                <a:lnTo>
                                  <a:pt x="894207" y="174879"/>
                                </a:lnTo>
                                <a:lnTo>
                                  <a:pt x="894207" y="197072"/>
                                </a:lnTo>
                                <a:close/>
                                <a:moveTo>
                                  <a:pt x="1044416" y="51530"/>
                                </a:moveTo>
                                <a:lnTo>
                                  <a:pt x="1044416" y="196691"/>
                                </a:lnTo>
                                <a:lnTo>
                                  <a:pt x="1151382" y="196691"/>
                                </a:lnTo>
                                <a:lnTo>
                                  <a:pt x="1151382" y="168116"/>
                                </a:lnTo>
                                <a:lnTo>
                                  <a:pt x="1076801" y="168116"/>
                                </a:lnTo>
                                <a:lnTo>
                                  <a:pt x="1076801" y="137922"/>
                                </a:lnTo>
                                <a:lnTo>
                                  <a:pt x="1141762" y="137922"/>
                                </a:lnTo>
                                <a:lnTo>
                                  <a:pt x="1141762" y="110300"/>
                                </a:lnTo>
                                <a:lnTo>
                                  <a:pt x="1076801" y="110300"/>
                                </a:lnTo>
                                <a:lnTo>
                                  <a:pt x="1076801" y="80391"/>
                                </a:lnTo>
                                <a:lnTo>
                                  <a:pt x="1149096" y="80391"/>
                                </a:lnTo>
                                <a:lnTo>
                                  <a:pt x="1149096" y="51816"/>
                                </a:lnTo>
                                <a:close/>
                                <a:moveTo>
                                  <a:pt x="1137476" y="13430"/>
                                </a:moveTo>
                                <a:lnTo>
                                  <a:pt x="1105281" y="0"/>
                                </a:lnTo>
                                <a:lnTo>
                                  <a:pt x="1078897" y="36671"/>
                                </a:lnTo>
                                <a:lnTo>
                                  <a:pt x="1108615" y="36671"/>
                                </a:lnTo>
                                <a:close/>
                                <a:moveTo>
                                  <a:pt x="1217200" y="156305"/>
                                </a:moveTo>
                                <a:cubicBezTo>
                                  <a:pt x="1208570" y="147540"/>
                                  <a:pt x="1204036" y="135537"/>
                                  <a:pt x="1204722" y="123254"/>
                                </a:cubicBezTo>
                                <a:cubicBezTo>
                                  <a:pt x="1204141" y="111174"/>
                                  <a:pt x="1208875" y="99444"/>
                                  <a:pt x="1217676" y="91154"/>
                                </a:cubicBezTo>
                                <a:cubicBezTo>
                                  <a:pt x="1226049" y="83208"/>
                                  <a:pt x="1237183" y="78835"/>
                                  <a:pt x="1248728" y="78962"/>
                                </a:cubicBezTo>
                                <a:cubicBezTo>
                                  <a:pt x="1263739" y="78871"/>
                                  <a:pt x="1277893" y="85948"/>
                                  <a:pt x="1286828" y="98012"/>
                                </a:cubicBezTo>
                                <a:lnTo>
                                  <a:pt x="1307021" y="75152"/>
                                </a:lnTo>
                                <a:cubicBezTo>
                                  <a:pt x="1292152" y="57600"/>
                                  <a:pt x="1270206" y="47636"/>
                                  <a:pt x="1247204" y="48006"/>
                                </a:cubicBezTo>
                                <a:cubicBezTo>
                                  <a:pt x="1227039" y="47544"/>
                                  <a:pt x="1207551" y="55277"/>
                                  <a:pt x="1193197" y="69437"/>
                                </a:cubicBezTo>
                                <a:cubicBezTo>
                                  <a:pt x="1178585" y="83506"/>
                                  <a:pt x="1170565" y="103072"/>
                                  <a:pt x="1171099" y="123349"/>
                                </a:cubicBezTo>
                                <a:cubicBezTo>
                                  <a:pt x="1170508" y="143421"/>
                                  <a:pt x="1178385" y="162817"/>
                                  <a:pt x="1192816" y="176784"/>
                                </a:cubicBezTo>
                                <a:cubicBezTo>
                                  <a:pt x="1224429" y="206360"/>
                                  <a:pt x="1274035" y="204707"/>
                                  <a:pt x="1303620" y="173089"/>
                                </a:cubicBezTo>
                                <a:cubicBezTo>
                                  <a:pt x="1304525" y="172122"/>
                                  <a:pt x="1305401" y="171130"/>
                                  <a:pt x="1306259" y="170117"/>
                                </a:cubicBezTo>
                                <a:lnTo>
                                  <a:pt x="1285494" y="148781"/>
                                </a:lnTo>
                                <a:cubicBezTo>
                                  <a:pt x="1276302" y="161045"/>
                                  <a:pt x="1261767" y="168134"/>
                                  <a:pt x="1246442" y="167831"/>
                                </a:cubicBezTo>
                                <a:cubicBezTo>
                                  <a:pt x="1235316" y="168083"/>
                                  <a:pt x="1224591" y="163701"/>
                                  <a:pt x="1216819" y="155734"/>
                                </a:cubicBezTo>
                                <a:close/>
                                <a:moveTo>
                                  <a:pt x="1422273" y="112776"/>
                                </a:moveTo>
                                <a:lnTo>
                                  <a:pt x="1364552" y="112776"/>
                                </a:lnTo>
                                <a:lnTo>
                                  <a:pt x="1364552" y="51530"/>
                                </a:lnTo>
                                <a:lnTo>
                                  <a:pt x="1332167" y="51530"/>
                                </a:lnTo>
                                <a:lnTo>
                                  <a:pt x="1332167" y="196691"/>
                                </a:lnTo>
                                <a:lnTo>
                                  <a:pt x="1364552" y="196691"/>
                                </a:lnTo>
                                <a:lnTo>
                                  <a:pt x="1364552" y="139541"/>
                                </a:lnTo>
                                <a:lnTo>
                                  <a:pt x="1422273" y="139541"/>
                                </a:lnTo>
                                <a:lnTo>
                                  <a:pt x="1422273" y="196691"/>
                                </a:lnTo>
                                <a:lnTo>
                                  <a:pt x="1454658" y="196691"/>
                                </a:lnTo>
                                <a:lnTo>
                                  <a:pt x="1454658" y="51530"/>
                                </a:lnTo>
                                <a:lnTo>
                                  <a:pt x="1422273" y="51530"/>
                                </a:lnTo>
                                <a:close/>
                                <a:moveTo>
                                  <a:pt x="1490472" y="51530"/>
                                </a:moveTo>
                                <a:lnTo>
                                  <a:pt x="1490472" y="196691"/>
                                </a:lnTo>
                                <a:lnTo>
                                  <a:pt x="1597343" y="196691"/>
                                </a:lnTo>
                                <a:lnTo>
                                  <a:pt x="1597343" y="168116"/>
                                </a:lnTo>
                                <a:lnTo>
                                  <a:pt x="1522857" y="168116"/>
                                </a:lnTo>
                                <a:lnTo>
                                  <a:pt x="1522857" y="137922"/>
                                </a:lnTo>
                                <a:lnTo>
                                  <a:pt x="1587818" y="137922"/>
                                </a:lnTo>
                                <a:lnTo>
                                  <a:pt x="1587818" y="110300"/>
                                </a:lnTo>
                                <a:lnTo>
                                  <a:pt x="1522857" y="110300"/>
                                </a:lnTo>
                                <a:lnTo>
                                  <a:pt x="1522857" y="80391"/>
                                </a:lnTo>
                                <a:lnTo>
                                  <a:pt x="1595057" y="80391"/>
                                </a:lnTo>
                                <a:lnTo>
                                  <a:pt x="1595057" y="51816"/>
                                </a:lnTo>
                                <a:close/>
                                <a:moveTo>
                                  <a:pt x="1727740" y="144971"/>
                                </a:moveTo>
                                <a:lnTo>
                                  <a:pt x="1656493" y="51530"/>
                                </a:lnTo>
                                <a:lnTo>
                                  <a:pt x="1625727" y="51530"/>
                                </a:lnTo>
                                <a:lnTo>
                                  <a:pt x="1625727" y="196691"/>
                                </a:lnTo>
                                <a:lnTo>
                                  <a:pt x="1658112" y="196691"/>
                                </a:lnTo>
                                <a:lnTo>
                                  <a:pt x="1658112" y="105728"/>
                                </a:lnTo>
                                <a:lnTo>
                                  <a:pt x="1727264" y="196691"/>
                                </a:lnTo>
                                <a:lnTo>
                                  <a:pt x="1759649" y="196691"/>
                                </a:lnTo>
                                <a:lnTo>
                                  <a:pt x="1759649" y="51530"/>
                                </a:lnTo>
                                <a:lnTo>
                                  <a:pt x="1727264" y="51530"/>
                                </a:lnTo>
                                <a:close/>
                                <a:moveTo>
                                  <a:pt x="1858232" y="139351"/>
                                </a:moveTo>
                                <a:lnTo>
                                  <a:pt x="1908524" y="51530"/>
                                </a:lnTo>
                                <a:lnTo>
                                  <a:pt x="1873377" y="51530"/>
                                </a:lnTo>
                                <a:lnTo>
                                  <a:pt x="1842040" y="105537"/>
                                </a:lnTo>
                                <a:lnTo>
                                  <a:pt x="1810703" y="51530"/>
                                </a:lnTo>
                                <a:lnTo>
                                  <a:pt x="1775651" y="51530"/>
                                </a:lnTo>
                                <a:lnTo>
                                  <a:pt x="1825847" y="139351"/>
                                </a:lnTo>
                                <a:lnTo>
                                  <a:pt x="1825847" y="196501"/>
                                </a:lnTo>
                                <a:lnTo>
                                  <a:pt x="1858232" y="196501"/>
                                </a:lnTo>
                                <a:close/>
                                <a:moveTo>
                                  <a:pt x="1924050" y="196501"/>
                                </a:moveTo>
                                <a:lnTo>
                                  <a:pt x="1956435" y="196501"/>
                                </a:lnTo>
                                <a:lnTo>
                                  <a:pt x="1956435" y="51530"/>
                                </a:lnTo>
                                <a:lnTo>
                                  <a:pt x="1924050" y="51530"/>
                                </a:lnTo>
                                <a:close/>
                                <a:moveTo>
                                  <a:pt x="770287" y="229362"/>
                                </a:moveTo>
                                <a:lnTo>
                                  <a:pt x="770287" y="374237"/>
                                </a:lnTo>
                                <a:lnTo>
                                  <a:pt x="877157" y="374237"/>
                                </a:lnTo>
                                <a:lnTo>
                                  <a:pt x="877157" y="345662"/>
                                </a:lnTo>
                                <a:lnTo>
                                  <a:pt x="802672" y="345662"/>
                                </a:lnTo>
                                <a:lnTo>
                                  <a:pt x="802672" y="315659"/>
                                </a:lnTo>
                                <a:lnTo>
                                  <a:pt x="867632" y="315659"/>
                                </a:lnTo>
                                <a:lnTo>
                                  <a:pt x="867632" y="288512"/>
                                </a:lnTo>
                                <a:lnTo>
                                  <a:pt x="802672" y="288512"/>
                                </a:lnTo>
                                <a:lnTo>
                                  <a:pt x="802672" y="258223"/>
                                </a:lnTo>
                                <a:lnTo>
                                  <a:pt x="874871" y="258223"/>
                                </a:lnTo>
                                <a:lnTo>
                                  <a:pt x="874871" y="229648"/>
                                </a:lnTo>
                                <a:close/>
                                <a:moveTo>
                                  <a:pt x="1002506" y="340424"/>
                                </a:moveTo>
                                <a:cubicBezTo>
                                  <a:pt x="993896" y="344978"/>
                                  <a:pt x="984237" y="347180"/>
                                  <a:pt x="974503" y="346805"/>
                                </a:cubicBezTo>
                                <a:cubicBezTo>
                                  <a:pt x="963692" y="346798"/>
                                  <a:pt x="953367" y="342356"/>
                                  <a:pt x="945928" y="334518"/>
                                </a:cubicBezTo>
                                <a:cubicBezTo>
                                  <a:pt x="937603" y="325620"/>
                                  <a:pt x="933240" y="313731"/>
                                  <a:pt x="933831" y="301562"/>
                                </a:cubicBezTo>
                                <a:cubicBezTo>
                                  <a:pt x="933250" y="289259"/>
                                  <a:pt x="937851" y="277275"/>
                                  <a:pt x="946499" y="268510"/>
                                </a:cubicBezTo>
                                <a:cubicBezTo>
                                  <a:pt x="954700" y="260199"/>
                                  <a:pt x="965978" y="255648"/>
                                  <a:pt x="977646" y="255937"/>
                                </a:cubicBezTo>
                                <a:cubicBezTo>
                                  <a:pt x="983694" y="255894"/>
                                  <a:pt x="989695" y="256960"/>
                                  <a:pt x="995363" y="259080"/>
                                </a:cubicBezTo>
                                <a:cubicBezTo>
                                  <a:pt x="1001944" y="261993"/>
                                  <a:pt x="1008002" y="265985"/>
                                  <a:pt x="1013269" y="270891"/>
                                </a:cubicBezTo>
                                <a:lnTo>
                                  <a:pt x="1030129" y="246602"/>
                                </a:lnTo>
                                <a:cubicBezTo>
                                  <a:pt x="1015308" y="233082"/>
                                  <a:pt x="995896" y="225723"/>
                                  <a:pt x="975836" y="226028"/>
                                </a:cubicBezTo>
                                <a:cubicBezTo>
                                  <a:pt x="955872" y="225663"/>
                                  <a:pt x="936612" y="233434"/>
                                  <a:pt x="922496" y="247555"/>
                                </a:cubicBezTo>
                                <a:cubicBezTo>
                                  <a:pt x="907723" y="261547"/>
                                  <a:pt x="899522" y="281120"/>
                                  <a:pt x="899922" y="301466"/>
                                </a:cubicBezTo>
                                <a:cubicBezTo>
                                  <a:pt x="899274" y="321652"/>
                                  <a:pt x="907199" y="341168"/>
                                  <a:pt x="921734" y="355187"/>
                                </a:cubicBezTo>
                                <a:cubicBezTo>
                                  <a:pt x="935993" y="369231"/>
                                  <a:pt x="955358" y="376865"/>
                                  <a:pt x="975360" y="376333"/>
                                </a:cubicBezTo>
                                <a:cubicBezTo>
                                  <a:pt x="997868" y="377573"/>
                                  <a:pt x="1019766" y="368784"/>
                                  <a:pt x="1035177" y="352330"/>
                                </a:cubicBezTo>
                                <a:lnTo>
                                  <a:pt x="1035177" y="300514"/>
                                </a:lnTo>
                                <a:lnTo>
                                  <a:pt x="1002506" y="300514"/>
                                </a:lnTo>
                                <a:close/>
                                <a:moveTo>
                                  <a:pt x="1126331" y="317183"/>
                                </a:moveTo>
                                <a:lnTo>
                                  <a:pt x="1176147" y="229362"/>
                                </a:lnTo>
                                <a:lnTo>
                                  <a:pt x="1141000" y="229362"/>
                                </a:lnTo>
                                <a:lnTo>
                                  <a:pt x="1109663" y="283274"/>
                                </a:lnTo>
                                <a:lnTo>
                                  <a:pt x="1078325" y="229362"/>
                                </a:lnTo>
                                <a:lnTo>
                                  <a:pt x="1043273" y="229362"/>
                                </a:lnTo>
                                <a:lnTo>
                                  <a:pt x="1093851" y="317087"/>
                                </a:lnTo>
                                <a:lnTo>
                                  <a:pt x="1093851" y="374237"/>
                                </a:lnTo>
                                <a:lnTo>
                                  <a:pt x="1126236" y="374237"/>
                                </a:lnTo>
                                <a:close/>
                                <a:moveTo>
                                  <a:pt x="1194435" y="229362"/>
                                </a:moveTo>
                                <a:lnTo>
                                  <a:pt x="1194435" y="374237"/>
                                </a:lnTo>
                                <a:lnTo>
                                  <a:pt x="1301401" y="374237"/>
                                </a:lnTo>
                                <a:lnTo>
                                  <a:pt x="1301401" y="345662"/>
                                </a:lnTo>
                                <a:lnTo>
                                  <a:pt x="1226820" y="345662"/>
                                </a:lnTo>
                                <a:lnTo>
                                  <a:pt x="1226820" y="315659"/>
                                </a:lnTo>
                                <a:lnTo>
                                  <a:pt x="1291781" y="315659"/>
                                </a:lnTo>
                                <a:lnTo>
                                  <a:pt x="1291781" y="288512"/>
                                </a:lnTo>
                                <a:lnTo>
                                  <a:pt x="1226820" y="288512"/>
                                </a:lnTo>
                                <a:lnTo>
                                  <a:pt x="1226820" y="258223"/>
                                </a:lnTo>
                                <a:lnTo>
                                  <a:pt x="1299115" y="258223"/>
                                </a:lnTo>
                                <a:lnTo>
                                  <a:pt x="1299115" y="229648"/>
                                </a:lnTo>
                                <a:close/>
                                <a:moveTo>
                                  <a:pt x="1435036" y="257366"/>
                                </a:moveTo>
                                <a:lnTo>
                                  <a:pt x="1435036" y="229362"/>
                                </a:lnTo>
                                <a:lnTo>
                                  <a:pt x="1320736" y="229362"/>
                                </a:lnTo>
                                <a:lnTo>
                                  <a:pt x="1320736" y="257366"/>
                                </a:lnTo>
                                <a:lnTo>
                                  <a:pt x="1361885" y="257366"/>
                                </a:lnTo>
                                <a:lnTo>
                                  <a:pt x="1361885" y="374237"/>
                                </a:lnTo>
                                <a:lnTo>
                                  <a:pt x="1394270" y="374237"/>
                                </a:lnTo>
                                <a:lnTo>
                                  <a:pt x="1394270" y="257366"/>
                                </a:lnTo>
                                <a:close/>
                                <a:moveTo>
                                  <a:pt x="1460945" y="229362"/>
                                </a:moveTo>
                                <a:lnTo>
                                  <a:pt x="1460945" y="374237"/>
                                </a:lnTo>
                                <a:lnTo>
                                  <a:pt x="1567910" y="374237"/>
                                </a:lnTo>
                                <a:lnTo>
                                  <a:pt x="1567910" y="345662"/>
                                </a:lnTo>
                                <a:lnTo>
                                  <a:pt x="1493330" y="345662"/>
                                </a:lnTo>
                                <a:lnTo>
                                  <a:pt x="1493330" y="315659"/>
                                </a:lnTo>
                                <a:lnTo>
                                  <a:pt x="1558385" y="315659"/>
                                </a:lnTo>
                                <a:lnTo>
                                  <a:pt x="1558385" y="288512"/>
                                </a:lnTo>
                                <a:lnTo>
                                  <a:pt x="1493330" y="288512"/>
                                </a:lnTo>
                                <a:lnTo>
                                  <a:pt x="1493330" y="258223"/>
                                </a:lnTo>
                                <a:lnTo>
                                  <a:pt x="1565624" y="258223"/>
                                </a:lnTo>
                                <a:lnTo>
                                  <a:pt x="1565624" y="229648"/>
                                </a:lnTo>
                                <a:close/>
                                <a:moveTo>
                                  <a:pt x="1728597" y="374237"/>
                                </a:moveTo>
                                <a:lnTo>
                                  <a:pt x="1760982" y="374237"/>
                                </a:lnTo>
                                <a:lnTo>
                                  <a:pt x="1760982" y="229362"/>
                                </a:lnTo>
                                <a:lnTo>
                                  <a:pt x="1717358" y="229362"/>
                                </a:lnTo>
                                <a:lnTo>
                                  <a:pt x="1679829" y="309086"/>
                                </a:lnTo>
                                <a:lnTo>
                                  <a:pt x="1642872" y="229362"/>
                                </a:lnTo>
                                <a:lnTo>
                                  <a:pt x="1599057" y="229362"/>
                                </a:lnTo>
                                <a:lnTo>
                                  <a:pt x="1599057" y="374237"/>
                                </a:lnTo>
                                <a:lnTo>
                                  <a:pt x="1631442" y="374237"/>
                                </a:lnTo>
                                <a:lnTo>
                                  <a:pt x="1631442" y="283083"/>
                                </a:lnTo>
                                <a:lnTo>
                                  <a:pt x="1670399" y="362426"/>
                                </a:lnTo>
                                <a:lnTo>
                                  <a:pt x="1689449" y="362426"/>
                                </a:lnTo>
                                <a:lnTo>
                                  <a:pt x="1728597" y="283083"/>
                                </a:lnTo>
                                <a:close/>
                                <a:moveTo>
                                  <a:pt x="766572" y="466725"/>
                                </a:moveTo>
                                <a:lnTo>
                                  <a:pt x="766572" y="431864"/>
                                </a:lnTo>
                                <a:lnTo>
                                  <a:pt x="755999" y="431864"/>
                                </a:lnTo>
                                <a:lnTo>
                                  <a:pt x="755999" y="467201"/>
                                </a:lnTo>
                                <a:cubicBezTo>
                                  <a:pt x="755542" y="474903"/>
                                  <a:pt x="758228" y="482460"/>
                                  <a:pt x="763429" y="488156"/>
                                </a:cubicBezTo>
                                <a:cubicBezTo>
                                  <a:pt x="774278" y="497858"/>
                                  <a:pt x="790680" y="497858"/>
                                  <a:pt x="801529" y="488156"/>
                                </a:cubicBezTo>
                                <a:cubicBezTo>
                                  <a:pt x="806844" y="482524"/>
                                  <a:pt x="809568" y="474929"/>
                                  <a:pt x="809054" y="467201"/>
                                </a:cubicBezTo>
                                <a:lnTo>
                                  <a:pt x="809054" y="431864"/>
                                </a:lnTo>
                                <a:lnTo>
                                  <a:pt x="798385" y="431864"/>
                                </a:lnTo>
                                <a:lnTo>
                                  <a:pt x="798385" y="466725"/>
                                </a:lnTo>
                                <a:cubicBezTo>
                                  <a:pt x="798671" y="471666"/>
                                  <a:pt x="797147" y="476541"/>
                                  <a:pt x="794099" y="480441"/>
                                </a:cubicBezTo>
                                <a:cubicBezTo>
                                  <a:pt x="791147" y="483789"/>
                                  <a:pt x="786851" y="485640"/>
                                  <a:pt x="782384" y="485489"/>
                                </a:cubicBezTo>
                                <a:cubicBezTo>
                                  <a:pt x="777916" y="485682"/>
                                  <a:pt x="773601" y="483822"/>
                                  <a:pt x="770668" y="480441"/>
                                </a:cubicBezTo>
                                <a:cubicBezTo>
                                  <a:pt x="767648" y="476535"/>
                                  <a:pt x="766191" y="471647"/>
                                  <a:pt x="766572" y="466725"/>
                                </a:cubicBezTo>
                                <a:close/>
                                <a:moveTo>
                                  <a:pt x="873443" y="479012"/>
                                </a:moveTo>
                                <a:lnTo>
                                  <a:pt x="836867" y="431959"/>
                                </a:lnTo>
                                <a:lnTo>
                                  <a:pt x="826198" y="431959"/>
                                </a:lnTo>
                                <a:lnTo>
                                  <a:pt x="826198" y="495014"/>
                                </a:lnTo>
                                <a:lnTo>
                                  <a:pt x="836867" y="495014"/>
                                </a:lnTo>
                                <a:lnTo>
                                  <a:pt x="836867" y="448913"/>
                                </a:lnTo>
                                <a:lnTo>
                                  <a:pt x="872490" y="494919"/>
                                </a:lnTo>
                                <a:lnTo>
                                  <a:pt x="884110" y="494919"/>
                                </a:lnTo>
                                <a:lnTo>
                                  <a:pt x="884110" y="431864"/>
                                </a:lnTo>
                                <a:lnTo>
                                  <a:pt x="873443" y="431864"/>
                                </a:lnTo>
                                <a:close/>
                                <a:moveTo>
                                  <a:pt x="901541" y="495014"/>
                                </a:moveTo>
                                <a:lnTo>
                                  <a:pt x="912209" y="495014"/>
                                </a:lnTo>
                                <a:lnTo>
                                  <a:pt x="912209" y="431864"/>
                                </a:lnTo>
                                <a:lnTo>
                                  <a:pt x="901541" y="431864"/>
                                </a:lnTo>
                                <a:close/>
                                <a:moveTo>
                                  <a:pt x="983742" y="431959"/>
                                </a:moveTo>
                                <a:lnTo>
                                  <a:pt x="971836" y="431959"/>
                                </a:lnTo>
                                <a:lnTo>
                                  <a:pt x="952786" y="479012"/>
                                </a:lnTo>
                                <a:lnTo>
                                  <a:pt x="933736" y="431959"/>
                                </a:lnTo>
                                <a:lnTo>
                                  <a:pt x="921830" y="431959"/>
                                </a:lnTo>
                                <a:lnTo>
                                  <a:pt x="947166" y="495014"/>
                                </a:lnTo>
                                <a:lnTo>
                                  <a:pt x="959072" y="495014"/>
                                </a:lnTo>
                                <a:close/>
                                <a:moveTo>
                                  <a:pt x="992791" y="431959"/>
                                </a:moveTo>
                                <a:lnTo>
                                  <a:pt x="992791" y="495014"/>
                                </a:lnTo>
                                <a:lnTo>
                                  <a:pt x="1038130" y="495014"/>
                                </a:lnTo>
                                <a:lnTo>
                                  <a:pt x="1038130" y="484823"/>
                                </a:lnTo>
                                <a:lnTo>
                                  <a:pt x="1003459" y="484823"/>
                                </a:lnTo>
                                <a:lnTo>
                                  <a:pt x="1003459" y="468059"/>
                                </a:lnTo>
                                <a:lnTo>
                                  <a:pt x="1033272" y="468059"/>
                                </a:lnTo>
                                <a:lnTo>
                                  <a:pt x="1033272" y="458534"/>
                                </a:lnTo>
                                <a:lnTo>
                                  <a:pt x="1003078" y="458534"/>
                                </a:lnTo>
                                <a:lnTo>
                                  <a:pt x="1003078" y="441865"/>
                                </a:lnTo>
                                <a:lnTo>
                                  <a:pt x="1036701" y="441865"/>
                                </a:lnTo>
                                <a:lnTo>
                                  <a:pt x="1036701" y="432340"/>
                                </a:lnTo>
                                <a:close/>
                                <a:moveTo>
                                  <a:pt x="1095851" y="436817"/>
                                </a:moveTo>
                                <a:cubicBezTo>
                                  <a:pt x="1089651" y="433045"/>
                                  <a:pt x="1082412" y="431343"/>
                                  <a:pt x="1075182" y="431959"/>
                                </a:cubicBezTo>
                                <a:lnTo>
                                  <a:pt x="1051751" y="431959"/>
                                </a:lnTo>
                                <a:lnTo>
                                  <a:pt x="1051751" y="495014"/>
                                </a:lnTo>
                                <a:lnTo>
                                  <a:pt x="1062419" y="495014"/>
                                </a:lnTo>
                                <a:lnTo>
                                  <a:pt x="1062419" y="473678"/>
                                </a:lnTo>
                                <a:lnTo>
                                  <a:pt x="1076325" y="473678"/>
                                </a:lnTo>
                                <a:lnTo>
                                  <a:pt x="1091375" y="494919"/>
                                </a:lnTo>
                                <a:lnTo>
                                  <a:pt x="1104900" y="494919"/>
                                </a:lnTo>
                                <a:lnTo>
                                  <a:pt x="1088422" y="471964"/>
                                </a:lnTo>
                                <a:cubicBezTo>
                                  <a:pt x="1097194" y="469701"/>
                                  <a:pt x="1102995" y="461354"/>
                                  <a:pt x="1102043" y="452342"/>
                                </a:cubicBezTo>
                                <a:cubicBezTo>
                                  <a:pt x="1102509" y="446458"/>
                                  <a:pt x="1100223" y="440688"/>
                                  <a:pt x="1095851" y="436721"/>
                                </a:cubicBezTo>
                                <a:close/>
                                <a:moveTo>
                                  <a:pt x="1075658" y="464153"/>
                                </a:moveTo>
                                <a:lnTo>
                                  <a:pt x="1062419" y="464153"/>
                                </a:lnTo>
                                <a:lnTo>
                                  <a:pt x="1062419" y="441484"/>
                                </a:lnTo>
                                <a:lnTo>
                                  <a:pt x="1075849" y="441484"/>
                                </a:lnTo>
                                <a:cubicBezTo>
                                  <a:pt x="1079954" y="441126"/>
                                  <a:pt x="1084078" y="441917"/>
                                  <a:pt x="1087755" y="443770"/>
                                </a:cubicBezTo>
                                <a:cubicBezTo>
                                  <a:pt x="1090232" y="445846"/>
                                  <a:pt x="1091489" y="449039"/>
                                  <a:pt x="1091089" y="452247"/>
                                </a:cubicBezTo>
                                <a:cubicBezTo>
                                  <a:pt x="1091575" y="455755"/>
                                  <a:pt x="1090374" y="459284"/>
                                  <a:pt x="1087850" y="461772"/>
                                </a:cubicBezTo>
                                <a:cubicBezTo>
                                  <a:pt x="1084145" y="463839"/>
                                  <a:pt x="1079859" y="464641"/>
                                  <a:pt x="1075658" y="464058"/>
                                </a:cubicBezTo>
                                <a:close/>
                                <a:moveTo>
                                  <a:pt x="1145858" y="441865"/>
                                </a:moveTo>
                                <a:cubicBezTo>
                                  <a:pt x="1148639" y="442704"/>
                                  <a:pt x="1151201" y="444134"/>
                                  <a:pt x="1153382" y="446056"/>
                                </a:cubicBezTo>
                                <a:lnTo>
                                  <a:pt x="1159097" y="437960"/>
                                </a:lnTo>
                                <a:cubicBezTo>
                                  <a:pt x="1156049" y="435488"/>
                                  <a:pt x="1152554" y="433613"/>
                                  <a:pt x="1148810" y="432435"/>
                                </a:cubicBezTo>
                                <a:cubicBezTo>
                                  <a:pt x="1144943" y="431117"/>
                                  <a:pt x="1140895" y="430440"/>
                                  <a:pt x="1136809" y="430435"/>
                                </a:cubicBezTo>
                                <a:cubicBezTo>
                                  <a:pt x="1131189" y="430226"/>
                                  <a:pt x="1125655" y="431903"/>
                                  <a:pt x="1121093" y="435197"/>
                                </a:cubicBezTo>
                                <a:cubicBezTo>
                                  <a:pt x="1116873" y="438343"/>
                                  <a:pt x="1114482" y="443371"/>
                                  <a:pt x="1114711" y="448628"/>
                                </a:cubicBezTo>
                                <a:cubicBezTo>
                                  <a:pt x="1114330" y="453608"/>
                                  <a:pt x="1116435" y="458454"/>
                                  <a:pt x="1120331" y="461582"/>
                                </a:cubicBezTo>
                                <a:cubicBezTo>
                                  <a:pt x="1122264" y="463129"/>
                                  <a:pt x="1124417" y="464382"/>
                                  <a:pt x="1126712" y="465296"/>
                                </a:cubicBezTo>
                                <a:cubicBezTo>
                                  <a:pt x="1130179" y="466488"/>
                                  <a:pt x="1133713" y="467505"/>
                                  <a:pt x="1137285" y="468344"/>
                                </a:cubicBezTo>
                                <a:cubicBezTo>
                                  <a:pt x="1140657" y="469000"/>
                                  <a:pt x="1143886" y="470258"/>
                                  <a:pt x="1146810" y="472059"/>
                                </a:cubicBezTo>
                                <a:cubicBezTo>
                                  <a:pt x="1148648" y="473321"/>
                                  <a:pt x="1149696" y="475452"/>
                                  <a:pt x="1149572" y="477679"/>
                                </a:cubicBezTo>
                                <a:cubicBezTo>
                                  <a:pt x="1149649" y="480019"/>
                                  <a:pt x="1148534" y="482238"/>
                                  <a:pt x="1146620" y="483584"/>
                                </a:cubicBezTo>
                                <a:cubicBezTo>
                                  <a:pt x="1144181" y="485149"/>
                                  <a:pt x="1141324" y="485915"/>
                                  <a:pt x="1138428" y="485775"/>
                                </a:cubicBezTo>
                                <a:cubicBezTo>
                                  <a:pt x="1131027" y="485552"/>
                                  <a:pt x="1123969" y="482600"/>
                                  <a:pt x="1118616" y="477488"/>
                                </a:cubicBezTo>
                                <a:lnTo>
                                  <a:pt x="1111949" y="485489"/>
                                </a:lnTo>
                                <a:cubicBezTo>
                                  <a:pt x="1119054" y="492043"/>
                                  <a:pt x="1128379" y="495652"/>
                                  <a:pt x="1138047" y="495586"/>
                                </a:cubicBezTo>
                                <a:cubicBezTo>
                                  <a:pt x="1143943" y="495863"/>
                                  <a:pt x="1149753" y="494041"/>
                                  <a:pt x="1154430" y="490442"/>
                                </a:cubicBezTo>
                                <a:cubicBezTo>
                                  <a:pt x="1158450" y="487197"/>
                                  <a:pt x="1160736" y="482272"/>
                                  <a:pt x="1160621" y="477107"/>
                                </a:cubicBezTo>
                                <a:cubicBezTo>
                                  <a:pt x="1160974" y="472408"/>
                                  <a:pt x="1159145" y="467807"/>
                                  <a:pt x="1155668" y="464630"/>
                                </a:cubicBezTo>
                                <a:cubicBezTo>
                                  <a:pt x="1151401" y="461300"/>
                                  <a:pt x="1146410" y="459015"/>
                                  <a:pt x="1141095" y="457962"/>
                                </a:cubicBezTo>
                                <a:cubicBezTo>
                                  <a:pt x="1136685" y="457171"/>
                                  <a:pt x="1132408" y="455726"/>
                                  <a:pt x="1128427" y="453676"/>
                                </a:cubicBezTo>
                                <a:cubicBezTo>
                                  <a:pt x="1126484" y="452354"/>
                                  <a:pt x="1125369" y="450118"/>
                                  <a:pt x="1125474" y="447770"/>
                                </a:cubicBezTo>
                                <a:cubicBezTo>
                                  <a:pt x="1125312" y="445463"/>
                                  <a:pt x="1126455" y="443259"/>
                                  <a:pt x="1128427" y="442055"/>
                                </a:cubicBezTo>
                                <a:cubicBezTo>
                                  <a:pt x="1130732" y="440711"/>
                                  <a:pt x="1133380" y="440050"/>
                                  <a:pt x="1136047" y="440150"/>
                                </a:cubicBezTo>
                                <a:cubicBezTo>
                                  <a:pt x="1139381" y="440153"/>
                                  <a:pt x="1142695" y="440700"/>
                                  <a:pt x="1145858" y="441769"/>
                                </a:cubicBezTo>
                                <a:close/>
                                <a:moveTo>
                                  <a:pt x="1174433" y="495014"/>
                                </a:moveTo>
                                <a:lnTo>
                                  <a:pt x="1185101" y="495014"/>
                                </a:lnTo>
                                <a:lnTo>
                                  <a:pt x="1185101" y="431864"/>
                                </a:lnTo>
                                <a:lnTo>
                                  <a:pt x="1174433" y="431864"/>
                                </a:lnTo>
                                <a:close/>
                                <a:moveTo>
                                  <a:pt x="1245489" y="441674"/>
                                </a:moveTo>
                                <a:lnTo>
                                  <a:pt x="1245489" y="432149"/>
                                </a:lnTo>
                                <a:lnTo>
                                  <a:pt x="1196626" y="432149"/>
                                </a:lnTo>
                                <a:lnTo>
                                  <a:pt x="1196626" y="441674"/>
                                </a:lnTo>
                                <a:lnTo>
                                  <a:pt x="1215676" y="441674"/>
                                </a:lnTo>
                                <a:lnTo>
                                  <a:pt x="1215676" y="495014"/>
                                </a:lnTo>
                                <a:lnTo>
                                  <a:pt x="1226249" y="495014"/>
                                </a:lnTo>
                                <a:lnTo>
                                  <a:pt x="1226249" y="441674"/>
                                </a:lnTo>
                                <a:close/>
                                <a:moveTo>
                                  <a:pt x="1281779" y="470249"/>
                                </a:moveTo>
                                <a:lnTo>
                                  <a:pt x="1305211" y="432149"/>
                                </a:lnTo>
                                <a:lnTo>
                                  <a:pt x="1293305" y="432149"/>
                                </a:lnTo>
                                <a:lnTo>
                                  <a:pt x="1276064" y="460724"/>
                                </a:lnTo>
                                <a:lnTo>
                                  <a:pt x="1258919" y="432149"/>
                                </a:lnTo>
                                <a:lnTo>
                                  <a:pt x="1247299" y="432149"/>
                                </a:lnTo>
                                <a:lnTo>
                                  <a:pt x="1270730" y="470249"/>
                                </a:lnTo>
                                <a:lnTo>
                                  <a:pt x="1270730" y="495205"/>
                                </a:lnTo>
                                <a:lnTo>
                                  <a:pt x="1281494" y="495205"/>
                                </a:lnTo>
                                <a:close/>
                                <a:moveTo>
                                  <a:pt x="1400270" y="463201"/>
                                </a:moveTo>
                                <a:cubicBezTo>
                                  <a:pt x="1400461" y="454466"/>
                                  <a:pt x="1397013" y="446046"/>
                                  <a:pt x="1390745" y="439960"/>
                                </a:cubicBezTo>
                                <a:cubicBezTo>
                                  <a:pt x="1377401" y="427284"/>
                                  <a:pt x="1356465" y="427284"/>
                                  <a:pt x="1343120" y="439960"/>
                                </a:cubicBezTo>
                                <a:cubicBezTo>
                                  <a:pt x="1330281" y="452790"/>
                                  <a:pt x="1330281" y="473597"/>
                                  <a:pt x="1343111" y="486432"/>
                                </a:cubicBezTo>
                                <a:cubicBezTo>
                                  <a:pt x="1343111" y="486436"/>
                                  <a:pt x="1343120" y="486439"/>
                                  <a:pt x="1343120" y="486442"/>
                                </a:cubicBezTo>
                                <a:cubicBezTo>
                                  <a:pt x="1356465" y="499118"/>
                                  <a:pt x="1377401" y="499118"/>
                                  <a:pt x="1390745" y="486442"/>
                                </a:cubicBezTo>
                                <a:cubicBezTo>
                                  <a:pt x="1396994" y="480244"/>
                                  <a:pt x="1400346" y="471707"/>
                                  <a:pt x="1399985" y="462915"/>
                                </a:cubicBezTo>
                                <a:close/>
                                <a:moveTo>
                                  <a:pt x="1389317" y="463201"/>
                                </a:moveTo>
                                <a:cubicBezTo>
                                  <a:pt x="1389459" y="469238"/>
                                  <a:pt x="1387164" y="475077"/>
                                  <a:pt x="1382935" y="479393"/>
                                </a:cubicBezTo>
                                <a:cubicBezTo>
                                  <a:pt x="1374362" y="488152"/>
                                  <a:pt x="1360313" y="488302"/>
                                  <a:pt x="1351550" y="479728"/>
                                </a:cubicBezTo>
                                <a:cubicBezTo>
                                  <a:pt x="1351436" y="479617"/>
                                  <a:pt x="1351331" y="479506"/>
                                  <a:pt x="1351217" y="479393"/>
                                </a:cubicBezTo>
                                <a:cubicBezTo>
                                  <a:pt x="1342701" y="470278"/>
                                  <a:pt x="1342701" y="456124"/>
                                  <a:pt x="1351217" y="447008"/>
                                </a:cubicBezTo>
                                <a:cubicBezTo>
                                  <a:pt x="1359789" y="438249"/>
                                  <a:pt x="1373838" y="438100"/>
                                  <a:pt x="1382601" y="446674"/>
                                </a:cubicBezTo>
                                <a:cubicBezTo>
                                  <a:pt x="1382716" y="446784"/>
                                  <a:pt x="1382820" y="446896"/>
                                  <a:pt x="1382935" y="447008"/>
                                </a:cubicBezTo>
                                <a:cubicBezTo>
                                  <a:pt x="1386983" y="451300"/>
                                  <a:pt x="1389174" y="457016"/>
                                  <a:pt x="1389031" y="462915"/>
                                </a:cubicBezTo>
                                <a:close/>
                                <a:moveTo>
                                  <a:pt x="1455992" y="442055"/>
                                </a:moveTo>
                                <a:lnTo>
                                  <a:pt x="1455992" y="432530"/>
                                </a:lnTo>
                                <a:lnTo>
                                  <a:pt x="1413986" y="432530"/>
                                </a:lnTo>
                                <a:lnTo>
                                  <a:pt x="1413986" y="495586"/>
                                </a:lnTo>
                                <a:lnTo>
                                  <a:pt x="1423797" y="495586"/>
                                </a:lnTo>
                                <a:lnTo>
                                  <a:pt x="1423797" y="468916"/>
                                </a:lnTo>
                                <a:lnTo>
                                  <a:pt x="1452372" y="468916"/>
                                </a:lnTo>
                                <a:lnTo>
                                  <a:pt x="1452372" y="459391"/>
                                </a:lnTo>
                                <a:lnTo>
                                  <a:pt x="1423797" y="459391"/>
                                </a:lnTo>
                                <a:lnTo>
                                  <a:pt x="1423797" y="441769"/>
                                </a:lnTo>
                                <a:close/>
                                <a:moveTo>
                                  <a:pt x="1536859" y="481775"/>
                                </a:moveTo>
                                <a:cubicBezTo>
                                  <a:pt x="1532344" y="484547"/>
                                  <a:pt x="1527105" y="485907"/>
                                  <a:pt x="1521809" y="485680"/>
                                </a:cubicBezTo>
                                <a:cubicBezTo>
                                  <a:pt x="1516113" y="485816"/>
                                  <a:pt x="1510598" y="483613"/>
                                  <a:pt x="1506569" y="479584"/>
                                </a:cubicBezTo>
                                <a:cubicBezTo>
                                  <a:pt x="1498063" y="470501"/>
                                  <a:pt x="1498063" y="456377"/>
                                  <a:pt x="1506569" y="447294"/>
                                </a:cubicBezTo>
                                <a:cubicBezTo>
                                  <a:pt x="1510837" y="443140"/>
                                  <a:pt x="1516618" y="440905"/>
                                  <a:pt x="1522571" y="441103"/>
                                </a:cubicBezTo>
                                <a:cubicBezTo>
                                  <a:pt x="1525534" y="441057"/>
                                  <a:pt x="1528486" y="441443"/>
                                  <a:pt x="1531334" y="442246"/>
                                </a:cubicBezTo>
                                <a:cubicBezTo>
                                  <a:pt x="1534058" y="443232"/>
                                  <a:pt x="1536583" y="444717"/>
                                  <a:pt x="1538764" y="446627"/>
                                </a:cubicBezTo>
                                <a:lnTo>
                                  <a:pt x="1544384" y="438531"/>
                                </a:lnTo>
                                <a:cubicBezTo>
                                  <a:pt x="1538107" y="433178"/>
                                  <a:pt x="1530058" y="430360"/>
                                  <a:pt x="1521809" y="430625"/>
                                </a:cubicBezTo>
                                <a:cubicBezTo>
                                  <a:pt x="1513094" y="430512"/>
                                  <a:pt x="1504702" y="433950"/>
                                  <a:pt x="1498568" y="440150"/>
                                </a:cubicBezTo>
                                <a:cubicBezTo>
                                  <a:pt x="1485852" y="453145"/>
                                  <a:pt x="1485852" y="473922"/>
                                  <a:pt x="1498568" y="486918"/>
                                </a:cubicBezTo>
                                <a:cubicBezTo>
                                  <a:pt x="1504760" y="493147"/>
                                  <a:pt x="1513218" y="496587"/>
                                  <a:pt x="1522000" y="496443"/>
                                </a:cubicBezTo>
                                <a:cubicBezTo>
                                  <a:pt x="1531487" y="497124"/>
                                  <a:pt x="1540802" y="493648"/>
                                  <a:pt x="1547527" y="486918"/>
                                </a:cubicBezTo>
                                <a:lnTo>
                                  <a:pt x="1547527" y="464248"/>
                                </a:lnTo>
                                <a:lnTo>
                                  <a:pt x="1536192" y="464248"/>
                                </a:lnTo>
                                <a:close/>
                                <a:moveTo>
                                  <a:pt x="1585246" y="470249"/>
                                </a:moveTo>
                                <a:lnTo>
                                  <a:pt x="1608677" y="432149"/>
                                </a:lnTo>
                                <a:lnTo>
                                  <a:pt x="1597057" y="432149"/>
                                </a:lnTo>
                                <a:lnTo>
                                  <a:pt x="1579817" y="460724"/>
                                </a:lnTo>
                                <a:lnTo>
                                  <a:pt x="1562672" y="432149"/>
                                </a:lnTo>
                                <a:lnTo>
                                  <a:pt x="1550956" y="432149"/>
                                </a:lnTo>
                                <a:lnTo>
                                  <a:pt x="1574483" y="470249"/>
                                </a:lnTo>
                                <a:lnTo>
                                  <a:pt x="1574483" y="495205"/>
                                </a:lnTo>
                                <a:lnTo>
                                  <a:pt x="1585246" y="495205"/>
                                </a:lnTo>
                                <a:close/>
                                <a:moveTo>
                                  <a:pt x="1678972" y="463201"/>
                                </a:moveTo>
                                <a:cubicBezTo>
                                  <a:pt x="1679200" y="454461"/>
                                  <a:pt x="1675743" y="446026"/>
                                  <a:pt x="1669447" y="439960"/>
                                </a:cubicBezTo>
                                <a:cubicBezTo>
                                  <a:pt x="1656102" y="427284"/>
                                  <a:pt x="1635166" y="427284"/>
                                  <a:pt x="1621822" y="439960"/>
                                </a:cubicBezTo>
                                <a:cubicBezTo>
                                  <a:pt x="1609134" y="452858"/>
                                  <a:pt x="1609134" y="473543"/>
                                  <a:pt x="1621822" y="486442"/>
                                </a:cubicBezTo>
                                <a:cubicBezTo>
                                  <a:pt x="1635166" y="499118"/>
                                  <a:pt x="1656102" y="499118"/>
                                  <a:pt x="1669447" y="486442"/>
                                </a:cubicBezTo>
                                <a:cubicBezTo>
                                  <a:pt x="1675590" y="480206"/>
                                  <a:pt x="1678810" y="471657"/>
                                  <a:pt x="1678305" y="462915"/>
                                </a:cubicBezTo>
                                <a:close/>
                                <a:moveTo>
                                  <a:pt x="1668113" y="463201"/>
                                </a:moveTo>
                                <a:cubicBezTo>
                                  <a:pt x="1668218" y="469250"/>
                                  <a:pt x="1665884" y="475087"/>
                                  <a:pt x="1661636" y="479393"/>
                                </a:cubicBezTo>
                                <a:cubicBezTo>
                                  <a:pt x="1653111" y="488126"/>
                                  <a:pt x="1639119" y="488293"/>
                                  <a:pt x="1630385" y="479768"/>
                                </a:cubicBezTo>
                                <a:cubicBezTo>
                                  <a:pt x="1630261" y="479644"/>
                                  <a:pt x="1630137" y="479519"/>
                                  <a:pt x="1630013" y="479393"/>
                                </a:cubicBezTo>
                                <a:cubicBezTo>
                                  <a:pt x="1621355" y="470335"/>
                                  <a:pt x="1621355" y="456067"/>
                                  <a:pt x="1630013" y="447008"/>
                                </a:cubicBezTo>
                                <a:cubicBezTo>
                                  <a:pt x="1638538" y="438276"/>
                                  <a:pt x="1652530" y="438108"/>
                                  <a:pt x="1661265" y="446634"/>
                                </a:cubicBezTo>
                                <a:cubicBezTo>
                                  <a:pt x="1661389" y="446758"/>
                                  <a:pt x="1661512" y="446882"/>
                                  <a:pt x="1661636" y="447008"/>
                                </a:cubicBezTo>
                                <a:cubicBezTo>
                                  <a:pt x="1665570" y="451351"/>
                                  <a:pt x="1667656" y="457058"/>
                                  <a:pt x="1667447" y="462915"/>
                                </a:cubicBezTo>
                                <a:close/>
                                <a:moveTo>
                                  <a:pt x="1736503" y="437007"/>
                                </a:moveTo>
                                <a:cubicBezTo>
                                  <a:pt x="1730311" y="433223"/>
                                  <a:pt x="1723063" y="431521"/>
                                  <a:pt x="1715834" y="432149"/>
                                </a:cubicBezTo>
                                <a:lnTo>
                                  <a:pt x="1692402" y="432149"/>
                                </a:lnTo>
                                <a:lnTo>
                                  <a:pt x="1692402" y="495205"/>
                                </a:lnTo>
                                <a:lnTo>
                                  <a:pt x="1703070" y="495205"/>
                                </a:lnTo>
                                <a:lnTo>
                                  <a:pt x="1703070" y="473678"/>
                                </a:lnTo>
                                <a:lnTo>
                                  <a:pt x="1717072" y="473678"/>
                                </a:lnTo>
                                <a:lnTo>
                                  <a:pt x="1732121" y="494919"/>
                                </a:lnTo>
                                <a:lnTo>
                                  <a:pt x="1745647" y="494919"/>
                                </a:lnTo>
                                <a:lnTo>
                                  <a:pt x="1728597" y="471964"/>
                                </a:lnTo>
                                <a:cubicBezTo>
                                  <a:pt x="1737360" y="469698"/>
                                  <a:pt x="1743123" y="461337"/>
                                  <a:pt x="1742123" y="452342"/>
                                </a:cubicBezTo>
                                <a:cubicBezTo>
                                  <a:pt x="1742656" y="446427"/>
                                  <a:pt x="1740322" y="440615"/>
                                  <a:pt x="1735836" y="436721"/>
                                </a:cubicBezTo>
                                <a:close/>
                                <a:moveTo>
                                  <a:pt x="1716310" y="464344"/>
                                </a:moveTo>
                                <a:lnTo>
                                  <a:pt x="1703070" y="464344"/>
                                </a:lnTo>
                                <a:lnTo>
                                  <a:pt x="1703070" y="441484"/>
                                </a:lnTo>
                                <a:lnTo>
                                  <a:pt x="1716596" y="441484"/>
                                </a:lnTo>
                                <a:cubicBezTo>
                                  <a:pt x="1720701" y="441126"/>
                                  <a:pt x="1724825" y="441917"/>
                                  <a:pt x="1728502" y="443770"/>
                                </a:cubicBezTo>
                                <a:cubicBezTo>
                                  <a:pt x="1730978" y="445846"/>
                                  <a:pt x="1732236" y="449039"/>
                                  <a:pt x="1731836" y="452247"/>
                                </a:cubicBezTo>
                                <a:cubicBezTo>
                                  <a:pt x="1732321" y="455755"/>
                                  <a:pt x="1731121" y="459284"/>
                                  <a:pt x="1728597" y="461772"/>
                                </a:cubicBezTo>
                                <a:cubicBezTo>
                                  <a:pt x="1724654" y="463966"/>
                                  <a:pt x="1720091" y="464770"/>
                                  <a:pt x="1715643" y="464058"/>
                                </a:cubicBezTo>
                                <a:close/>
                                <a:moveTo>
                                  <a:pt x="578072" y="56864"/>
                                </a:moveTo>
                                <a:lnTo>
                                  <a:pt x="578072" y="33338"/>
                                </a:lnTo>
                                <a:cubicBezTo>
                                  <a:pt x="578025" y="31533"/>
                                  <a:pt x="576539" y="30098"/>
                                  <a:pt x="574739" y="30099"/>
                                </a:cubicBezTo>
                                <a:lnTo>
                                  <a:pt x="467963" y="30099"/>
                                </a:lnTo>
                                <a:cubicBezTo>
                                  <a:pt x="466174" y="30099"/>
                                  <a:pt x="464725" y="31549"/>
                                  <a:pt x="464725" y="33338"/>
                                </a:cubicBezTo>
                                <a:lnTo>
                                  <a:pt x="464725" y="56864"/>
                                </a:lnTo>
                                <a:cubicBezTo>
                                  <a:pt x="464725" y="58653"/>
                                  <a:pt x="466174" y="60103"/>
                                  <a:pt x="467963" y="60103"/>
                                </a:cubicBezTo>
                                <a:lnTo>
                                  <a:pt x="574739" y="60103"/>
                                </a:lnTo>
                                <a:cubicBezTo>
                                  <a:pt x="576539" y="60104"/>
                                  <a:pt x="578025" y="58668"/>
                                  <a:pt x="578072" y="56864"/>
                                </a:cubicBezTo>
                                <a:close/>
                                <a:moveTo>
                                  <a:pt x="578072" y="111157"/>
                                </a:moveTo>
                                <a:lnTo>
                                  <a:pt x="578072" y="87725"/>
                                </a:lnTo>
                                <a:cubicBezTo>
                                  <a:pt x="578025" y="85921"/>
                                  <a:pt x="576539" y="84486"/>
                                  <a:pt x="574739" y="84487"/>
                                </a:cubicBezTo>
                                <a:lnTo>
                                  <a:pt x="467963" y="84487"/>
                                </a:lnTo>
                                <a:cubicBezTo>
                                  <a:pt x="466174" y="84487"/>
                                  <a:pt x="464725" y="85936"/>
                                  <a:pt x="464725" y="87725"/>
                                </a:cubicBezTo>
                                <a:lnTo>
                                  <a:pt x="464725" y="111157"/>
                                </a:lnTo>
                                <a:cubicBezTo>
                                  <a:pt x="464725" y="112946"/>
                                  <a:pt x="466174" y="114395"/>
                                  <a:pt x="467963" y="114395"/>
                                </a:cubicBezTo>
                                <a:lnTo>
                                  <a:pt x="574739" y="114395"/>
                                </a:lnTo>
                                <a:cubicBezTo>
                                  <a:pt x="576539" y="114396"/>
                                  <a:pt x="578025" y="112961"/>
                                  <a:pt x="578072" y="111157"/>
                                </a:cubicBezTo>
                                <a:close/>
                                <a:moveTo>
                                  <a:pt x="578072" y="165545"/>
                                </a:moveTo>
                                <a:lnTo>
                                  <a:pt x="578072" y="142113"/>
                                </a:lnTo>
                                <a:cubicBezTo>
                                  <a:pt x="578072" y="140272"/>
                                  <a:pt x="576577" y="138779"/>
                                  <a:pt x="574739" y="138779"/>
                                </a:cubicBezTo>
                                <a:lnTo>
                                  <a:pt x="467963" y="138779"/>
                                </a:lnTo>
                                <a:cubicBezTo>
                                  <a:pt x="466159" y="138831"/>
                                  <a:pt x="464724" y="140308"/>
                                  <a:pt x="464725" y="142113"/>
                                </a:cubicBezTo>
                                <a:lnTo>
                                  <a:pt x="464725" y="165545"/>
                                </a:lnTo>
                                <a:cubicBezTo>
                                  <a:pt x="464725" y="167333"/>
                                  <a:pt x="466174" y="168783"/>
                                  <a:pt x="467963" y="168783"/>
                                </a:cubicBezTo>
                                <a:lnTo>
                                  <a:pt x="574739" y="168783"/>
                                </a:lnTo>
                                <a:cubicBezTo>
                                  <a:pt x="576539" y="168784"/>
                                  <a:pt x="578025" y="167349"/>
                                  <a:pt x="578072" y="165545"/>
                                </a:cubicBezTo>
                                <a:close/>
                                <a:moveTo>
                                  <a:pt x="578072" y="219837"/>
                                </a:moveTo>
                                <a:lnTo>
                                  <a:pt x="578072" y="196406"/>
                                </a:lnTo>
                                <a:cubicBezTo>
                                  <a:pt x="578025" y="194601"/>
                                  <a:pt x="576539" y="193166"/>
                                  <a:pt x="574739" y="193167"/>
                                </a:cubicBezTo>
                                <a:lnTo>
                                  <a:pt x="467963" y="193167"/>
                                </a:lnTo>
                                <a:cubicBezTo>
                                  <a:pt x="466174" y="193167"/>
                                  <a:pt x="464725" y="194617"/>
                                  <a:pt x="464725" y="196406"/>
                                </a:cubicBezTo>
                                <a:lnTo>
                                  <a:pt x="464725" y="219837"/>
                                </a:lnTo>
                                <a:cubicBezTo>
                                  <a:pt x="464724" y="221642"/>
                                  <a:pt x="466159" y="223119"/>
                                  <a:pt x="467963" y="223171"/>
                                </a:cubicBezTo>
                                <a:lnTo>
                                  <a:pt x="574739" y="223171"/>
                                </a:lnTo>
                                <a:cubicBezTo>
                                  <a:pt x="576577" y="223171"/>
                                  <a:pt x="578072" y="221678"/>
                                  <a:pt x="578072" y="219837"/>
                                </a:cubicBezTo>
                                <a:close/>
                                <a:moveTo>
                                  <a:pt x="578072" y="274225"/>
                                </a:moveTo>
                                <a:lnTo>
                                  <a:pt x="578072" y="250412"/>
                                </a:lnTo>
                                <a:cubicBezTo>
                                  <a:pt x="578025" y="248608"/>
                                  <a:pt x="576539" y="247173"/>
                                  <a:pt x="574739" y="247174"/>
                                </a:cubicBezTo>
                                <a:lnTo>
                                  <a:pt x="467963" y="247174"/>
                                </a:lnTo>
                                <a:cubicBezTo>
                                  <a:pt x="466174" y="247174"/>
                                  <a:pt x="464725" y="248623"/>
                                  <a:pt x="464725" y="250412"/>
                                </a:cubicBezTo>
                                <a:lnTo>
                                  <a:pt x="464725" y="274225"/>
                                </a:lnTo>
                                <a:cubicBezTo>
                                  <a:pt x="464725" y="276014"/>
                                  <a:pt x="466174" y="277463"/>
                                  <a:pt x="467963" y="277463"/>
                                </a:cubicBezTo>
                                <a:lnTo>
                                  <a:pt x="574739" y="277463"/>
                                </a:lnTo>
                                <a:cubicBezTo>
                                  <a:pt x="576539" y="277464"/>
                                  <a:pt x="578025" y="276029"/>
                                  <a:pt x="578072" y="274225"/>
                                </a:cubicBezTo>
                                <a:close/>
                                <a:moveTo>
                                  <a:pt x="578072" y="328517"/>
                                </a:moveTo>
                                <a:lnTo>
                                  <a:pt x="578072" y="305086"/>
                                </a:lnTo>
                                <a:cubicBezTo>
                                  <a:pt x="578025" y="303282"/>
                                  <a:pt x="576539" y="301846"/>
                                  <a:pt x="574739" y="301847"/>
                                </a:cubicBezTo>
                                <a:lnTo>
                                  <a:pt x="467963" y="301847"/>
                                </a:lnTo>
                                <a:cubicBezTo>
                                  <a:pt x="466174" y="301847"/>
                                  <a:pt x="464725" y="303297"/>
                                  <a:pt x="464725" y="305086"/>
                                </a:cubicBezTo>
                                <a:lnTo>
                                  <a:pt x="464725" y="328517"/>
                                </a:lnTo>
                                <a:cubicBezTo>
                                  <a:pt x="464724" y="330322"/>
                                  <a:pt x="466159" y="331800"/>
                                  <a:pt x="467963" y="331851"/>
                                </a:cubicBezTo>
                                <a:lnTo>
                                  <a:pt x="574739" y="331851"/>
                                </a:lnTo>
                                <a:cubicBezTo>
                                  <a:pt x="576577" y="331851"/>
                                  <a:pt x="578072" y="330358"/>
                                  <a:pt x="578072" y="328517"/>
                                </a:cubicBezTo>
                                <a:close/>
                                <a:moveTo>
                                  <a:pt x="578072" y="382905"/>
                                </a:moveTo>
                                <a:lnTo>
                                  <a:pt x="578072" y="359474"/>
                                </a:lnTo>
                                <a:cubicBezTo>
                                  <a:pt x="578025" y="357669"/>
                                  <a:pt x="576539" y="356234"/>
                                  <a:pt x="574739" y="356235"/>
                                </a:cubicBezTo>
                                <a:lnTo>
                                  <a:pt x="467963" y="356235"/>
                                </a:lnTo>
                                <a:cubicBezTo>
                                  <a:pt x="466174" y="356235"/>
                                  <a:pt x="464725" y="357685"/>
                                  <a:pt x="464725" y="359474"/>
                                </a:cubicBezTo>
                                <a:lnTo>
                                  <a:pt x="464725" y="382905"/>
                                </a:lnTo>
                                <a:cubicBezTo>
                                  <a:pt x="464725" y="384694"/>
                                  <a:pt x="466174" y="386144"/>
                                  <a:pt x="467963" y="386144"/>
                                </a:cubicBezTo>
                                <a:lnTo>
                                  <a:pt x="574739" y="386144"/>
                                </a:lnTo>
                                <a:cubicBezTo>
                                  <a:pt x="576539" y="386144"/>
                                  <a:pt x="578025" y="384709"/>
                                  <a:pt x="578072" y="382905"/>
                                </a:cubicBezTo>
                                <a:close/>
                                <a:moveTo>
                                  <a:pt x="578072" y="437293"/>
                                </a:moveTo>
                                <a:lnTo>
                                  <a:pt x="578072" y="413861"/>
                                </a:lnTo>
                                <a:cubicBezTo>
                                  <a:pt x="578072" y="412020"/>
                                  <a:pt x="576577" y="410528"/>
                                  <a:pt x="574739" y="410528"/>
                                </a:cubicBezTo>
                                <a:lnTo>
                                  <a:pt x="467963" y="410528"/>
                                </a:lnTo>
                                <a:cubicBezTo>
                                  <a:pt x="466159" y="410579"/>
                                  <a:pt x="464724" y="412056"/>
                                  <a:pt x="464725" y="413861"/>
                                </a:cubicBezTo>
                                <a:lnTo>
                                  <a:pt x="464725" y="437293"/>
                                </a:lnTo>
                                <a:cubicBezTo>
                                  <a:pt x="464725" y="439082"/>
                                  <a:pt x="466174" y="440531"/>
                                  <a:pt x="467963" y="440531"/>
                                </a:cubicBezTo>
                                <a:lnTo>
                                  <a:pt x="574739" y="440531"/>
                                </a:lnTo>
                                <a:cubicBezTo>
                                  <a:pt x="576539" y="440532"/>
                                  <a:pt x="578025" y="439097"/>
                                  <a:pt x="578072" y="437293"/>
                                </a:cubicBezTo>
                                <a:close/>
                                <a:moveTo>
                                  <a:pt x="578072" y="491585"/>
                                </a:moveTo>
                                <a:lnTo>
                                  <a:pt x="578072" y="468154"/>
                                </a:lnTo>
                                <a:cubicBezTo>
                                  <a:pt x="578025" y="466350"/>
                                  <a:pt x="576539" y="464914"/>
                                  <a:pt x="574739" y="464915"/>
                                </a:cubicBezTo>
                                <a:lnTo>
                                  <a:pt x="467963" y="464915"/>
                                </a:lnTo>
                                <a:cubicBezTo>
                                  <a:pt x="466174" y="464915"/>
                                  <a:pt x="464725" y="466365"/>
                                  <a:pt x="464725" y="468154"/>
                                </a:cubicBezTo>
                                <a:lnTo>
                                  <a:pt x="464725" y="491585"/>
                                </a:lnTo>
                                <a:cubicBezTo>
                                  <a:pt x="464724" y="493390"/>
                                  <a:pt x="466159" y="494868"/>
                                  <a:pt x="467963" y="494919"/>
                                </a:cubicBezTo>
                                <a:lnTo>
                                  <a:pt x="574739" y="494919"/>
                                </a:lnTo>
                                <a:cubicBezTo>
                                  <a:pt x="576577" y="494919"/>
                                  <a:pt x="578072" y="493426"/>
                                  <a:pt x="578072" y="491585"/>
                                </a:cubicBezTo>
                                <a:close/>
                                <a:moveTo>
                                  <a:pt x="411289" y="382905"/>
                                </a:moveTo>
                                <a:lnTo>
                                  <a:pt x="411289" y="359474"/>
                                </a:lnTo>
                                <a:cubicBezTo>
                                  <a:pt x="411289" y="357685"/>
                                  <a:pt x="409840" y="356235"/>
                                  <a:pt x="408051" y="356235"/>
                                </a:cubicBezTo>
                                <a:lnTo>
                                  <a:pt x="3239" y="356235"/>
                                </a:lnTo>
                                <a:cubicBezTo>
                                  <a:pt x="1450" y="356235"/>
                                  <a:pt x="0" y="357685"/>
                                  <a:pt x="0" y="359474"/>
                                </a:cubicBezTo>
                                <a:lnTo>
                                  <a:pt x="0" y="382905"/>
                                </a:lnTo>
                                <a:cubicBezTo>
                                  <a:pt x="0" y="384694"/>
                                  <a:pt x="1450" y="386144"/>
                                  <a:pt x="3239" y="386144"/>
                                </a:cubicBezTo>
                                <a:lnTo>
                                  <a:pt x="408051" y="386144"/>
                                </a:lnTo>
                                <a:cubicBezTo>
                                  <a:pt x="409840" y="386144"/>
                                  <a:pt x="411289" y="384694"/>
                                  <a:pt x="411289" y="382905"/>
                                </a:cubicBezTo>
                                <a:close/>
                                <a:moveTo>
                                  <a:pt x="411289" y="491585"/>
                                </a:moveTo>
                                <a:lnTo>
                                  <a:pt x="411289" y="468154"/>
                                </a:lnTo>
                                <a:cubicBezTo>
                                  <a:pt x="411289" y="466365"/>
                                  <a:pt x="409840" y="464915"/>
                                  <a:pt x="408051" y="464915"/>
                                </a:cubicBezTo>
                                <a:lnTo>
                                  <a:pt x="3239" y="464915"/>
                                </a:lnTo>
                                <a:cubicBezTo>
                                  <a:pt x="1450" y="464915"/>
                                  <a:pt x="0" y="466365"/>
                                  <a:pt x="0" y="468154"/>
                                </a:cubicBezTo>
                                <a:lnTo>
                                  <a:pt x="0" y="491585"/>
                                </a:lnTo>
                                <a:cubicBezTo>
                                  <a:pt x="-1" y="493390"/>
                                  <a:pt x="1434" y="494868"/>
                                  <a:pt x="3239" y="494919"/>
                                </a:cubicBezTo>
                                <a:lnTo>
                                  <a:pt x="408051" y="494919"/>
                                </a:lnTo>
                                <a:cubicBezTo>
                                  <a:pt x="409855" y="494868"/>
                                  <a:pt x="411291" y="493390"/>
                                  <a:pt x="411289" y="491585"/>
                                </a:cubicBezTo>
                                <a:close/>
                                <a:moveTo>
                                  <a:pt x="1660589" y="413290"/>
                                </a:moveTo>
                                <a:lnTo>
                                  <a:pt x="1653064" y="409766"/>
                                </a:lnTo>
                                <a:lnTo>
                                  <a:pt x="1645158" y="424910"/>
                                </a:lnTo>
                                <a:lnTo>
                                  <a:pt x="1652778" y="424910"/>
                                </a:lnTo>
                                <a:close/>
                                <a:moveTo>
                                  <a:pt x="1646682" y="412337"/>
                                </a:moveTo>
                                <a:lnTo>
                                  <a:pt x="1639443" y="409480"/>
                                </a:lnTo>
                                <a:lnTo>
                                  <a:pt x="1631537" y="424625"/>
                                </a:lnTo>
                                <a:lnTo>
                                  <a:pt x="1639062" y="424625"/>
                                </a:lnTo>
                                <a:close/>
                                <a:moveTo>
                                  <a:pt x="1959769" y="491300"/>
                                </a:moveTo>
                                <a:lnTo>
                                  <a:pt x="1959769" y="468154"/>
                                </a:lnTo>
                                <a:cubicBezTo>
                                  <a:pt x="1959769" y="466365"/>
                                  <a:pt x="1958321" y="464915"/>
                                  <a:pt x="1956530" y="464915"/>
                                </a:cubicBezTo>
                                <a:lnTo>
                                  <a:pt x="1812131" y="464915"/>
                                </a:lnTo>
                                <a:cubicBezTo>
                                  <a:pt x="1810341" y="464915"/>
                                  <a:pt x="1808893" y="466365"/>
                                  <a:pt x="1808893" y="468154"/>
                                </a:cubicBezTo>
                                <a:lnTo>
                                  <a:pt x="1808893" y="491585"/>
                                </a:lnTo>
                                <a:cubicBezTo>
                                  <a:pt x="1808893" y="493390"/>
                                  <a:pt x="1810331" y="494868"/>
                                  <a:pt x="1812131" y="494919"/>
                                </a:cubicBezTo>
                                <a:lnTo>
                                  <a:pt x="1956530" y="494919"/>
                                </a:lnTo>
                                <a:cubicBezTo>
                                  <a:pt x="1958331" y="494868"/>
                                  <a:pt x="1959769" y="493390"/>
                                  <a:pt x="1959769" y="4915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>
                          <a:extLst>
                            <a:ext uri="{FF2B5EF4-FFF2-40B4-BE49-F238E27FC236}">
                              <a16:creationId xmlns:a16="http://schemas.microsoft.com/office/drawing/2014/main" id="{AB3CBDB5-7E14-4CC7-B84F-2DE73FECDC2A}"/>
                            </a:ext>
                          </a:extLst>
                        </wps:cNvPr>
                        <wps:cNvSpPr/>
                        <wps:spPr>
                          <a:xfrm rot="5400000">
                            <a:off x="280114" y="145496"/>
                            <a:ext cx="30003" cy="286797"/>
                          </a:xfrm>
                          <a:custGeom>
                            <a:avLst/>
                            <a:gdLst>
                              <a:gd name="connsiteX0" fmla="*/ 26765 w 30003"/>
                              <a:gd name="connsiteY0" fmla="*/ 0 h 286797"/>
                              <a:gd name="connsiteX1" fmla="*/ 30004 w 30003"/>
                              <a:gd name="connsiteY1" fmla="*/ 3239 h 286797"/>
                              <a:gd name="connsiteX2" fmla="*/ 30004 w 30003"/>
                              <a:gd name="connsiteY2" fmla="*/ 283559 h 286797"/>
                              <a:gd name="connsiteX3" fmla="*/ 26765 w 30003"/>
                              <a:gd name="connsiteY3" fmla="*/ 286798 h 286797"/>
                              <a:gd name="connsiteX4" fmla="*/ 3239 w 30003"/>
                              <a:gd name="connsiteY4" fmla="*/ 286798 h 286797"/>
                              <a:gd name="connsiteX5" fmla="*/ 0 w 30003"/>
                              <a:gd name="connsiteY5" fmla="*/ 283559 h 286797"/>
                              <a:gd name="connsiteX6" fmla="*/ 0 w 30003"/>
                              <a:gd name="connsiteY6" fmla="*/ 3238 h 286797"/>
                              <a:gd name="connsiteX7" fmla="*/ 3239 w 30003"/>
                              <a:gd name="connsiteY7" fmla="*/ 0 h 2867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0003" h="286797">
                                <a:moveTo>
                                  <a:pt x="26765" y="0"/>
                                </a:moveTo>
                                <a:cubicBezTo>
                                  <a:pt x="28554" y="0"/>
                                  <a:pt x="30004" y="1450"/>
                                  <a:pt x="30004" y="3239"/>
                                </a:cubicBezTo>
                                <a:lnTo>
                                  <a:pt x="30004" y="283559"/>
                                </a:lnTo>
                                <a:cubicBezTo>
                                  <a:pt x="30004" y="285348"/>
                                  <a:pt x="28554" y="286798"/>
                                  <a:pt x="26765" y="286798"/>
                                </a:cubicBezTo>
                                <a:lnTo>
                                  <a:pt x="3239" y="286798"/>
                                </a:lnTo>
                                <a:cubicBezTo>
                                  <a:pt x="1450" y="286798"/>
                                  <a:pt x="0" y="285348"/>
                                  <a:pt x="0" y="283559"/>
                                </a:cubicBezTo>
                                <a:lnTo>
                                  <a:pt x="0" y="3238"/>
                                </a:lnTo>
                                <a:cubicBezTo>
                                  <a:pt x="0" y="1450"/>
                                  <a:pt x="1450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EB645D" id="Graphic 6" o:spid="_x0000_s1026" style="width:177.2pt;height:44.85pt;mso-position-horizontal-relative:char;mso-position-vertical-relative:line" coordorigin="381,-1371" coordsize="19597,4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">
                <v:shape id="Freeform: Shape 2" o:spid="_x0000_s1027" style="position:absolute;left:381;top:-1371;width:19597;height:4964;visibility:visible;mso-wrap-style:square;v-text-anchor:middle" coordsize="1959768,496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" path="m117157,317087v,-9525,1143,-12382,12192,-13049c208827,300837,282760,262439,331089,199263v35157,-44203,55191,-98527,57150,-154972c388810,31528,399288,33052,407289,33052v11240,,8954,6763,8668,13144c409736,179091,316638,291972,187357,323374v-18457,4335,-37264,7013,-56198,8001c117253,332804,117062,332423,117157,317087xm360712,46482v667,-6953,1238,-12763,-9525,-12859c343567,33623,333661,31242,333375,44672v-306,22697,-5029,45117,-13907,66009c283559,196406,219170,244031,126968,250031v-13144,953,-10287,11621,-9525,18384c117443,277940,122396,277940,129064,277273v11074,-663,22106,-1902,33052,-3715c270144,253421,351310,163439,360235,53912v96,-2477,191,-4953,477,-7430xm816959,76676v14250,283,27985,5311,39053,14288l872395,67342c864899,61103,856307,56321,847058,53245v-9191,-3208,-18840,-4882,-28575,-4953c805024,47837,791804,51931,780955,59912v-9544,7575,-14888,19258,-14383,31433c765620,102704,769944,113870,778288,121634v11077,7827,23717,13156,37052,15621c822855,138695,830094,141333,836771,145066v3458,2305,5468,6231,5334,10382c842267,159537,840372,163436,837057,165830v-4134,2757,-9049,4095,-14002,3810c806587,168272,791156,160999,779621,149162r-19050,23622c777116,189064,799367,198226,822579,198311v13887,664,27556,-3623,38576,-12097c870699,178493,876081,166763,875729,154496v761,-11080,-3429,-21926,-11431,-29623c855040,117249,844048,112016,832294,109633v-9143,-1779,-18021,-4757,-26384,-8858c802310,98698,800119,94832,800195,90678v-143,-3944,1591,-7724,4668,-10192c808377,77937,812616,76600,816959,76676xm1015841,196691r,-28575l938784,168116r76200,-94392l1014984,51530r-118110,l896874,79629r73533,l894207,174879r,22193l1015841,196691xm1044416,51530r,145161l1151382,196691r,-28575l1076801,168116r,-30194l1141762,137922r,-27622l1076801,110300r,-29909l1149096,80391r,-28575l1044416,51530xm1137476,13430l1105281,r-26384,36671l1108615,36671r28861,-23241xm1217200,156305v-8630,-8765,-13164,-20768,-12478,-33051c1204141,111174,1208875,99444,1217676,91154v8373,-7946,19507,-12319,31052,-12192c1263739,78871,1277893,85948,1286828,98012r20193,-22860c1292152,57600,1270206,47636,1247204,48006v-20165,-462,-39653,7271,-54007,21431c1178585,83506,1170565,103072,1171099,123349v-591,20072,7286,39468,21717,53435c1224429,206360,1274035,204707,1303620,173089v905,-967,1781,-1959,2639,-2972l1285494,148781v-9192,12264,-23727,19353,-39052,19050c1235316,168083,1224591,163701,1216819,155734r381,571xm1422273,112776r-57721,l1364552,51530r-32385,l1332167,196691r32385,l1364552,139541r57721,l1422273,196691r32385,l1454658,51530r-32385,l1422273,112776xm1490472,51530r,145161l1597343,196691r,-28575l1522857,168116r,-30194l1587818,137922r,-27622l1522857,110300r,-29909l1595057,80391r,-28575l1490472,51530xm1727740,144971l1656493,51530r-30766,l1625727,196691r32385,l1658112,105728r69152,90963l1759649,196691r,-145161l1727264,51530r476,93441xm1858232,139351r50292,-87821l1873377,51530r-31337,54007l1810703,51530r-35052,l1825847,139351r,57150l1858232,196501r,-57150xm1924050,196501r32385,l1956435,51530r-32385,l1924050,196501xm770287,229362r,144875l877157,374237r,-28575l802672,345662r,-30003l867632,315659r,-27147l802672,288512r,-30289l874871,258223r,-28575l770287,229362xm1002506,340424v-8610,4554,-18269,6756,-28003,6381c963692,346798,953367,342356,945928,334518v-8325,-8898,-12688,-20787,-12097,-32956c933250,289259,937851,277275,946499,268510v8201,-8311,19479,-12862,31147,-12573c983694,255894,989695,256960,995363,259080v6581,2913,12639,6905,17906,11811l1030129,246602v-14821,-13520,-34233,-20879,-54293,-20574c955872,225663,936612,233434,922496,247555v-14773,13992,-22974,33565,-22574,53911c899274,321652,907199,341168,921734,355187v14259,14044,33624,21678,53626,21146c997868,377573,1019766,368784,1035177,352330r,-51816l1002506,300514r,39910xm1126331,317183r49816,-87821l1141000,229362r-31337,53912l1078325,229362r-35052,l1093851,317087r,57150l1126236,374237r95,-57054xm1194435,229362r,144875l1301401,374237r,-28575l1226820,345662r,-30003l1291781,315659r,-27147l1226820,288512r,-30289l1299115,258223r,-28575l1194435,229362xm1435036,257366r,-28004l1320736,229362r,28004l1361885,257366r,116871l1394270,374237r,-116871l1435036,257366xm1460945,229362r,144875l1567910,374237r,-28575l1493330,345662r,-30003l1558385,315659r,-27147l1493330,288512r,-30289l1565624,258223r,-28575l1460945,229362xm1728597,374237r32385,l1760982,229362r-43624,l1679829,309086r-36957,-79724l1599057,229362r,144875l1631442,374237r,-91154l1670399,362426r19050,l1728597,283083r,91154xm766572,466725r,-34861l755999,431864r,35337c755542,474903,758228,482460,763429,488156v10849,9702,27251,9702,38100,c806844,482524,809568,474929,809054,467201r,-35337l798385,431864r,34861c798671,471666,797147,476541,794099,480441v-2952,3348,-7248,5199,-11715,5048c777916,485682,773601,483822,770668,480441v-3020,-3906,-4477,-8794,-4096,-13716xm873443,479012l836867,431959r-10669,l826198,495014r10669,l836867,448913r35623,46006l884110,494919r,-63055l873443,431864r,47148xm901541,495014r10668,l912209,431864r-10668,l901541,495014xm983742,431959r-11906,l952786,479012,933736,431959r-11906,l947166,495014r11906,l983742,431959xm992791,431959r,63055l1038130,495014r,-10191l1003459,484823r,-16764l1033272,468059r,-9525l1003078,458534r,-16669l1036701,441865r,-9525l992791,431959xm1095851,436817v-6200,-3772,-13439,-5474,-20669,-4858l1051751,431959r,63055l1062419,495014r,-21336l1076325,473678r15050,21241l1104900,494919r-16478,-22955c1097194,469701,1102995,461354,1102043,452342v466,-5884,-1820,-11654,-6192,-15621l1095851,436817xm1075658,464153r-13239,l1062419,441484r13430,c1079954,441126,1084078,441917,1087755,443770v2477,2076,3734,5269,3334,8477c1091575,455755,1090374,459284,1087850,461772v-3705,2067,-7991,2869,-12192,2286l1075658,464153xm1145858,441865v2781,839,5343,2269,7524,4191l1159097,437960v-3048,-2472,-6543,-4347,-10287,-5525c1144943,431117,1140895,430440,1136809,430435v-5620,-209,-11154,1468,-15716,4762c1116873,438343,1114482,443371,1114711,448628v-381,4980,1724,9826,5620,12954c1122264,463129,1124417,464382,1126712,465296v3467,1192,7001,2209,10573,3048c1140657,469000,1143886,470258,1146810,472059v1838,1262,2886,3393,2762,5620c1149649,480019,1148534,482238,1146620,483584v-2439,1565,-5296,2331,-8192,2191c1131027,485552,1123969,482600,1118616,477488r-6667,8001c1119054,492043,1128379,495652,1138047,495586v5896,277,11706,-1545,16383,-5144c1158450,487197,1160736,482272,1160621,477107v353,-4699,-1476,-9300,-4953,-12477c1151401,461300,1146410,459015,1141095,457962v-4410,-791,-8687,-2236,-12668,-4286c1126484,452354,1125369,450118,1125474,447770v-162,-2307,981,-4511,2953,-5715c1130732,440711,1133380,440050,1136047,440150v3334,3,6648,550,9811,1619l1145858,441865xm1174433,495014r10668,l1185101,431864r-10668,l1174433,495014xm1245489,441674r,-9525l1196626,432149r,9525l1215676,441674r,53340l1226249,495014r,-53340l1245489,441674xm1281779,470249r23432,-38100l1293305,432149r-17241,28575l1258919,432149r-11620,l1270730,470249r,24956l1281494,495205r285,-24956xm1400270,463201v191,-8735,-3257,-17155,-9525,-23241c1377401,427284,1356465,427284,1343120,439960v-12839,12830,-12839,33637,-9,46472c1343111,486436,1343120,486439,1343120,486442v13345,12676,34281,12676,47625,c1396994,480244,1400346,471707,1399985,462915r285,286xm1389317,463201v142,6037,-2153,11876,-6382,16192c1374362,488152,1360313,488302,1351550,479728v-114,-111,-219,-222,-333,-335c1342701,470278,1342701,456124,1351217,447008v8572,-8759,22621,-8908,31384,-334c1382716,446784,1382820,446896,1382935,447008v4048,4292,6239,10008,6096,15907l1389317,463201xm1455992,442055r,-9525l1413986,432530r,63056l1423797,495586r,-26670l1452372,468916r,-9525l1423797,459391r,-17622l1455992,442055xm1536859,481775v-4515,2772,-9754,4132,-15050,3905c1516113,485816,1510598,483613,1506569,479584v-8506,-9083,-8506,-23207,,-32290c1510837,443140,1516618,440905,1522571,441103v2963,-46,5915,340,8763,1143c1534058,443232,1536583,444717,1538764,446627r5620,-8096c1538107,433178,1530058,430360,1521809,430625v-8715,-113,-17107,3325,-23241,9525c1485852,453145,1485852,473922,1498568,486918v6192,6229,14650,9669,23432,9525c1531487,497124,1540802,493648,1547527,486918r,-22670l1536192,464248r667,17527xm1585246,470249r23431,-38100l1597057,432149r-17240,28575l1562672,432149r-11716,l1574483,470249r,24956l1585246,495205r,-24956xm1678972,463201v228,-8740,-3229,-17175,-9525,-23241c1656102,427284,1635166,427284,1621822,439960v-12688,12898,-12688,33583,,46482c1635166,499118,1656102,499118,1669447,486442v6143,-6236,9363,-14785,8858,-23527l1678972,463201xm1668113,463201v105,6049,-2229,11886,-6477,16192c1653111,488126,1639119,488293,1630385,479768v-124,-124,-248,-249,-372,-375c1621355,470335,1621355,456067,1630013,447008v8525,-8732,22517,-8900,31252,-374c1661389,446758,1661512,446882,1661636,447008v3934,4343,6020,10050,5811,15907l1668113,463201xm1736503,437007v-6192,-3784,-13440,-5486,-20669,-4858l1692402,432149r,63056l1703070,495205r,-21527l1717072,473678r15049,21241l1745647,494919r-17050,-22955c1737360,469698,1743123,461337,1742123,452342v533,-5915,-1801,-11727,-6287,-15621l1736503,437007xm1716310,464344r-13240,l1703070,441484r13526,c1720701,441126,1724825,441917,1728502,443770v2476,2076,3734,5269,3334,8477c1732321,455755,1731121,459284,1728597,461772v-3943,2194,-8506,2998,-12954,2286l1716310,464344xm578072,56864r,-23526c578025,31533,576539,30098,574739,30099r-106776,c466174,30099,464725,31549,464725,33338r,23526c464725,58653,466174,60103,467963,60103r106776,c576539,60104,578025,58668,578072,56864xm578072,111157r,-23432c578025,85921,576539,84486,574739,84487r-106776,c466174,84487,464725,85936,464725,87725r,23432c464725,112946,466174,114395,467963,114395r106776,c576539,114396,578025,112961,578072,111157xm578072,165545r,-23432c578072,140272,576577,138779,574739,138779r-106776,c466159,138831,464724,140308,464725,142113r,23432c464725,167333,466174,168783,467963,168783r106776,c576539,168784,578025,167349,578072,165545xm578072,219837r,-23431c578025,194601,576539,193166,574739,193167r-106776,c466174,193167,464725,194617,464725,196406r,23431c464724,221642,466159,223119,467963,223171r106776,c576577,223171,578072,221678,578072,219837xm578072,274225r,-23813c578025,248608,576539,247173,574739,247174r-106776,c466174,247174,464725,248623,464725,250412r,23813c464725,276014,466174,277463,467963,277463r106776,c576539,277464,578025,276029,578072,274225xm578072,328517r,-23431c578025,303282,576539,301846,574739,301847r-106776,c466174,301847,464725,303297,464725,305086r,23431c464724,330322,466159,331800,467963,331851r106776,c576577,331851,578072,330358,578072,328517xm578072,382905r,-23431c578025,357669,576539,356234,574739,356235r-106776,c466174,356235,464725,357685,464725,359474r,23431c464725,384694,466174,386144,467963,386144r106776,c576539,386144,578025,384709,578072,382905xm578072,437293r,-23432c578072,412020,576577,410528,574739,410528r-106776,c466159,410579,464724,412056,464725,413861r,23432c464725,439082,466174,440531,467963,440531r106776,c576539,440532,578025,439097,578072,437293xm578072,491585r,-23431c578025,466350,576539,464914,574739,464915r-106776,c466174,464915,464725,466365,464725,468154r,23431c464724,493390,466159,494868,467963,494919r106776,c576577,494919,578072,493426,578072,491585xm411289,382905r,-23431c411289,357685,409840,356235,408051,356235r-404812,c1450,356235,,357685,,359474r,23431c,384694,1450,386144,3239,386144r404812,c409840,386144,411289,384694,411289,382905xm411289,491585r,-23431c411289,466365,409840,464915,408051,464915r-404812,c1450,464915,,466365,,468154r,23431c-1,493390,1434,494868,3239,494919r404812,c409855,494868,411291,493390,411289,491585xm1660589,413290r-7525,-3524l1645158,424910r7620,l1660589,413290xm1646682,412337r-7239,-2857l1631537,424625r7525,l1646682,412337xm1959769,491300r,-23146c1959769,466365,1958321,464915,1956530,464915r-144399,c1810341,464915,1808893,466365,1808893,468154r,23431c1808893,493390,1810331,494868,1812131,494919r144399,c1958331,494868,1959769,493390,1959769,491585r,-285xe" fillcolor="#242943" stroked="f">
                  <v:stroke joinstyle="miter"/>
                  <v:path arrowok="t" o:connecttype="custom" o:connectlocs="117157,317086;129349,304037;331089,199263;388239,44291;407289,33052;415957,46196;187357,323373;131159,331374;117157,317086;360712,46482;351187,33623;333375,44672;319468,110681;126968,250030;117443,268414;129064,277272;162116,273557;360235,53912;360712,46482;816959,76676;856012,90964;872395,67342;847058,53245;818483,48292;780955,59912;766572,91345;778288,121634;815340,137255;836771,145066;842105,155448;837057,165830;823055,169640;779621,149162;760571,172784;822579,198311;861155,186214;875729,154496;864298,124873;832294,109633;805910,100775;800195,90678;804863,80486;816959,76676;1015841,196691;1015841,168116;938784,168116;1014984,73724;1014984,51530;896874,51530;896874,79629;970407,79629;894207,174879;894207,197072;1044416,51530;1044416,196691;1151382,196691;1151382,168116;1076801,168116;1076801,137922;1141762,137922;1141762,110300;1076801,110300;1076801,80391;1149096,80391;1149096,51816;1137476,13430;1105281,0;1078897,36671;1108615,36671;1217200,156305;1204722,123254;1217676,91154;1248728,78962;1286828,98012;1307021,75152;1247204,48006;1193197,69437;1171099,123349;1192816,176784;1303620,173089;1306259,170117;1285494,148781;1246442,167831;1216819,155734;1422273,112776;1364552,112776;1364552,51530;1332167,51530;1332167,196691;1364552,196691;1364552,139541;1422273,139541;1422273,196691;1454658,196691;1454658,51530;1422273,51530;1490472,51530;1490472,196691;1597343,196691;1597343,168116;1522857,168116;1522857,137922;1587818,137922;1587818,110300;1522857,110300;1522857,80391;1595057,80391;1595057,51816;1727740,144971;1656493,51530;1625727,51530;1625727,196691;1658112,196691;1658112,105728;1727264,196691;1759649,196691;1759649,51530;1727264,51530;1858232,139351;1908524,51530;1873377,51530;1842040,105537;1810703,51530;1775651,51530;1825847,139351;1825847,196501;1858232,196501;1924050,196501;1956435,196501;1956435,51530;1924050,51530;770287,229362;770287,374236;877157,374236;877157,345661;802672,345661;802672,315658;867632,315658;867632,288511;802672,288511;802672,258222;874871,258222;874871,229648;1002506,340423;974503,346804;945928,334517;933831,301561;946499,268509;977646,255936;995363,259079;1013269,270890;1030129,246602;975836,226028;922496,247555;899922,301465;921734,355186;975360,376332;1035177,352329;1035177,300513;1002506,300513;1126331,317182;1176147,229362;1141000,229362;1109663,283273;1078325,229362;1043273,229362;1093851,317086;1093851,374236;1126236,374236;1194435,229362;1194435,374236;1301401,374236;1301401,345661;1226820,345661;1226820,315658;1291781,315658;1291781,288511;1226820,288511;1226820,258222;1299115,258222;1299115,229648;1435036,257365;1435036,229362;1320736,229362;1320736,257365;1361885,257365;1361885,374236;1394270,374236;1394270,257365;1460945,229362;1460945,374236;1567910,374236;1567910,345661;1493330,345661;1493330,315658;1558385,315658;1558385,288511;1493330,288511;1493330,258222;1565624,258222;1565624,229648;1728597,374236;1760982,374236;1760982,229362;1717358,229362;1679829,309085;1642872,229362;1599057,229362;1599057,374236;1631442,374236;1631442,283082;1670399,362425;1689449,362425;1728597,283082;766572,466724;766572,431863;755999,431863;755999,467200;763429,488155;801529,488155;809054,467200;809054,431863;798385,431863;798385,466724;794099,480440;782384,485488;770668,480440;766572,466724;873443,479011;836867,431958;826198,431958;826198,495013;836867,495013;836867,448912;872490,494918;884110,494918;884110,431863;873443,431863;901541,495013;912209,495013;912209,431863;901541,431863;983742,431958;971836,431958;952786,479011;933736,431958;921830,431958;947166,495013;959072,495013;992791,431958;992791,495013;1038130,495013;1038130,484822;1003459,484822;1003459,468058;1033272,468058;1033272,458533;1003078,458533;1003078,441864;1036701,441864;1036701,432339;1095851,436816;1075182,431958;1051751,431958;1051751,495013;1062419,495013;1062419,473677;1076325,473677;1091375,494918;1104900,494918;1088422,471963;1102043,452341;1095851,436720;1075658,464152;1062419,464152;1062419,441483;1075849,441483;1087755,443769;1091089,452246;1087850,461771;1075658,464057;1145858,441864;1153382,446055;1159097,437959;1148810,432434;1136809,430434;1121093,435196;1114711,448627;1120331,461581;1126712,465295;1137285,468343;1146810,472058;1149572,477678;1146620,483583;1138428,485774;1118616,477487;1111949,485488;1138047,495585;1154430,490441;1160621,477106;1155668,464629;1141095,457961;1128427,453675;1125474,447769;1128427,442054;1136047,440149;1145858,441768;1174433,495013;1185101,495013;1185101,431863;1174433,431863;1245489,441673;1245489,432148;1196626,432148;1196626,441673;1215676,441673;1215676,495013;1226249,495013;1226249,441673;1281779,470248;1305211,432148;1293305,432148;1276064,460723;1258919,432148;1247299,432148;1270730,470248;1270730,495204;1281494,495204;1400270,463200;1390745,439959;1343120,439959;1343111,486431;1343120,486441;1390745,486441;1399985,462914;1389317,463200;1382935,479392;1351550,479727;1351217,479392;1351217,447007;1382601,446673;1382935,447007;1389031,462914;1455992,442054;1455992,432529;1413986,432529;1413986,495585;1423797,495585;1423797,468915;1452372,468915;1452372,459390;1423797,459390;1423797,441768;1536859,481774;1521809,485679;1506569,479583;1506569,447293;1522571,441102;1531334,442245;1538764,446626;1544384,438530;1521809,430624;1498568,440149;1498568,486917;1522000,496442;1547527,486917;1547527,464247;1536192,464247;1585246,470248;1608677,432148;1597057,432148;1579817,460723;1562672,432148;1550956,432148;1574483,470248;1574483,495204;1585246,495204;1678972,463200;1669447,439959;1621822,439959;1621822,486441;1669447,486441;1678305,462914;1668113,463200;1661636,479392;1630385,479767;1630013,479392;1630013,447007;1661265,446633;1661636,447007;1667447,462914;1736503,437006;1715834,432148;1692402,432148;1692402,495204;1703070,495204;1703070,473677;1717072,473677;1732121,494918;1745647,494918;1728597,471963;1742123,452341;1735836,436720;1716310,464343;1703070,464343;1703070,441483;1716596,441483;1728502,443769;1731836,452246;1728597,461771;1715643,464057;578072,56864;578072,33338;574739,30099;467963,30099;464725,33338;464725,56864;467963,60103;574739,60103;578072,56864;578072,111157;578072,87725;574739,84487;467963,84487;464725,87725;464725,111157;467963,114395;574739,114395;578072,111157;578072,165545;578072,142113;574739,138779;467963,138779;464725,142113;464725,165545;467963,168783;574739,168783;578072,165545;578072,219837;578072,196406;574739,193167;467963,193167;464725,196406;464725,219837;467963,223171;574739,223171;578072,219837;578072,274224;578072,250411;574739,247174;467963,247174;464725,250411;464725,274224;467963,277462;574739,277462;578072,274224;578072,328516;578072,305085;574739,301846;467963,301846;464725,305085;464725,328516;467963,331850;574739,331850;578072,328516;578072,382904;578072,359473;574739,356234;467963,356234;464725,359473;464725,382904;467963,386143;574739,386143;578072,382904;578072,437292;578072,413860;574739,410527;467963,410527;464725,413860;464725,437292;467963,440530;574739,440530;578072,437292;578072,491584;578072,468153;574739,464914;467963,464914;464725,468153;464725,491584;467963,494918;574739,494918;578072,491584;411289,382904;411289,359473;408051,356234;3239,356234;0,359473;0,382904;3239,386143;408051,386143;411289,382904;411289,491584;411289,468153;408051,464914;3239,464914;0,468153;0,491584;3239,494918;408051,494918;411289,491584;1660589,413289;1653064,409765;1645158,424909;1652778,424909;1646682,412336;1639443,409479;1631537,424624;1639062,424624;1959769,491299;1959769,468153;1956530,464914;1812131,464914;1808893,468153;1808893,491584;1812131,494918;1956530,494918;1959769,49158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3" o:spid="_x0000_s1028" style="position:absolute;left:2801;top:1454;width:300;height:2868;rotation:90;visibility:visible;mso-wrap-style:square;v-text-anchor:middle" coordsize="30003,28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" path="m26765,v1789,,3239,1450,3239,3239l30004,283559v,1789,-1450,3239,-3239,3239l3239,286798c1450,286798,,285348,,283559l,3238c,1450,1450,,3239,l26765,xe" fillcolor="#51adca" stroked="f">
                  <v:stroke joinstyle="miter"/>
                  <v:path arrowok="t" o:connecttype="custom" o:connectlocs="26765,0;30004,3239;30004,283559;26765,286798;3239,286798;0,283559;0,3238;3239,0" o:connectangles="0,0,0,0,0,0,0,0"/>
                </v:shape>
                <w10:anchorlock/>
              </v:group>
            </w:pict>
          </mc:Fallback>
        </mc:AlternateContent>
      </w:r>
    </w:p>
    <w:p w14:paraId="0F54D55A" w14:textId="77777777" w:rsidR="000B2812" w:rsidRPr="000838D3" w:rsidRDefault="000B2812" w:rsidP="000B2812">
      <w:pPr>
        <w:tabs>
          <w:tab w:val="right" w:pos="8787"/>
          <w:tab w:val="right" w:pos="9645"/>
        </w:tabs>
        <w:spacing w:before="600"/>
        <w:jc w:val="center"/>
        <w:rPr>
          <w:rFonts w:cs="Times New Roman"/>
          <w:color w:val="800000"/>
        </w:rPr>
      </w:pPr>
      <w:r w:rsidRPr="000838D3">
        <w:rPr>
          <w:rFonts w:eastAsia="Times New Roman" w:cs="Times New Roman"/>
          <w:noProof/>
          <w:color w:val="800000"/>
        </w:rPr>
        <mc:AlternateContent>
          <mc:Choice Requires="wpg">
            <w:drawing>
              <wp:inline distT="0" distB="0" distL="0" distR="0" wp14:anchorId="6335540D" wp14:editId="0FE65DD4">
                <wp:extent cx="2393950" cy="549488"/>
                <wp:effectExtent l="0" t="0" r="6350" b="3175"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549488"/>
                          <a:chOff x="0" y="0"/>
                          <a:chExt cx="2014750" cy="462338"/>
                        </a:xfrm>
                        <a:solidFill>
                          <a:schemeClr val="accent1"/>
                        </a:solidFill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187378" y="61615"/>
                            <a:ext cx="95630" cy="95631"/>
                          </a:xfrm>
                          <a:custGeom>
                            <a:avLst/>
                            <a:gdLst>
                              <a:gd name="connsiteX0" fmla="*/ 95631 w 95630"/>
                              <a:gd name="connsiteY0" fmla="*/ 47815 h 95631"/>
                              <a:gd name="connsiteX1" fmla="*/ 47816 w 95630"/>
                              <a:gd name="connsiteY1" fmla="*/ 95631 h 95631"/>
                              <a:gd name="connsiteX2" fmla="*/ 0 w 95630"/>
                              <a:gd name="connsiteY2" fmla="*/ 47815 h 95631"/>
                              <a:gd name="connsiteX3" fmla="*/ 47816 w 95630"/>
                              <a:gd name="connsiteY3" fmla="*/ 0 h 95631"/>
                              <a:gd name="connsiteX4" fmla="*/ 95631 w 95630"/>
                              <a:gd name="connsiteY4" fmla="*/ 47815 h 956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5630" h="95631">
                                <a:moveTo>
                                  <a:pt x="95631" y="47815"/>
                                </a:moveTo>
                                <a:cubicBezTo>
                                  <a:pt x="95631" y="74223"/>
                                  <a:pt x="74223" y="95631"/>
                                  <a:pt x="47816" y="95631"/>
                                </a:cubicBezTo>
                                <a:cubicBezTo>
                                  <a:pt x="21408" y="95631"/>
                                  <a:pt x="0" y="74223"/>
                                  <a:pt x="0" y="47815"/>
                                </a:cubicBezTo>
                                <a:cubicBezTo>
                                  <a:pt x="0" y="21408"/>
                                  <a:pt x="21408" y="0"/>
                                  <a:pt x="47816" y="0"/>
                                </a:cubicBezTo>
                                <a:cubicBezTo>
                                  <a:pt x="74223" y="0"/>
                                  <a:pt x="95631" y="21408"/>
                                  <a:pt x="95631" y="478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1ADCA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2014750" cy="462338"/>
                          </a:xfrm>
                          <a:custGeom>
                            <a:avLst/>
                            <a:gdLst>
                              <a:gd name="connsiteX0" fmla="*/ 653913 w 2014750"/>
                              <a:gd name="connsiteY0" fmla="*/ 3036 h 462338"/>
                              <a:gd name="connsiteX1" fmla="*/ 683917 w 2014750"/>
                              <a:gd name="connsiteY1" fmla="*/ 3036 h 462338"/>
                              <a:gd name="connsiteX2" fmla="*/ 683917 w 2014750"/>
                              <a:gd name="connsiteY2" fmla="*/ 137339 h 462338"/>
                              <a:gd name="connsiteX3" fmla="*/ 653913 w 2014750"/>
                              <a:gd name="connsiteY3" fmla="*/ 137339 h 462338"/>
                              <a:gd name="connsiteX4" fmla="*/ 806313 w 2014750"/>
                              <a:gd name="connsiteY4" fmla="*/ 3036 h 462338"/>
                              <a:gd name="connsiteX5" fmla="*/ 836317 w 2014750"/>
                              <a:gd name="connsiteY5" fmla="*/ 3036 h 462338"/>
                              <a:gd name="connsiteX6" fmla="*/ 836317 w 2014750"/>
                              <a:gd name="connsiteY6" fmla="*/ 137339 h 462338"/>
                              <a:gd name="connsiteX7" fmla="*/ 806218 w 2014750"/>
                              <a:gd name="connsiteY7" fmla="*/ 137339 h 462338"/>
                              <a:gd name="connsiteX8" fmla="*/ 742305 w 2014750"/>
                              <a:gd name="connsiteY8" fmla="*/ 53233 h 462338"/>
                              <a:gd name="connsiteX9" fmla="*/ 742305 w 2014750"/>
                              <a:gd name="connsiteY9" fmla="*/ 137339 h 462338"/>
                              <a:gd name="connsiteX10" fmla="*/ 712301 w 2014750"/>
                              <a:gd name="connsiteY10" fmla="*/ 137339 h 462338"/>
                              <a:gd name="connsiteX11" fmla="*/ 712301 w 2014750"/>
                              <a:gd name="connsiteY11" fmla="*/ 3036 h 462338"/>
                              <a:gd name="connsiteX12" fmla="*/ 740876 w 2014750"/>
                              <a:gd name="connsiteY12" fmla="*/ 3036 h 462338"/>
                              <a:gd name="connsiteX13" fmla="*/ 806694 w 2014750"/>
                              <a:gd name="connsiteY13" fmla="*/ 89523 h 462338"/>
                              <a:gd name="connsiteX14" fmla="*/ 956998 w 2014750"/>
                              <a:gd name="connsiteY14" fmla="*/ 3036 h 462338"/>
                              <a:gd name="connsiteX15" fmla="*/ 956998 w 2014750"/>
                              <a:gd name="connsiteY15" fmla="*/ 29420 h 462338"/>
                              <a:gd name="connsiteX16" fmla="*/ 894705 w 2014750"/>
                              <a:gd name="connsiteY16" fmla="*/ 29420 h 462338"/>
                              <a:gd name="connsiteX17" fmla="*/ 894705 w 2014750"/>
                              <a:gd name="connsiteY17" fmla="*/ 57995 h 462338"/>
                              <a:gd name="connsiteX18" fmla="*/ 953950 w 2014750"/>
                              <a:gd name="connsiteY18" fmla="*/ 57995 h 462338"/>
                              <a:gd name="connsiteX19" fmla="*/ 953950 w 2014750"/>
                              <a:gd name="connsiteY19" fmla="*/ 84284 h 462338"/>
                              <a:gd name="connsiteX20" fmla="*/ 894705 w 2014750"/>
                              <a:gd name="connsiteY20" fmla="*/ 84284 h 462338"/>
                              <a:gd name="connsiteX21" fmla="*/ 894705 w 2014750"/>
                              <a:gd name="connsiteY21" fmla="*/ 136958 h 462338"/>
                              <a:gd name="connsiteX22" fmla="*/ 864796 w 2014750"/>
                              <a:gd name="connsiteY22" fmla="*/ 136958 h 462338"/>
                              <a:gd name="connsiteX23" fmla="*/ 864796 w 2014750"/>
                              <a:gd name="connsiteY23" fmla="*/ 3036 h 462338"/>
                              <a:gd name="connsiteX24" fmla="*/ 1090348 w 2014750"/>
                              <a:gd name="connsiteY24" fmla="*/ 118765 h 462338"/>
                              <a:gd name="connsiteX25" fmla="*/ 990050 w 2014750"/>
                              <a:gd name="connsiteY25" fmla="*/ 118765 h 462338"/>
                              <a:gd name="connsiteX26" fmla="*/ 990050 w 2014750"/>
                              <a:gd name="connsiteY26" fmla="*/ 19895 h 462338"/>
                              <a:gd name="connsiteX27" fmla="*/ 1090348 w 2014750"/>
                              <a:gd name="connsiteY27" fmla="*/ 19895 h 462338"/>
                              <a:gd name="connsiteX28" fmla="*/ 1090348 w 2014750"/>
                              <a:gd name="connsiteY28" fmla="*/ 118765 h 462338"/>
                              <a:gd name="connsiteX29" fmla="*/ 1080157 w 2014750"/>
                              <a:gd name="connsiteY29" fmla="*/ 69425 h 462338"/>
                              <a:gd name="connsiteX30" fmla="*/ 1069108 w 2014750"/>
                              <a:gd name="connsiteY30" fmla="*/ 38755 h 462338"/>
                              <a:gd name="connsiteX31" fmla="*/ 1015301 w 2014750"/>
                              <a:gd name="connsiteY31" fmla="*/ 35886 h 462338"/>
                              <a:gd name="connsiteX32" fmla="*/ 1012434 w 2014750"/>
                              <a:gd name="connsiteY32" fmla="*/ 38755 h 462338"/>
                              <a:gd name="connsiteX33" fmla="*/ 1012434 w 2014750"/>
                              <a:gd name="connsiteY33" fmla="*/ 100001 h 462338"/>
                              <a:gd name="connsiteX34" fmla="*/ 1066241 w 2014750"/>
                              <a:gd name="connsiteY34" fmla="*/ 102870 h 462338"/>
                              <a:gd name="connsiteX35" fmla="*/ 1069108 w 2014750"/>
                              <a:gd name="connsiteY35" fmla="*/ 100001 h 462338"/>
                              <a:gd name="connsiteX36" fmla="*/ 1080442 w 2014750"/>
                              <a:gd name="connsiteY36" fmla="*/ 69425 h 462338"/>
                              <a:gd name="connsiteX37" fmla="*/ 1240558 w 2014750"/>
                              <a:gd name="connsiteY37" fmla="*/ 47613 h 462338"/>
                              <a:gd name="connsiteX38" fmla="*/ 1215031 w 2014750"/>
                              <a:gd name="connsiteY38" fmla="*/ 89333 h 462338"/>
                              <a:gd name="connsiteX39" fmla="*/ 1249035 w 2014750"/>
                              <a:gd name="connsiteY39" fmla="*/ 136958 h 462338"/>
                              <a:gd name="connsiteX40" fmla="*/ 1211983 w 2014750"/>
                              <a:gd name="connsiteY40" fmla="*/ 136958 h 462338"/>
                              <a:gd name="connsiteX41" fmla="*/ 1182169 w 2014750"/>
                              <a:gd name="connsiteY41" fmla="*/ 94095 h 462338"/>
                              <a:gd name="connsiteX42" fmla="*/ 1161405 w 2014750"/>
                              <a:gd name="connsiteY42" fmla="*/ 94095 h 462338"/>
                              <a:gd name="connsiteX43" fmla="*/ 1161405 w 2014750"/>
                              <a:gd name="connsiteY43" fmla="*/ 136958 h 462338"/>
                              <a:gd name="connsiteX44" fmla="*/ 1131496 w 2014750"/>
                              <a:gd name="connsiteY44" fmla="*/ 136958 h 462338"/>
                              <a:gd name="connsiteX45" fmla="*/ 1131496 w 2014750"/>
                              <a:gd name="connsiteY45" fmla="*/ 3036 h 462338"/>
                              <a:gd name="connsiteX46" fmla="*/ 1182360 w 2014750"/>
                              <a:gd name="connsiteY46" fmla="*/ 3036 h 462338"/>
                              <a:gd name="connsiteX47" fmla="*/ 1227032 w 2014750"/>
                              <a:gd name="connsiteY47" fmla="*/ 13609 h 462338"/>
                              <a:gd name="connsiteX48" fmla="*/ 1240558 w 2014750"/>
                              <a:gd name="connsiteY48" fmla="*/ 47613 h 462338"/>
                              <a:gd name="connsiteX49" fmla="*/ 1204553 w 2014750"/>
                              <a:gd name="connsiteY49" fmla="*/ 63520 h 462338"/>
                              <a:gd name="connsiteX50" fmla="*/ 1210173 w 2014750"/>
                              <a:gd name="connsiteY50" fmla="*/ 47613 h 462338"/>
                              <a:gd name="connsiteX51" fmla="*/ 1204363 w 2014750"/>
                              <a:gd name="connsiteY51" fmla="*/ 32754 h 462338"/>
                              <a:gd name="connsiteX52" fmla="*/ 1184170 w 2014750"/>
                              <a:gd name="connsiteY52" fmla="*/ 28658 h 462338"/>
                              <a:gd name="connsiteX53" fmla="*/ 1161691 w 2014750"/>
                              <a:gd name="connsiteY53" fmla="*/ 28658 h 462338"/>
                              <a:gd name="connsiteX54" fmla="*/ 1161691 w 2014750"/>
                              <a:gd name="connsiteY54" fmla="*/ 68473 h 462338"/>
                              <a:gd name="connsiteX55" fmla="*/ 1183408 w 2014750"/>
                              <a:gd name="connsiteY55" fmla="*/ 68473 h 462338"/>
                              <a:gd name="connsiteX56" fmla="*/ 1204553 w 2014750"/>
                              <a:gd name="connsiteY56" fmla="*/ 63520 h 462338"/>
                              <a:gd name="connsiteX57" fmla="*/ 1387052 w 2014750"/>
                              <a:gd name="connsiteY57" fmla="*/ 52757 h 462338"/>
                              <a:gd name="connsiteX58" fmla="*/ 1350762 w 2014750"/>
                              <a:gd name="connsiteY58" fmla="*/ 126099 h 462338"/>
                              <a:gd name="connsiteX59" fmla="*/ 1332950 w 2014750"/>
                              <a:gd name="connsiteY59" fmla="*/ 126099 h 462338"/>
                              <a:gd name="connsiteX60" fmla="*/ 1296755 w 2014750"/>
                              <a:gd name="connsiteY60" fmla="*/ 52757 h 462338"/>
                              <a:gd name="connsiteX61" fmla="*/ 1296755 w 2014750"/>
                              <a:gd name="connsiteY61" fmla="*/ 137243 h 462338"/>
                              <a:gd name="connsiteX62" fmla="*/ 1266847 w 2014750"/>
                              <a:gd name="connsiteY62" fmla="*/ 137243 h 462338"/>
                              <a:gd name="connsiteX63" fmla="*/ 1266847 w 2014750"/>
                              <a:gd name="connsiteY63" fmla="*/ 3036 h 462338"/>
                              <a:gd name="connsiteX64" fmla="*/ 1307233 w 2014750"/>
                              <a:gd name="connsiteY64" fmla="*/ 3036 h 462338"/>
                              <a:gd name="connsiteX65" fmla="*/ 1341808 w 2014750"/>
                              <a:gd name="connsiteY65" fmla="*/ 76855 h 462338"/>
                              <a:gd name="connsiteX66" fmla="*/ 1376575 w 2014750"/>
                              <a:gd name="connsiteY66" fmla="*/ 3036 h 462338"/>
                              <a:gd name="connsiteX67" fmla="*/ 1416961 w 2014750"/>
                              <a:gd name="connsiteY67" fmla="*/ 3036 h 462338"/>
                              <a:gd name="connsiteX68" fmla="*/ 1416961 w 2014750"/>
                              <a:gd name="connsiteY68" fmla="*/ 137339 h 462338"/>
                              <a:gd name="connsiteX69" fmla="*/ 1386957 w 2014750"/>
                              <a:gd name="connsiteY69" fmla="*/ 137339 h 462338"/>
                              <a:gd name="connsiteX70" fmla="*/ 1541167 w 2014750"/>
                              <a:gd name="connsiteY70" fmla="*/ 137243 h 462338"/>
                              <a:gd name="connsiteX71" fmla="*/ 1528689 w 2014750"/>
                              <a:gd name="connsiteY71" fmla="*/ 108668 h 462338"/>
                              <a:gd name="connsiteX72" fmla="*/ 1472396 w 2014750"/>
                              <a:gd name="connsiteY72" fmla="*/ 108668 h 462338"/>
                              <a:gd name="connsiteX73" fmla="*/ 1459918 w 2014750"/>
                              <a:gd name="connsiteY73" fmla="*/ 137243 h 462338"/>
                              <a:gd name="connsiteX74" fmla="*/ 1428010 w 2014750"/>
                              <a:gd name="connsiteY74" fmla="*/ 137243 h 462338"/>
                              <a:gd name="connsiteX75" fmla="*/ 1486017 w 2014750"/>
                              <a:gd name="connsiteY75" fmla="*/ 2941 h 462338"/>
                              <a:gd name="connsiteX76" fmla="*/ 1514592 w 2014750"/>
                              <a:gd name="connsiteY76" fmla="*/ 2941 h 462338"/>
                              <a:gd name="connsiteX77" fmla="*/ 1572599 w 2014750"/>
                              <a:gd name="connsiteY77" fmla="*/ 137243 h 462338"/>
                              <a:gd name="connsiteX78" fmla="*/ 1500685 w 2014750"/>
                              <a:gd name="connsiteY78" fmla="*/ 42946 h 462338"/>
                              <a:gd name="connsiteX79" fmla="*/ 1483731 w 2014750"/>
                              <a:gd name="connsiteY79" fmla="*/ 81903 h 462338"/>
                              <a:gd name="connsiteX80" fmla="*/ 1517354 w 2014750"/>
                              <a:gd name="connsiteY80" fmla="*/ 81903 h 462338"/>
                              <a:gd name="connsiteX81" fmla="*/ 1640608 w 2014750"/>
                              <a:gd name="connsiteY81" fmla="*/ 28944 h 462338"/>
                              <a:gd name="connsiteX82" fmla="*/ 1640608 w 2014750"/>
                              <a:gd name="connsiteY82" fmla="*/ 137339 h 462338"/>
                              <a:gd name="connsiteX83" fmla="*/ 1610604 w 2014750"/>
                              <a:gd name="connsiteY83" fmla="*/ 137339 h 462338"/>
                              <a:gd name="connsiteX84" fmla="*/ 1610604 w 2014750"/>
                              <a:gd name="connsiteY84" fmla="*/ 28944 h 462338"/>
                              <a:gd name="connsiteX85" fmla="*/ 1572504 w 2014750"/>
                              <a:gd name="connsiteY85" fmla="*/ 28944 h 462338"/>
                              <a:gd name="connsiteX86" fmla="*/ 1572504 w 2014750"/>
                              <a:gd name="connsiteY86" fmla="*/ 3036 h 462338"/>
                              <a:gd name="connsiteX87" fmla="*/ 1678708 w 2014750"/>
                              <a:gd name="connsiteY87" fmla="*/ 3036 h 462338"/>
                              <a:gd name="connsiteX88" fmla="*/ 1678708 w 2014750"/>
                              <a:gd name="connsiteY88" fmla="*/ 28944 h 462338"/>
                              <a:gd name="connsiteX89" fmla="*/ 1695948 w 2014750"/>
                              <a:gd name="connsiteY89" fmla="*/ 3036 h 462338"/>
                              <a:gd name="connsiteX90" fmla="*/ 1726333 w 2014750"/>
                              <a:gd name="connsiteY90" fmla="*/ 3036 h 462338"/>
                              <a:gd name="connsiteX91" fmla="*/ 1726333 w 2014750"/>
                              <a:gd name="connsiteY91" fmla="*/ 137339 h 462338"/>
                              <a:gd name="connsiteX92" fmla="*/ 1696329 w 2014750"/>
                              <a:gd name="connsiteY92" fmla="*/ 137339 h 462338"/>
                              <a:gd name="connsiteX93" fmla="*/ 1754336 w 2014750"/>
                              <a:gd name="connsiteY93" fmla="*/ 3036 h 462338"/>
                              <a:gd name="connsiteX94" fmla="*/ 1784340 w 2014750"/>
                              <a:gd name="connsiteY94" fmla="*/ 3036 h 462338"/>
                              <a:gd name="connsiteX95" fmla="*/ 1784340 w 2014750"/>
                              <a:gd name="connsiteY95" fmla="*/ 58186 h 462338"/>
                              <a:gd name="connsiteX96" fmla="*/ 1835013 w 2014750"/>
                              <a:gd name="connsiteY96" fmla="*/ 3036 h 462338"/>
                              <a:gd name="connsiteX97" fmla="*/ 1872160 w 2014750"/>
                              <a:gd name="connsiteY97" fmla="*/ 3036 h 462338"/>
                              <a:gd name="connsiteX98" fmla="*/ 1818725 w 2014750"/>
                              <a:gd name="connsiteY98" fmla="*/ 62377 h 462338"/>
                              <a:gd name="connsiteX99" fmla="*/ 1844252 w 2014750"/>
                              <a:gd name="connsiteY99" fmla="*/ 98286 h 462338"/>
                              <a:gd name="connsiteX100" fmla="*/ 1872160 w 2014750"/>
                              <a:gd name="connsiteY100" fmla="*/ 137339 h 462338"/>
                              <a:gd name="connsiteX101" fmla="*/ 1837204 w 2014750"/>
                              <a:gd name="connsiteY101" fmla="*/ 137339 h 462338"/>
                              <a:gd name="connsiteX102" fmla="*/ 1797770 w 2014750"/>
                              <a:gd name="connsiteY102" fmla="*/ 84284 h 462338"/>
                              <a:gd name="connsiteX103" fmla="*/ 1784340 w 2014750"/>
                              <a:gd name="connsiteY103" fmla="*/ 99334 h 462338"/>
                              <a:gd name="connsiteX104" fmla="*/ 1784340 w 2014750"/>
                              <a:gd name="connsiteY104" fmla="*/ 137434 h 462338"/>
                              <a:gd name="connsiteX105" fmla="*/ 1754908 w 2014750"/>
                              <a:gd name="connsiteY105" fmla="*/ 137434 h 462338"/>
                              <a:gd name="connsiteX106" fmla="*/ 1981793 w 2014750"/>
                              <a:gd name="connsiteY106" fmla="*/ 137339 h 462338"/>
                              <a:gd name="connsiteX107" fmla="*/ 1969315 w 2014750"/>
                              <a:gd name="connsiteY107" fmla="*/ 108764 h 462338"/>
                              <a:gd name="connsiteX108" fmla="*/ 1913023 w 2014750"/>
                              <a:gd name="connsiteY108" fmla="*/ 108764 h 462338"/>
                              <a:gd name="connsiteX109" fmla="*/ 1900545 w 2014750"/>
                              <a:gd name="connsiteY109" fmla="*/ 137339 h 462338"/>
                              <a:gd name="connsiteX110" fmla="*/ 1869208 w 2014750"/>
                              <a:gd name="connsiteY110" fmla="*/ 137339 h 462338"/>
                              <a:gd name="connsiteX111" fmla="*/ 1927310 w 2014750"/>
                              <a:gd name="connsiteY111" fmla="*/ 3036 h 462338"/>
                              <a:gd name="connsiteX112" fmla="*/ 1955885 w 2014750"/>
                              <a:gd name="connsiteY112" fmla="*/ 3036 h 462338"/>
                              <a:gd name="connsiteX113" fmla="*/ 2013892 w 2014750"/>
                              <a:gd name="connsiteY113" fmla="*/ 137339 h 462338"/>
                              <a:gd name="connsiteX114" fmla="*/ 1941312 w 2014750"/>
                              <a:gd name="connsiteY114" fmla="*/ 43041 h 462338"/>
                              <a:gd name="connsiteX115" fmla="*/ 1924357 w 2014750"/>
                              <a:gd name="connsiteY115" fmla="*/ 81998 h 462338"/>
                              <a:gd name="connsiteX116" fmla="*/ 1957981 w 2014750"/>
                              <a:gd name="connsiteY116" fmla="*/ 81998 h 462338"/>
                              <a:gd name="connsiteX117" fmla="*/ 710777 w 2014750"/>
                              <a:gd name="connsiteY117" fmla="*/ 215920 h 462338"/>
                              <a:gd name="connsiteX118" fmla="*/ 710777 w 2014750"/>
                              <a:gd name="connsiteY118" fmla="*/ 324219 h 462338"/>
                              <a:gd name="connsiteX119" fmla="*/ 680773 w 2014750"/>
                              <a:gd name="connsiteY119" fmla="*/ 324219 h 462338"/>
                              <a:gd name="connsiteX120" fmla="*/ 680773 w 2014750"/>
                              <a:gd name="connsiteY120" fmla="*/ 215920 h 462338"/>
                              <a:gd name="connsiteX121" fmla="*/ 642673 w 2014750"/>
                              <a:gd name="connsiteY121" fmla="*/ 215920 h 462338"/>
                              <a:gd name="connsiteX122" fmla="*/ 642673 w 2014750"/>
                              <a:gd name="connsiteY122" fmla="*/ 189917 h 462338"/>
                              <a:gd name="connsiteX123" fmla="*/ 748687 w 2014750"/>
                              <a:gd name="connsiteY123" fmla="*/ 189917 h 462338"/>
                              <a:gd name="connsiteX124" fmla="*/ 748687 w 2014750"/>
                              <a:gd name="connsiteY124" fmla="*/ 215920 h 462338"/>
                              <a:gd name="connsiteX125" fmla="*/ 861748 w 2014750"/>
                              <a:gd name="connsiteY125" fmla="*/ 324314 h 462338"/>
                              <a:gd name="connsiteX126" fmla="*/ 849271 w 2014750"/>
                              <a:gd name="connsiteY126" fmla="*/ 295739 h 462338"/>
                              <a:gd name="connsiteX127" fmla="*/ 792883 w 2014750"/>
                              <a:gd name="connsiteY127" fmla="*/ 295739 h 462338"/>
                              <a:gd name="connsiteX128" fmla="*/ 780405 w 2014750"/>
                              <a:gd name="connsiteY128" fmla="*/ 324314 h 462338"/>
                              <a:gd name="connsiteX129" fmla="*/ 748496 w 2014750"/>
                              <a:gd name="connsiteY129" fmla="*/ 324314 h 462338"/>
                              <a:gd name="connsiteX130" fmla="*/ 806503 w 2014750"/>
                              <a:gd name="connsiteY130" fmla="*/ 190012 h 462338"/>
                              <a:gd name="connsiteX131" fmla="*/ 835555 w 2014750"/>
                              <a:gd name="connsiteY131" fmla="*/ 190012 h 462338"/>
                              <a:gd name="connsiteX132" fmla="*/ 893562 w 2014750"/>
                              <a:gd name="connsiteY132" fmla="*/ 324314 h 462338"/>
                              <a:gd name="connsiteX133" fmla="*/ 821458 w 2014750"/>
                              <a:gd name="connsiteY133" fmla="*/ 229922 h 462338"/>
                              <a:gd name="connsiteX134" fmla="*/ 804503 w 2014750"/>
                              <a:gd name="connsiteY134" fmla="*/ 268879 h 462338"/>
                              <a:gd name="connsiteX135" fmla="*/ 838126 w 2014750"/>
                              <a:gd name="connsiteY135" fmla="*/ 268879 h 462338"/>
                              <a:gd name="connsiteX136" fmla="*/ 998813 w 2014750"/>
                              <a:gd name="connsiteY136" fmla="*/ 189917 h 462338"/>
                              <a:gd name="connsiteX137" fmla="*/ 1028722 w 2014750"/>
                              <a:gd name="connsiteY137" fmla="*/ 189917 h 462338"/>
                              <a:gd name="connsiteX138" fmla="*/ 1028722 w 2014750"/>
                              <a:gd name="connsiteY138" fmla="*/ 324219 h 462338"/>
                              <a:gd name="connsiteX139" fmla="*/ 998623 w 2014750"/>
                              <a:gd name="connsiteY139" fmla="*/ 324219 h 462338"/>
                              <a:gd name="connsiteX140" fmla="*/ 934615 w 2014750"/>
                              <a:gd name="connsiteY140" fmla="*/ 240113 h 462338"/>
                              <a:gd name="connsiteX141" fmla="*/ 934615 w 2014750"/>
                              <a:gd name="connsiteY141" fmla="*/ 324219 h 462338"/>
                              <a:gd name="connsiteX142" fmla="*/ 904611 w 2014750"/>
                              <a:gd name="connsiteY142" fmla="*/ 324219 h 462338"/>
                              <a:gd name="connsiteX143" fmla="*/ 904611 w 2014750"/>
                              <a:gd name="connsiteY143" fmla="*/ 189917 h 462338"/>
                              <a:gd name="connsiteX144" fmla="*/ 933186 w 2014750"/>
                              <a:gd name="connsiteY144" fmla="*/ 189917 h 462338"/>
                              <a:gd name="connsiteX145" fmla="*/ 999099 w 2014750"/>
                              <a:gd name="connsiteY145" fmla="*/ 276404 h 462338"/>
                              <a:gd name="connsiteX146" fmla="*/ 1088158 w 2014750"/>
                              <a:gd name="connsiteY146" fmla="*/ 216777 h 462338"/>
                              <a:gd name="connsiteX147" fmla="*/ 1083776 w 2014750"/>
                              <a:gd name="connsiteY147" fmla="*/ 226302 h 462338"/>
                              <a:gd name="connsiteX148" fmla="*/ 1089110 w 2014750"/>
                              <a:gd name="connsiteY148" fmla="*/ 235827 h 462338"/>
                              <a:gd name="connsiteX149" fmla="*/ 1113494 w 2014750"/>
                              <a:gd name="connsiteY149" fmla="*/ 244019 h 462338"/>
                              <a:gd name="connsiteX150" fmla="*/ 1143212 w 2014750"/>
                              <a:gd name="connsiteY150" fmla="*/ 258116 h 462338"/>
                              <a:gd name="connsiteX151" fmla="*/ 1153785 w 2014750"/>
                              <a:gd name="connsiteY151" fmla="*/ 285643 h 462338"/>
                              <a:gd name="connsiteX152" fmla="*/ 1140164 w 2014750"/>
                              <a:gd name="connsiteY152" fmla="*/ 314885 h 462338"/>
                              <a:gd name="connsiteX153" fmla="*/ 1104541 w 2014750"/>
                              <a:gd name="connsiteY153" fmla="*/ 326124 h 462338"/>
                              <a:gd name="connsiteX154" fmla="*/ 1047391 w 2014750"/>
                              <a:gd name="connsiteY154" fmla="*/ 302502 h 462338"/>
                              <a:gd name="connsiteX155" fmla="*/ 1065298 w 2014750"/>
                              <a:gd name="connsiteY155" fmla="*/ 280595 h 462338"/>
                              <a:gd name="connsiteX156" fmla="*/ 1105398 w 2014750"/>
                              <a:gd name="connsiteY156" fmla="*/ 299645 h 462338"/>
                              <a:gd name="connsiteX157" fmla="*/ 1118352 w 2014750"/>
                              <a:gd name="connsiteY157" fmla="*/ 296120 h 462338"/>
                              <a:gd name="connsiteX158" fmla="*/ 1123114 w 2014750"/>
                              <a:gd name="connsiteY158" fmla="*/ 286595 h 462338"/>
                              <a:gd name="connsiteX159" fmla="*/ 1118066 w 2014750"/>
                              <a:gd name="connsiteY159" fmla="*/ 277070 h 462338"/>
                              <a:gd name="connsiteX160" fmla="*/ 1098349 w 2014750"/>
                              <a:gd name="connsiteY160" fmla="*/ 269831 h 462338"/>
                              <a:gd name="connsiteX161" fmla="*/ 1063964 w 2014750"/>
                              <a:gd name="connsiteY161" fmla="*/ 255353 h 462338"/>
                              <a:gd name="connsiteX162" fmla="*/ 1066374 w 2014750"/>
                              <a:gd name="connsiteY162" fmla="*/ 198694 h 462338"/>
                              <a:gd name="connsiteX163" fmla="*/ 1066917 w 2014750"/>
                              <a:gd name="connsiteY163" fmla="*/ 198203 h 462338"/>
                              <a:gd name="connsiteX164" fmla="*/ 1101207 w 2014750"/>
                              <a:gd name="connsiteY164" fmla="*/ 187821 h 462338"/>
                              <a:gd name="connsiteX165" fmla="*/ 1128067 w 2014750"/>
                              <a:gd name="connsiteY165" fmla="*/ 192393 h 462338"/>
                              <a:gd name="connsiteX166" fmla="*/ 1151499 w 2014750"/>
                              <a:gd name="connsiteY166" fmla="*/ 205442 h 462338"/>
                              <a:gd name="connsiteX167" fmla="*/ 1136354 w 2014750"/>
                              <a:gd name="connsiteY167" fmla="*/ 227350 h 462338"/>
                              <a:gd name="connsiteX168" fmla="*/ 1100254 w 2014750"/>
                              <a:gd name="connsiteY168" fmla="*/ 214110 h 462338"/>
                              <a:gd name="connsiteX169" fmla="*/ 1088158 w 2014750"/>
                              <a:gd name="connsiteY169" fmla="*/ 216777 h 462338"/>
                              <a:gd name="connsiteX170" fmla="*/ 1167025 w 2014750"/>
                              <a:gd name="connsiteY170" fmla="*/ 324219 h 462338"/>
                              <a:gd name="connsiteX171" fmla="*/ 1167025 w 2014750"/>
                              <a:gd name="connsiteY171" fmla="*/ 303645 h 462338"/>
                              <a:gd name="connsiteX172" fmla="*/ 1237605 w 2014750"/>
                              <a:gd name="connsiteY172" fmla="*/ 215920 h 462338"/>
                              <a:gd name="connsiteX173" fmla="*/ 1169596 w 2014750"/>
                              <a:gd name="connsiteY173" fmla="*/ 215920 h 462338"/>
                              <a:gd name="connsiteX174" fmla="*/ 1169596 w 2014750"/>
                              <a:gd name="connsiteY174" fmla="*/ 189917 h 462338"/>
                              <a:gd name="connsiteX175" fmla="*/ 1278658 w 2014750"/>
                              <a:gd name="connsiteY175" fmla="*/ 189917 h 462338"/>
                              <a:gd name="connsiteX176" fmla="*/ 1278658 w 2014750"/>
                              <a:gd name="connsiteY176" fmla="*/ 210681 h 462338"/>
                              <a:gd name="connsiteX177" fmla="*/ 1208458 w 2014750"/>
                              <a:gd name="connsiteY177" fmla="*/ 298121 h 462338"/>
                              <a:gd name="connsiteX178" fmla="*/ 1279801 w 2014750"/>
                              <a:gd name="connsiteY178" fmla="*/ 298121 h 462338"/>
                              <a:gd name="connsiteX179" fmla="*/ 1279801 w 2014750"/>
                              <a:gd name="connsiteY179" fmla="*/ 324219 h 462338"/>
                              <a:gd name="connsiteX180" fmla="*/ 1397720 w 2014750"/>
                              <a:gd name="connsiteY180" fmla="*/ 189917 h 462338"/>
                              <a:gd name="connsiteX181" fmla="*/ 1397720 w 2014750"/>
                              <a:gd name="connsiteY181" fmla="*/ 216682 h 462338"/>
                              <a:gd name="connsiteX182" fmla="*/ 1331045 w 2014750"/>
                              <a:gd name="connsiteY182" fmla="*/ 216682 h 462338"/>
                              <a:gd name="connsiteX183" fmla="*/ 1331045 w 2014750"/>
                              <a:gd name="connsiteY183" fmla="*/ 244495 h 462338"/>
                              <a:gd name="connsiteX184" fmla="*/ 1391243 w 2014750"/>
                              <a:gd name="connsiteY184" fmla="*/ 244495 h 462338"/>
                              <a:gd name="connsiteX185" fmla="*/ 1391243 w 2014750"/>
                              <a:gd name="connsiteY185" fmla="*/ 270022 h 462338"/>
                              <a:gd name="connsiteX186" fmla="*/ 1331045 w 2014750"/>
                              <a:gd name="connsiteY186" fmla="*/ 270022 h 462338"/>
                              <a:gd name="connsiteX187" fmla="*/ 1331045 w 2014750"/>
                              <a:gd name="connsiteY187" fmla="*/ 297930 h 462338"/>
                              <a:gd name="connsiteX188" fmla="*/ 1400006 w 2014750"/>
                              <a:gd name="connsiteY188" fmla="*/ 297930 h 462338"/>
                              <a:gd name="connsiteX189" fmla="*/ 1400006 w 2014750"/>
                              <a:gd name="connsiteY189" fmla="*/ 324410 h 462338"/>
                              <a:gd name="connsiteX190" fmla="*/ 1301232 w 2014750"/>
                              <a:gd name="connsiteY190" fmla="*/ 324410 h 462338"/>
                              <a:gd name="connsiteX191" fmla="*/ 1301232 w 2014750"/>
                              <a:gd name="connsiteY191" fmla="*/ 189917 h 462338"/>
                              <a:gd name="connsiteX192" fmla="*/ 1360287 w 2014750"/>
                              <a:gd name="connsiteY192" fmla="*/ 176105 h 462338"/>
                              <a:gd name="connsiteX193" fmla="*/ 1332760 w 2014750"/>
                              <a:gd name="connsiteY193" fmla="*/ 176105 h 462338"/>
                              <a:gd name="connsiteX194" fmla="*/ 1357239 w 2014750"/>
                              <a:gd name="connsiteY194" fmla="*/ 142101 h 462338"/>
                              <a:gd name="connsiteX195" fmla="*/ 1386957 w 2014750"/>
                              <a:gd name="connsiteY195" fmla="*/ 154579 h 462338"/>
                              <a:gd name="connsiteX196" fmla="*/ 1421914 w 2014750"/>
                              <a:gd name="connsiteY196" fmla="*/ 189917 h 462338"/>
                              <a:gd name="connsiteX197" fmla="*/ 1451917 w 2014750"/>
                              <a:gd name="connsiteY197" fmla="*/ 189917 h 462338"/>
                              <a:gd name="connsiteX198" fmla="*/ 1451917 w 2014750"/>
                              <a:gd name="connsiteY198" fmla="*/ 245066 h 462338"/>
                              <a:gd name="connsiteX199" fmla="*/ 1502686 w 2014750"/>
                              <a:gd name="connsiteY199" fmla="*/ 189917 h 462338"/>
                              <a:gd name="connsiteX200" fmla="*/ 1539738 w 2014750"/>
                              <a:gd name="connsiteY200" fmla="*/ 189917 h 462338"/>
                              <a:gd name="connsiteX201" fmla="*/ 1486303 w 2014750"/>
                              <a:gd name="connsiteY201" fmla="*/ 249257 h 462338"/>
                              <a:gd name="connsiteX202" fmla="*/ 1511830 w 2014750"/>
                              <a:gd name="connsiteY202" fmla="*/ 285167 h 462338"/>
                              <a:gd name="connsiteX203" fmla="*/ 1539738 w 2014750"/>
                              <a:gd name="connsiteY203" fmla="*/ 324219 h 462338"/>
                              <a:gd name="connsiteX204" fmla="*/ 1504781 w 2014750"/>
                              <a:gd name="connsiteY204" fmla="*/ 324219 h 462338"/>
                              <a:gd name="connsiteX205" fmla="*/ 1465348 w 2014750"/>
                              <a:gd name="connsiteY205" fmla="*/ 271165 h 462338"/>
                              <a:gd name="connsiteX206" fmla="*/ 1451917 w 2014750"/>
                              <a:gd name="connsiteY206" fmla="*/ 286214 h 462338"/>
                              <a:gd name="connsiteX207" fmla="*/ 1451917 w 2014750"/>
                              <a:gd name="connsiteY207" fmla="*/ 324314 h 462338"/>
                              <a:gd name="connsiteX208" fmla="*/ 1421914 w 2014750"/>
                              <a:gd name="connsiteY208" fmla="*/ 324314 h 462338"/>
                              <a:gd name="connsiteX209" fmla="*/ 674487 w 2014750"/>
                              <a:gd name="connsiteY209" fmla="*/ 393085 h 462338"/>
                              <a:gd name="connsiteX210" fmla="*/ 680488 w 2014750"/>
                              <a:gd name="connsiteY210" fmla="*/ 408230 h 462338"/>
                              <a:gd name="connsiteX211" fmla="*/ 674677 w 2014750"/>
                              <a:gd name="connsiteY211" fmla="*/ 423470 h 462338"/>
                              <a:gd name="connsiteX212" fmla="*/ 656961 w 2014750"/>
                              <a:gd name="connsiteY212" fmla="*/ 429089 h 462338"/>
                              <a:gd name="connsiteX213" fmla="*/ 643150 w 2014750"/>
                              <a:gd name="connsiteY213" fmla="*/ 429089 h 462338"/>
                              <a:gd name="connsiteX214" fmla="*/ 643150 w 2014750"/>
                              <a:gd name="connsiteY214" fmla="*/ 387370 h 462338"/>
                              <a:gd name="connsiteX215" fmla="*/ 657342 w 2014750"/>
                              <a:gd name="connsiteY215" fmla="*/ 387370 h 462338"/>
                              <a:gd name="connsiteX216" fmla="*/ 674487 w 2014750"/>
                              <a:gd name="connsiteY216" fmla="*/ 393085 h 462338"/>
                              <a:gd name="connsiteX217" fmla="*/ 673439 w 2014750"/>
                              <a:gd name="connsiteY217" fmla="*/ 408325 h 462338"/>
                              <a:gd name="connsiteX218" fmla="*/ 657151 w 2014750"/>
                              <a:gd name="connsiteY218" fmla="*/ 394133 h 462338"/>
                              <a:gd name="connsiteX219" fmla="*/ 650008 w 2014750"/>
                              <a:gd name="connsiteY219" fmla="*/ 394133 h 462338"/>
                              <a:gd name="connsiteX220" fmla="*/ 650008 w 2014750"/>
                              <a:gd name="connsiteY220" fmla="*/ 422708 h 462338"/>
                              <a:gd name="connsiteX221" fmla="*/ 657723 w 2014750"/>
                              <a:gd name="connsiteY221" fmla="*/ 422708 h 462338"/>
                              <a:gd name="connsiteX222" fmla="*/ 669248 w 2014750"/>
                              <a:gd name="connsiteY222" fmla="*/ 419088 h 462338"/>
                              <a:gd name="connsiteX223" fmla="*/ 673439 w 2014750"/>
                              <a:gd name="connsiteY223" fmla="*/ 408325 h 462338"/>
                              <a:gd name="connsiteX224" fmla="*/ 718588 w 2014750"/>
                              <a:gd name="connsiteY224" fmla="*/ 387370 h 462338"/>
                              <a:gd name="connsiteX225" fmla="*/ 718588 w 2014750"/>
                              <a:gd name="connsiteY225" fmla="*/ 393942 h 462338"/>
                              <a:gd name="connsiteX226" fmla="*/ 696490 w 2014750"/>
                              <a:gd name="connsiteY226" fmla="*/ 393942 h 462338"/>
                              <a:gd name="connsiteX227" fmla="*/ 696490 w 2014750"/>
                              <a:gd name="connsiteY227" fmla="*/ 404991 h 462338"/>
                              <a:gd name="connsiteX228" fmla="*/ 716683 w 2014750"/>
                              <a:gd name="connsiteY228" fmla="*/ 404991 h 462338"/>
                              <a:gd name="connsiteX229" fmla="*/ 716683 w 2014750"/>
                              <a:gd name="connsiteY229" fmla="*/ 411182 h 462338"/>
                              <a:gd name="connsiteX230" fmla="*/ 696871 w 2014750"/>
                              <a:gd name="connsiteY230" fmla="*/ 411182 h 462338"/>
                              <a:gd name="connsiteX231" fmla="*/ 696871 w 2014750"/>
                              <a:gd name="connsiteY231" fmla="*/ 422231 h 462338"/>
                              <a:gd name="connsiteX232" fmla="*/ 719635 w 2014750"/>
                              <a:gd name="connsiteY232" fmla="*/ 422231 h 462338"/>
                              <a:gd name="connsiteX233" fmla="*/ 719635 w 2014750"/>
                              <a:gd name="connsiteY233" fmla="*/ 428804 h 462338"/>
                              <a:gd name="connsiteX234" fmla="*/ 689822 w 2014750"/>
                              <a:gd name="connsiteY234" fmla="*/ 428804 h 462338"/>
                              <a:gd name="connsiteX235" fmla="*/ 689822 w 2014750"/>
                              <a:gd name="connsiteY235" fmla="*/ 387370 h 462338"/>
                              <a:gd name="connsiteX236" fmla="*/ 756116 w 2014750"/>
                              <a:gd name="connsiteY236" fmla="*/ 390989 h 462338"/>
                              <a:gd name="connsiteX237" fmla="*/ 760498 w 2014750"/>
                              <a:gd name="connsiteY237" fmla="*/ 402134 h 462338"/>
                              <a:gd name="connsiteX238" fmla="*/ 756021 w 2014750"/>
                              <a:gd name="connsiteY238" fmla="*/ 413183 h 462338"/>
                              <a:gd name="connsiteX239" fmla="*/ 742495 w 2014750"/>
                              <a:gd name="connsiteY239" fmla="*/ 416707 h 462338"/>
                              <a:gd name="connsiteX240" fmla="*/ 735161 w 2014750"/>
                              <a:gd name="connsiteY240" fmla="*/ 416707 h 462338"/>
                              <a:gd name="connsiteX241" fmla="*/ 735161 w 2014750"/>
                              <a:gd name="connsiteY241" fmla="*/ 428804 h 462338"/>
                              <a:gd name="connsiteX242" fmla="*/ 728208 w 2014750"/>
                              <a:gd name="connsiteY242" fmla="*/ 428804 h 462338"/>
                              <a:gd name="connsiteX243" fmla="*/ 728208 w 2014750"/>
                              <a:gd name="connsiteY243" fmla="*/ 387370 h 462338"/>
                              <a:gd name="connsiteX244" fmla="*/ 742400 w 2014750"/>
                              <a:gd name="connsiteY244" fmla="*/ 387370 h 462338"/>
                              <a:gd name="connsiteX245" fmla="*/ 756116 w 2014750"/>
                              <a:gd name="connsiteY245" fmla="*/ 391275 h 462338"/>
                              <a:gd name="connsiteX246" fmla="*/ 751163 w 2014750"/>
                              <a:gd name="connsiteY246" fmla="*/ 408134 h 462338"/>
                              <a:gd name="connsiteX247" fmla="*/ 753354 w 2014750"/>
                              <a:gd name="connsiteY247" fmla="*/ 401562 h 462338"/>
                              <a:gd name="connsiteX248" fmla="*/ 750687 w 2014750"/>
                              <a:gd name="connsiteY248" fmla="*/ 395561 h 462338"/>
                              <a:gd name="connsiteX249" fmla="*/ 742305 w 2014750"/>
                              <a:gd name="connsiteY249" fmla="*/ 393752 h 462338"/>
                              <a:gd name="connsiteX250" fmla="*/ 735161 w 2014750"/>
                              <a:gd name="connsiteY250" fmla="*/ 393752 h 462338"/>
                              <a:gd name="connsiteX251" fmla="*/ 735161 w 2014750"/>
                              <a:gd name="connsiteY251" fmla="*/ 410325 h 462338"/>
                              <a:gd name="connsiteX252" fmla="*/ 743257 w 2014750"/>
                              <a:gd name="connsiteY252" fmla="*/ 410325 h 462338"/>
                              <a:gd name="connsiteX253" fmla="*/ 751163 w 2014750"/>
                              <a:gd name="connsiteY253" fmla="*/ 408420 h 462338"/>
                              <a:gd name="connsiteX254" fmla="*/ 774595 w 2014750"/>
                              <a:gd name="connsiteY254" fmla="*/ 419374 h 462338"/>
                              <a:gd name="connsiteX255" fmla="*/ 770404 w 2014750"/>
                              <a:gd name="connsiteY255" fmla="*/ 428899 h 462338"/>
                              <a:gd name="connsiteX256" fmla="*/ 762974 w 2014750"/>
                              <a:gd name="connsiteY256" fmla="*/ 428899 h 462338"/>
                              <a:gd name="connsiteX257" fmla="*/ 781167 w 2014750"/>
                              <a:gd name="connsiteY257" fmla="*/ 387370 h 462338"/>
                              <a:gd name="connsiteX258" fmla="*/ 788692 w 2014750"/>
                              <a:gd name="connsiteY258" fmla="*/ 387370 h 462338"/>
                              <a:gd name="connsiteX259" fmla="*/ 806884 w 2014750"/>
                              <a:gd name="connsiteY259" fmla="*/ 428804 h 462338"/>
                              <a:gd name="connsiteX260" fmla="*/ 799455 w 2014750"/>
                              <a:gd name="connsiteY260" fmla="*/ 428804 h 462338"/>
                              <a:gd name="connsiteX261" fmla="*/ 795264 w 2014750"/>
                              <a:gd name="connsiteY261" fmla="*/ 419279 h 462338"/>
                              <a:gd name="connsiteX262" fmla="*/ 792406 w 2014750"/>
                              <a:gd name="connsiteY262" fmla="*/ 412897 h 462338"/>
                              <a:gd name="connsiteX263" fmla="*/ 784882 w 2014750"/>
                              <a:gd name="connsiteY263" fmla="*/ 395847 h 462338"/>
                              <a:gd name="connsiteX264" fmla="*/ 777452 w 2014750"/>
                              <a:gd name="connsiteY264" fmla="*/ 412897 h 462338"/>
                              <a:gd name="connsiteX265" fmla="*/ 845651 w 2014750"/>
                              <a:gd name="connsiteY265" fmla="*/ 400895 h 462338"/>
                              <a:gd name="connsiteX266" fmla="*/ 836698 w 2014750"/>
                              <a:gd name="connsiteY266" fmla="*/ 413754 h 462338"/>
                              <a:gd name="connsiteX267" fmla="*/ 847556 w 2014750"/>
                              <a:gd name="connsiteY267" fmla="*/ 428804 h 462338"/>
                              <a:gd name="connsiteX268" fmla="*/ 838698 w 2014750"/>
                              <a:gd name="connsiteY268" fmla="*/ 428804 h 462338"/>
                              <a:gd name="connsiteX269" fmla="*/ 829173 w 2014750"/>
                              <a:gd name="connsiteY269" fmla="*/ 414897 h 462338"/>
                              <a:gd name="connsiteX270" fmla="*/ 819648 w 2014750"/>
                              <a:gd name="connsiteY270" fmla="*/ 414897 h 462338"/>
                              <a:gd name="connsiteX271" fmla="*/ 819648 w 2014750"/>
                              <a:gd name="connsiteY271" fmla="*/ 428804 h 462338"/>
                              <a:gd name="connsiteX272" fmla="*/ 812599 w 2014750"/>
                              <a:gd name="connsiteY272" fmla="*/ 428804 h 462338"/>
                              <a:gd name="connsiteX273" fmla="*/ 812599 w 2014750"/>
                              <a:gd name="connsiteY273" fmla="*/ 387370 h 462338"/>
                              <a:gd name="connsiteX274" fmla="*/ 828030 w 2014750"/>
                              <a:gd name="connsiteY274" fmla="*/ 387370 h 462338"/>
                              <a:gd name="connsiteX275" fmla="*/ 841555 w 2014750"/>
                              <a:gd name="connsiteY275" fmla="*/ 390608 h 462338"/>
                              <a:gd name="connsiteX276" fmla="*/ 845651 w 2014750"/>
                              <a:gd name="connsiteY276" fmla="*/ 401181 h 462338"/>
                              <a:gd name="connsiteX277" fmla="*/ 836126 w 2014750"/>
                              <a:gd name="connsiteY277" fmla="*/ 406706 h 462338"/>
                              <a:gd name="connsiteX278" fmla="*/ 838222 w 2014750"/>
                              <a:gd name="connsiteY278" fmla="*/ 400800 h 462338"/>
                              <a:gd name="connsiteX279" fmla="*/ 836031 w 2014750"/>
                              <a:gd name="connsiteY279" fmla="*/ 395276 h 462338"/>
                              <a:gd name="connsiteX280" fmla="*/ 828220 w 2014750"/>
                              <a:gd name="connsiteY280" fmla="*/ 393752 h 462338"/>
                              <a:gd name="connsiteX281" fmla="*/ 819362 w 2014750"/>
                              <a:gd name="connsiteY281" fmla="*/ 393752 h 462338"/>
                              <a:gd name="connsiteX282" fmla="*/ 819362 w 2014750"/>
                              <a:gd name="connsiteY282" fmla="*/ 408515 h 462338"/>
                              <a:gd name="connsiteX283" fmla="*/ 828030 w 2014750"/>
                              <a:gd name="connsiteY283" fmla="*/ 408515 h 462338"/>
                              <a:gd name="connsiteX284" fmla="*/ 836412 w 2014750"/>
                              <a:gd name="connsiteY284" fmla="*/ 406991 h 462338"/>
                              <a:gd name="connsiteX285" fmla="*/ 871083 w 2014750"/>
                              <a:gd name="connsiteY285" fmla="*/ 393847 h 462338"/>
                              <a:gd name="connsiteX286" fmla="*/ 871083 w 2014750"/>
                              <a:gd name="connsiteY286" fmla="*/ 428804 h 462338"/>
                              <a:gd name="connsiteX287" fmla="*/ 864130 w 2014750"/>
                              <a:gd name="connsiteY287" fmla="*/ 428804 h 462338"/>
                              <a:gd name="connsiteX288" fmla="*/ 864130 w 2014750"/>
                              <a:gd name="connsiteY288" fmla="*/ 394133 h 462338"/>
                              <a:gd name="connsiteX289" fmla="*/ 851557 w 2014750"/>
                              <a:gd name="connsiteY289" fmla="*/ 394133 h 462338"/>
                              <a:gd name="connsiteX290" fmla="*/ 851557 w 2014750"/>
                              <a:gd name="connsiteY290" fmla="*/ 387370 h 462338"/>
                              <a:gd name="connsiteX291" fmla="*/ 883656 w 2014750"/>
                              <a:gd name="connsiteY291" fmla="*/ 387370 h 462338"/>
                              <a:gd name="connsiteX292" fmla="*/ 883656 w 2014750"/>
                              <a:gd name="connsiteY292" fmla="*/ 393847 h 462338"/>
                              <a:gd name="connsiteX293" fmla="*/ 898229 w 2014750"/>
                              <a:gd name="connsiteY293" fmla="*/ 428804 h 462338"/>
                              <a:gd name="connsiteX294" fmla="*/ 891181 w 2014750"/>
                              <a:gd name="connsiteY294" fmla="*/ 428804 h 462338"/>
                              <a:gd name="connsiteX295" fmla="*/ 891181 w 2014750"/>
                              <a:gd name="connsiteY295" fmla="*/ 387370 h 462338"/>
                              <a:gd name="connsiteX296" fmla="*/ 902134 w 2014750"/>
                              <a:gd name="connsiteY296" fmla="*/ 387370 h 462338"/>
                              <a:gd name="connsiteX297" fmla="*/ 914612 w 2014750"/>
                              <a:gd name="connsiteY297" fmla="*/ 413373 h 462338"/>
                              <a:gd name="connsiteX298" fmla="*/ 927376 w 2014750"/>
                              <a:gd name="connsiteY298" fmla="*/ 387370 h 462338"/>
                              <a:gd name="connsiteX299" fmla="*/ 938234 w 2014750"/>
                              <a:gd name="connsiteY299" fmla="*/ 387370 h 462338"/>
                              <a:gd name="connsiteX300" fmla="*/ 938234 w 2014750"/>
                              <a:gd name="connsiteY300" fmla="*/ 428804 h 462338"/>
                              <a:gd name="connsiteX301" fmla="*/ 931281 w 2014750"/>
                              <a:gd name="connsiteY301" fmla="*/ 428804 h 462338"/>
                              <a:gd name="connsiteX302" fmla="*/ 931281 w 2014750"/>
                              <a:gd name="connsiteY302" fmla="*/ 396895 h 462338"/>
                              <a:gd name="connsiteX303" fmla="*/ 916708 w 2014750"/>
                              <a:gd name="connsiteY303" fmla="*/ 425470 h 462338"/>
                              <a:gd name="connsiteX304" fmla="*/ 912802 w 2014750"/>
                              <a:gd name="connsiteY304" fmla="*/ 425470 h 462338"/>
                              <a:gd name="connsiteX305" fmla="*/ 898420 w 2014750"/>
                              <a:gd name="connsiteY305" fmla="*/ 396895 h 462338"/>
                              <a:gd name="connsiteX306" fmla="*/ 978811 w 2014750"/>
                              <a:gd name="connsiteY306" fmla="*/ 387370 h 462338"/>
                              <a:gd name="connsiteX307" fmla="*/ 978811 w 2014750"/>
                              <a:gd name="connsiteY307" fmla="*/ 393942 h 462338"/>
                              <a:gd name="connsiteX308" fmla="*/ 956713 w 2014750"/>
                              <a:gd name="connsiteY308" fmla="*/ 393942 h 462338"/>
                              <a:gd name="connsiteX309" fmla="*/ 956713 w 2014750"/>
                              <a:gd name="connsiteY309" fmla="*/ 404991 h 462338"/>
                              <a:gd name="connsiteX310" fmla="*/ 976525 w 2014750"/>
                              <a:gd name="connsiteY310" fmla="*/ 404991 h 462338"/>
                              <a:gd name="connsiteX311" fmla="*/ 976525 w 2014750"/>
                              <a:gd name="connsiteY311" fmla="*/ 411182 h 462338"/>
                              <a:gd name="connsiteX312" fmla="*/ 956713 w 2014750"/>
                              <a:gd name="connsiteY312" fmla="*/ 411182 h 462338"/>
                              <a:gd name="connsiteX313" fmla="*/ 956713 w 2014750"/>
                              <a:gd name="connsiteY313" fmla="*/ 422231 h 462338"/>
                              <a:gd name="connsiteX314" fmla="*/ 979477 w 2014750"/>
                              <a:gd name="connsiteY314" fmla="*/ 422231 h 462338"/>
                              <a:gd name="connsiteX315" fmla="*/ 979477 w 2014750"/>
                              <a:gd name="connsiteY315" fmla="*/ 428804 h 462338"/>
                              <a:gd name="connsiteX316" fmla="*/ 949759 w 2014750"/>
                              <a:gd name="connsiteY316" fmla="*/ 428804 h 462338"/>
                              <a:gd name="connsiteX317" fmla="*/ 949759 w 2014750"/>
                              <a:gd name="connsiteY317" fmla="*/ 387370 h 462338"/>
                              <a:gd name="connsiteX318" fmla="*/ 1019482 w 2014750"/>
                              <a:gd name="connsiteY318" fmla="*/ 387370 h 462338"/>
                              <a:gd name="connsiteX319" fmla="*/ 1026436 w 2014750"/>
                              <a:gd name="connsiteY319" fmla="*/ 387370 h 462338"/>
                              <a:gd name="connsiteX320" fmla="*/ 1026436 w 2014750"/>
                              <a:gd name="connsiteY320" fmla="*/ 428804 h 462338"/>
                              <a:gd name="connsiteX321" fmla="*/ 1018911 w 2014750"/>
                              <a:gd name="connsiteY321" fmla="*/ 428804 h 462338"/>
                              <a:gd name="connsiteX322" fmla="*/ 995479 w 2014750"/>
                              <a:gd name="connsiteY322" fmla="*/ 398609 h 462338"/>
                              <a:gd name="connsiteX323" fmla="*/ 995479 w 2014750"/>
                              <a:gd name="connsiteY323" fmla="*/ 428804 h 462338"/>
                              <a:gd name="connsiteX324" fmla="*/ 988431 w 2014750"/>
                              <a:gd name="connsiteY324" fmla="*/ 428804 h 462338"/>
                              <a:gd name="connsiteX325" fmla="*/ 988431 w 2014750"/>
                              <a:gd name="connsiteY325" fmla="*/ 387370 h 462338"/>
                              <a:gd name="connsiteX326" fmla="*/ 995479 w 2014750"/>
                              <a:gd name="connsiteY326" fmla="*/ 387370 h 462338"/>
                              <a:gd name="connsiteX327" fmla="*/ 1019482 w 2014750"/>
                              <a:gd name="connsiteY327" fmla="*/ 418326 h 462338"/>
                              <a:gd name="connsiteX328" fmla="*/ 1053582 w 2014750"/>
                              <a:gd name="connsiteY328" fmla="*/ 393847 h 462338"/>
                              <a:gd name="connsiteX329" fmla="*/ 1053582 w 2014750"/>
                              <a:gd name="connsiteY329" fmla="*/ 428804 h 462338"/>
                              <a:gd name="connsiteX330" fmla="*/ 1046629 w 2014750"/>
                              <a:gd name="connsiteY330" fmla="*/ 428804 h 462338"/>
                              <a:gd name="connsiteX331" fmla="*/ 1046629 w 2014750"/>
                              <a:gd name="connsiteY331" fmla="*/ 394133 h 462338"/>
                              <a:gd name="connsiteX332" fmla="*/ 1034056 w 2014750"/>
                              <a:gd name="connsiteY332" fmla="*/ 394133 h 462338"/>
                              <a:gd name="connsiteX333" fmla="*/ 1034056 w 2014750"/>
                              <a:gd name="connsiteY333" fmla="*/ 387370 h 462338"/>
                              <a:gd name="connsiteX334" fmla="*/ 1066155 w 2014750"/>
                              <a:gd name="connsiteY334" fmla="*/ 387370 h 462338"/>
                              <a:gd name="connsiteX335" fmla="*/ 1066155 w 2014750"/>
                              <a:gd name="connsiteY335" fmla="*/ 393847 h 462338"/>
                              <a:gd name="connsiteX336" fmla="*/ 1124543 w 2014750"/>
                              <a:gd name="connsiteY336" fmla="*/ 423089 h 462338"/>
                              <a:gd name="connsiteX337" fmla="*/ 1093587 w 2014750"/>
                              <a:gd name="connsiteY337" fmla="*/ 423089 h 462338"/>
                              <a:gd name="connsiteX338" fmla="*/ 1087300 w 2014750"/>
                              <a:gd name="connsiteY338" fmla="*/ 407849 h 462338"/>
                              <a:gd name="connsiteX339" fmla="*/ 1093587 w 2014750"/>
                              <a:gd name="connsiteY339" fmla="*/ 392513 h 462338"/>
                              <a:gd name="connsiteX340" fmla="*/ 1124543 w 2014750"/>
                              <a:gd name="connsiteY340" fmla="*/ 392513 h 462338"/>
                              <a:gd name="connsiteX341" fmla="*/ 1130830 w 2014750"/>
                              <a:gd name="connsiteY341" fmla="*/ 407849 h 462338"/>
                              <a:gd name="connsiteX342" fmla="*/ 1124543 w 2014750"/>
                              <a:gd name="connsiteY342" fmla="*/ 423374 h 462338"/>
                              <a:gd name="connsiteX343" fmla="*/ 1119495 w 2014750"/>
                              <a:gd name="connsiteY343" fmla="*/ 397181 h 462338"/>
                              <a:gd name="connsiteX344" fmla="*/ 1098883 w 2014750"/>
                              <a:gd name="connsiteY344" fmla="*/ 396929 h 462338"/>
                              <a:gd name="connsiteX345" fmla="*/ 1098635 w 2014750"/>
                              <a:gd name="connsiteY345" fmla="*/ 397181 h 462338"/>
                              <a:gd name="connsiteX346" fmla="*/ 1094444 w 2014750"/>
                              <a:gd name="connsiteY346" fmla="*/ 407849 h 462338"/>
                              <a:gd name="connsiteX347" fmla="*/ 1098635 w 2014750"/>
                              <a:gd name="connsiteY347" fmla="*/ 418421 h 462338"/>
                              <a:gd name="connsiteX348" fmla="*/ 1119247 w 2014750"/>
                              <a:gd name="connsiteY348" fmla="*/ 418673 h 462338"/>
                              <a:gd name="connsiteX349" fmla="*/ 1119495 w 2014750"/>
                              <a:gd name="connsiteY349" fmla="*/ 418421 h 462338"/>
                              <a:gd name="connsiteX350" fmla="*/ 1123686 w 2014750"/>
                              <a:gd name="connsiteY350" fmla="*/ 407849 h 462338"/>
                              <a:gd name="connsiteX351" fmla="*/ 1119495 w 2014750"/>
                              <a:gd name="connsiteY351" fmla="*/ 397466 h 462338"/>
                              <a:gd name="connsiteX352" fmla="*/ 1146641 w 2014750"/>
                              <a:gd name="connsiteY352" fmla="*/ 393942 h 462338"/>
                              <a:gd name="connsiteX353" fmla="*/ 1146641 w 2014750"/>
                              <a:gd name="connsiteY353" fmla="*/ 405277 h 462338"/>
                              <a:gd name="connsiteX354" fmla="*/ 1165024 w 2014750"/>
                              <a:gd name="connsiteY354" fmla="*/ 405277 h 462338"/>
                              <a:gd name="connsiteX355" fmla="*/ 1165024 w 2014750"/>
                              <a:gd name="connsiteY355" fmla="*/ 411754 h 462338"/>
                              <a:gd name="connsiteX356" fmla="*/ 1146641 w 2014750"/>
                              <a:gd name="connsiteY356" fmla="*/ 411754 h 462338"/>
                              <a:gd name="connsiteX357" fmla="*/ 1146641 w 2014750"/>
                              <a:gd name="connsiteY357" fmla="*/ 428804 h 462338"/>
                              <a:gd name="connsiteX358" fmla="*/ 1139688 w 2014750"/>
                              <a:gd name="connsiteY358" fmla="*/ 428804 h 462338"/>
                              <a:gd name="connsiteX359" fmla="*/ 1139688 w 2014750"/>
                              <a:gd name="connsiteY359" fmla="*/ 387370 h 462338"/>
                              <a:gd name="connsiteX360" fmla="*/ 1167310 w 2014750"/>
                              <a:gd name="connsiteY360" fmla="*/ 387370 h 462338"/>
                              <a:gd name="connsiteX361" fmla="*/ 1167310 w 2014750"/>
                              <a:gd name="connsiteY361" fmla="*/ 393942 h 462338"/>
                              <a:gd name="connsiteX362" fmla="*/ 1210554 w 2014750"/>
                              <a:gd name="connsiteY362" fmla="*/ 422517 h 462338"/>
                              <a:gd name="connsiteX363" fmla="*/ 1216745 w 2014750"/>
                              <a:gd name="connsiteY363" fmla="*/ 421374 h 462338"/>
                              <a:gd name="connsiteX364" fmla="*/ 1222174 w 2014750"/>
                              <a:gd name="connsiteY364" fmla="*/ 417469 h 462338"/>
                              <a:gd name="connsiteX365" fmla="*/ 1226746 w 2014750"/>
                              <a:gd name="connsiteY365" fmla="*/ 422136 h 462338"/>
                              <a:gd name="connsiteX366" fmla="*/ 1210744 w 2014750"/>
                              <a:gd name="connsiteY366" fmla="*/ 429375 h 462338"/>
                              <a:gd name="connsiteX367" fmla="*/ 1195219 w 2014750"/>
                              <a:gd name="connsiteY367" fmla="*/ 423374 h 462338"/>
                              <a:gd name="connsiteX368" fmla="*/ 1189027 w 2014750"/>
                              <a:gd name="connsiteY368" fmla="*/ 408039 h 462338"/>
                              <a:gd name="connsiteX369" fmla="*/ 1195314 w 2014750"/>
                              <a:gd name="connsiteY369" fmla="*/ 392704 h 462338"/>
                              <a:gd name="connsiteX370" fmla="*/ 1211221 w 2014750"/>
                              <a:gd name="connsiteY370" fmla="*/ 386513 h 462338"/>
                              <a:gd name="connsiteX371" fmla="*/ 1227318 w 2014750"/>
                              <a:gd name="connsiteY371" fmla="*/ 393561 h 462338"/>
                              <a:gd name="connsiteX372" fmla="*/ 1222841 w 2014750"/>
                              <a:gd name="connsiteY372" fmla="*/ 398419 h 462338"/>
                              <a:gd name="connsiteX373" fmla="*/ 1217317 w 2014750"/>
                              <a:gd name="connsiteY373" fmla="*/ 394514 h 462338"/>
                              <a:gd name="connsiteX374" fmla="*/ 1211030 w 2014750"/>
                              <a:gd name="connsiteY374" fmla="*/ 393371 h 462338"/>
                              <a:gd name="connsiteX375" fmla="*/ 1200553 w 2014750"/>
                              <a:gd name="connsiteY375" fmla="*/ 397466 h 462338"/>
                              <a:gd name="connsiteX376" fmla="*/ 1196266 w 2014750"/>
                              <a:gd name="connsiteY376" fmla="*/ 407753 h 462338"/>
                              <a:gd name="connsiteX377" fmla="*/ 1200553 w 2014750"/>
                              <a:gd name="connsiteY377" fmla="*/ 418326 h 462338"/>
                              <a:gd name="connsiteX378" fmla="*/ 1210554 w 2014750"/>
                              <a:gd name="connsiteY378" fmla="*/ 422708 h 462338"/>
                              <a:gd name="connsiteX379" fmla="*/ 1269895 w 2014750"/>
                              <a:gd name="connsiteY379" fmla="*/ 423184 h 462338"/>
                              <a:gd name="connsiteX380" fmla="*/ 1238843 w 2014750"/>
                              <a:gd name="connsiteY380" fmla="*/ 423184 h 462338"/>
                              <a:gd name="connsiteX381" fmla="*/ 1232557 w 2014750"/>
                              <a:gd name="connsiteY381" fmla="*/ 407944 h 462338"/>
                              <a:gd name="connsiteX382" fmla="*/ 1238843 w 2014750"/>
                              <a:gd name="connsiteY382" fmla="*/ 392609 h 462338"/>
                              <a:gd name="connsiteX383" fmla="*/ 1269895 w 2014750"/>
                              <a:gd name="connsiteY383" fmla="*/ 392609 h 462338"/>
                              <a:gd name="connsiteX384" fmla="*/ 1276181 w 2014750"/>
                              <a:gd name="connsiteY384" fmla="*/ 407944 h 462338"/>
                              <a:gd name="connsiteX385" fmla="*/ 1269895 w 2014750"/>
                              <a:gd name="connsiteY385" fmla="*/ 423374 h 462338"/>
                              <a:gd name="connsiteX386" fmla="*/ 1264751 w 2014750"/>
                              <a:gd name="connsiteY386" fmla="*/ 397276 h 462338"/>
                              <a:gd name="connsiteX387" fmla="*/ 1254369 w 2014750"/>
                              <a:gd name="connsiteY387" fmla="*/ 392894 h 462338"/>
                              <a:gd name="connsiteX388" fmla="*/ 1243987 w 2014750"/>
                              <a:gd name="connsiteY388" fmla="*/ 397276 h 462338"/>
                              <a:gd name="connsiteX389" fmla="*/ 1239700 w 2014750"/>
                              <a:gd name="connsiteY389" fmla="*/ 407944 h 462338"/>
                              <a:gd name="connsiteX390" fmla="*/ 1243987 w 2014750"/>
                              <a:gd name="connsiteY390" fmla="*/ 418517 h 462338"/>
                              <a:gd name="connsiteX391" fmla="*/ 1254369 w 2014750"/>
                              <a:gd name="connsiteY391" fmla="*/ 422898 h 462338"/>
                              <a:gd name="connsiteX392" fmla="*/ 1264751 w 2014750"/>
                              <a:gd name="connsiteY392" fmla="*/ 418517 h 462338"/>
                              <a:gd name="connsiteX393" fmla="*/ 1268942 w 2014750"/>
                              <a:gd name="connsiteY393" fmla="*/ 407944 h 462338"/>
                              <a:gd name="connsiteX394" fmla="*/ 1264751 w 2014750"/>
                              <a:gd name="connsiteY394" fmla="*/ 397466 h 462338"/>
                              <a:gd name="connsiteX395" fmla="*/ 1291993 w 2014750"/>
                              <a:gd name="connsiteY395" fmla="*/ 428899 h 462338"/>
                              <a:gd name="connsiteX396" fmla="*/ 1284944 w 2014750"/>
                              <a:gd name="connsiteY396" fmla="*/ 428899 h 462338"/>
                              <a:gd name="connsiteX397" fmla="*/ 1284944 w 2014750"/>
                              <a:gd name="connsiteY397" fmla="*/ 387370 h 462338"/>
                              <a:gd name="connsiteX398" fmla="*/ 1295898 w 2014750"/>
                              <a:gd name="connsiteY398" fmla="*/ 387370 h 462338"/>
                              <a:gd name="connsiteX399" fmla="*/ 1308376 w 2014750"/>
                              <a:gd name="connsiteY399" fmla="*/ 413373 h 462338"/>
                              <a:gd name="connsiteX400" fmla="*/ 1320853 w 2014750"/>
                              <a:gd name="connsiteY400" fmla="*/ 387370 h 462338"/>
                              <a:gd name="connsiteX401" fmla="*/ 1331712 w 2014750"/>
                              <a:gd name="connsiteY401" fmla="*/ 387370 h 462338"/>
                              <a:gd name="connsiteX402" fmla="*/ 1331712 w 2014750"/>
                              <a:gd name="connsiteY402" fmla="*/ 428804 h 462338"/>
                              <a:gd name="connsiteX403" fmla="*/ 1324663 w 2014750"/>
                              <a:gd name="connsiteY403" fmla="*/ 428804 h 462338"/>
                              <a:gd name="connsiteX404" fmla="*/ 1324663 w 2014750"/>
                              <a:gd name="connsiteY404" fmla="*/ 396895 h 462338"/>
                              <a:gd name="connsiteX405" fmla="*/ 1310281 w 2014750"/>
                              <a:gd name="connsiteY405" fmla="*/ 425470 h 462338"/>
                              <a:gd name="connsiteX406" fmla="*/ 1306375 w 2014750"/>
                              <a:gd name="connsiteY406" fmla="*/ 425470 h 462338"/>
                              <a:gd name="connsiteX407" fmla="*/ 1291993 w 2014750"/>
                              <a:gd name="connsiteY407" fmla="*/ 396895 h 462338"/>
                              <a:gd name="connsiteX408" fmla="*/ 1371145 w 2014750"/>
                              <a:gd name="connsiteY408" fmla="*/ 390799 h 462338"/>
                              <a:gd name="connsiteX409" fmla="*/ 1375432 w 2014750"/>
                              <a:gd name="connsiteY409" fmla="*/ 401943 h 462338"/>
                              <a:gd name="connsiteX410" fmla="*/ 1371050 w 2014750"/>
                              <a:gd name="connsiteY410" fmla="*/ 412992 h 462338"/>
                              <a:gd name="connsiteX411" fmla="*/ 1357525 w 2014750"/>
                              <a:gd name="connsiteY411" fmla="*/ 416516 h 462338"/>
                              <a:gd name="connsiteX412" fmla="*/ 1350190 w 2014750"/>
                              <a:gd name="connsiteY412" fmla="*/ 416516 h 462338"/>
                              <a:gd name="connsiteX413" fmla="*/ 1350190 w 2014750"/>
                              <a:gd name="connsiteY413" fmla="*/ 428613 h 462338"/>
                              <a:gd name="connsiteX414" fmla="*/ 1343142 w 2014750"/>
                              <a:gd name="connsiteY414" fmla="*/ 428613 h 462338"/>
                              <a:gd name="connsiteX415" fmla="*/ 1343142 w 2014750"/>
                              <a:gd name="connsiteY415" fmla="*/ 387370 h 462338"/>
                              <a:gd name="connsiteX416" fmla="*/ 1357429 w 2014750"/>
                              <a:gd name="connsiteY416" fmla="*/ 387370 h 462338"/>
                              <a:gd name="connsiteX417" fmla="*/ 1371145 w 2014750"/>
                              <a:gd name="connsiteY417" fmla="*/ 391275 h 462338"/>
                              <a:gd name="connsiteX418" fmla="*/ 1366192 w 2014750"/>
                              <a:gd name="connsiteY418" fmla="*/ 407944 h 462338"/>
                              <a:gd name="connsiteX419" fmla="*/ 1368288 w 2014750"/>
                              <a:gd name="connsiteY419" fmla="*/ 401372 h 462338"/>
                              <a:gd name="connsiteX420" fmla="*/ 1365621 w 2014750"/>
                              <a:gd name="connsiteY420" fmla="*/ 395371 h 462338"/>
                              <a:gd name="connsiteX421" fmla="*/ 1357239 w 2014750"/>
                              <a:gd name="connsiteY421" fmla="*/ 393561 h 462338"/>
                              <a:gd name="connsiteX422" fmla="*/ 1350190 w 2014750"/>
                              <a:gd name="connsiteY422" fmla="*/ 393561 h 462338"/>
                              <a:gd name="connsiteX423" fmla="*/ 1350190 w 2014750"/>
                              <a:gd name="connsiteY423" fmla="*/ 410135 h 462338"/>
                              <a:gd name="connsiteX424" fmla="*/ 1358287 w 2014750"/>
                              <a:gd name="connsiteY424" fmla="*/ 410135 h 462338"/>
                              <a:gd name="connsiteX425" fmla="*/ 1366192 w 2014750"/>
                              <a:gd name="connsiteY425" fmla="*/ 408420 h 462338"/>
                              <a:gd name="connsiteX426" fmla="*/ 1392958 w 2014750"/>
                              <a:gd name="connsiteY426" fmla="*/ 419564 h 462338"/>
                              <a:gd name="connsiteX427" fmla="*/ 1407902 w 2014750"/>
                              <a:gd name="connsiteY427" fmla="*/ 420051 h 462338"/>
                              <a:gd name="connsiteX428" fmla="*/ 1408388 w 2014750"/>
                              <a:gd name="connsiteY428" fmla="*/ 419564 h 462338"/>
                              <a:gd name="connsiteX429" fmla="*/ 1411246 w 2014750"/>
                              <a:gd name="connsiteY429" fmla="*/ 410611 h 462338"/>
                              <a:gd name="connsiteX430" fmla="*/ 1411246 w 2014750"/>
                              <a:gd name="connsiteY430" fmla="*/ 387370 h 462338"/>
                              <a:gd name="connsiteX431" fmla="*/ 1418199 w 2014750"/>
                              <a:gd name="connsiteY431" fmla="*/ 387370 h 462338"/>
                              <a:gd name="connsiteX432" fmla="*/ 1418199 w 2014750"/>
                              <a:gd name="connsiteY432" fmla="*/ 410611 h 462338"/>
                              <a:gd name="connsiteX433" fmla="*/ 1413246 w 2014750"/>
                              <a:gd name="connsiteY433" fmla="*/ 424422 h 462338"/>
                              <a:gd name="connsiteX434" fmla="*/ 1388100 w 2014750"/>
                              <a:gd name="connsiteY434" fmla="*/ 424422 h 462338"/>
                              <a:gd name="connsiteX435" fmla="*/ 1383147 w 2014750"/>
                              <a:gd name="connsiteY435" fmla="*/ 410611 h 462338"/>
                              <a:gd name="connsiteX436" fmla="*/ 1383147 w 2014750"/>
                              <a:gd name="connsiteY436" fmla="*/ 387370 h 462338"/>
                              <a:gd name="connsiteX437" fmla="*/ 1390100 w 2014750"/>
                              <a:gd name="connsiteY437" fmla="*/ 387370 h 462338"/>
                              <a:gd name="connsiteX438" fmla="*/ 1390100 w 2014750"/>
                              <a:gd name="connsiteY438" fmla="*/ 410325 h 462338"/>
                              <a:gd name="connsiteX439" fmla="*/ 1392958 w 2014750"/>
                              <a:gd name="connsiteY439" fmla="*/ 419564 h 462338"/>
                              <a:gd name="connsiteX440" fmla="*/ 1444774 w 2014750"/>
                              <a:gd name="connsiteY440" fmla="*/ 394133 h 462338"/>
                              <a:gd name="connsiteX441" fmla="*/ 1444774 w 2014750"/>
                              <a:gd name="connsiteY441" fmla="*/ 429089 h 462338"/>
                              <a:gd name="connsiteX442" fmla="*/ 1437820 w 2014750"/>
                              <a:gd name="connsiteY442" fmla="*/ 429089 h 462338"/>
                              <a:gd name="connsiteX443" fmla="*/ 1437820 w 2014750"/>
                              <a:gd name="connsiteY443" fmla="*/ 394133 h 462338"/>
                              <a:gd name="connsiteX444" fmla="*/ 1425247 w 2014750"/>
                              <a:gd name="connsiteY444" fmla="*/ 394133 h 462338"/>
                              <a:gd name="connsiteX445" fmla="*/ 1425247 w 2014750"/>
                              <a:gd name="connsiteY445" fmla="*/ 387370 h 462338"/>
                              <a:gd name="connsiteX446" fmla="*/ 1457347 w 2014750"/>
                              <a:gd name="connsiteY446" fmla="*/ 387370 h 462338"/>
                              <a:gd name="connsiteX447" fmla="*/ 1457347 w 2014750"/>
                              <a:gd name="connsiteY447" fmla="*/ 393847 h 462338"/>
                              <a:gd name="connsiteX448" fmla="*/ 1494018 w 2014750"/>
                              <a:gd name="connsiteY448" fmla="*/ 387656 h 462338"/>
                              <a:gd name="connsiteX449" fmla="*/ 1494018 w 2014750"/>
                              <a:gd name="connsiteY449" fmla="*/ 394228 h 462338"/>
                              <a:gd name="connsiteX450" fmla="*/ 1471920 w 2014750"/>
                              <a:gd name="connsiteY450" fmla="*/ 394228 h 462338"/>
                              <a:gd name="connsiteX451" fmla="*/ 1471920 w 2014750"/>
                              <a:gd name="connsiteY451" fmla="*/ 405277 h 462338"/>
                              <a:gd name="connsiteX452" fmla="*/ 1491732 w 2014750"/>
                              <a:gd name="connsiteY452" fmla="*/ 405277 h 462338"/>
                              <a:gd name="connsiteX453" fmla="*/ 1491732 w 2014750"/>
                              <a:gd name="connsiteY453" fmla="*/ 411468 h 462338"/>
                              <a:gd name="connsiteX454" fmla="*/ 1471920 w 2014750"/>
                              <a:gd name="connsiteY454" fmla="*/ 411468 h 462338"/>
                              <a:gd name="connsiteX455" fmla="*/ 1471920 w 2014750"/>
                              <a:gd name="connsiteY455" fmla="*/ 422517 h 462338"/>
                              <a:gd name="connsiteX456" fmla="*/ 1494685 w 2014750"/>
                              <a:gd name="connsiteY456" fmla="*/ 422517 h 462338"/>
                              <a:gd name="connsiteX457" fmla="*/ 1494685 w 2014750"/>
                              <a:gd name="connsiteY457" fmla="*/ 429089 h 462338"/>
                              <a:gd name="connsiteX458" fmla="*/ 1464871 w 2014750"/>
                              <a:gd name="connsiteY458" fmla="*/ 429089 h 462338"/>
                              <a:gd name="connsiteX459" fmla="*/ 1464871 w 2014750"/>
                              <a:gd name="connsiteY459" fmla="*/ 387370 h 462338"/>
                              <a:gd name="connsiteX460" fmla="*/ 1536690 w 2014750"/>
                              <a:gd name="connsiteY460" fmla="*/ 401181 h 462338"/>
                              <a:gd name="connsiteX461" fmla="*/ 1527736 w 2014750"/>
                              <a:gd name="connsiteY461" fmla="*/ 414040 h 462338"/>
                              <a:gd name="connsiteX462" fmla="*/ 1538595 w 2014750"/>
                              <a:gd name="connsiteY462" fmla="*/ 429089 h 462338"/>
                              <a:gd name="connsiteX463" fmla="*/ 1529641 w 2014750"/>
                              <a:gd name="connsiteY463" fmla="*/ 429089 h 462338"/>
                              <a:gd name="connsiteX464" fmla="*/ 1520116 w 2014750"/>
                              <a:gd name="connsiteY464" fmla="*/ 415183 h 462338"/>
                              <a:gd name="connsiteX465" fmla="*/ 1510591 w 2014750"/>
                              <a:gd name="connsiteY465" fmla="*/ 415183 h 462338"/>
                              <a:gd name="connsiteX466" fmla="*/ 1510591 w 2014750"/>
                              <a:gd name="connsiteY466" fmla="*/ 429089 h 462338"/>
                              <a:gd name="connsiteX467" fmla="*/ 1503638 w 2014750"/>
                              <a:gd name="connsiteY467" fmla="*/ 429089 h 462338"/>
                              <a:gd name="connsiteX468" fmla="*/ 1503638 w 2014750"/>
                              <a:gd name="connsiteY468" fmla="*/ 387370 h 462338"/>
                              <a:gd name="connsiteX469" fmla="*/ 1519069 w 2014750"/>
                              <a:gd name="connsiteY469" fmla="*/ 387370 h 462338"/>
                              <a:gd name="connsiteX470" fmla="*/ 1532594 w 2014750"/>
                              <a:gd name="connsiteY470" fmla="*/ 390608 h 462338"/>
                              <a:gd name="connsiteX471" fmla="*/ 1536690 w 2014750"/>
                              <a:gd name="connsiteY471" fmla="*/ 401181 h 462338"/>
                              <a:gd name="connsiteX472" fmla="*/ 1527165 w 2014750"/>
                              <a:gd name="connsiteY472" fmla="*/ 406991 h 462338"/>
                              <a:gd name="connsiteX473" fmla="*/ 1529356 w 2014750"/>
                              <a:gd name="connsiteY473" fmla="*/ 401086 h 462338"/>
                              <a:gd name="connsiteX474" fmla="*/ 1527165 w 2014750"/>
                              <a:gd name="connsiteY474" fmla="*/ 395561 h 462338"/>
                              <a:gd name="connsiteX475" fmla="*/ 1519354 w 2014750"/>
                              <a:gd name="connsiteY475" fmla="*/ 394037 h 462338"/>
                              <a:gd name="connsiteX476" fmla="*/ 1510401 w 2014750"/>
                              <a:gd name="connsiteY476" fmla="*/ 394037 h 462338"/>
                              <a:gd name="connsiteX477" fmla="*/ 1510401 w 2014750"/>
                              <a:gd name="connsiteY477" fmla="*/ 408801 h 462338"/>
                              <a:gd name="connsiteX478" fmla="*/ 1519164 w 2014750"/>
                              <a:gd name="connsiteY478" fmla="*/ 408801 h 462338"/>
                              <a:gd name="connsiteX479" fmla="*/ 1527355 w 2014750"/>
                              <a:gd name="connsiteY479" fmla="*/ 406991 h 462338"/>
                              <a:gd name="connsiteX480" fmla="*/ 1574790 w 2014750"/>
                              <a:gd name="connsiteY480" fmla="*/ 393180 h 462338"/>
                              <a:gd name="connsiteX481" fmla="*/ 1569837 w 2014750"/>
                              <a:gd name="connsiteY481" fmla="*/ 394418 h 462338"/>
                              <a:gd name="connsiteX482" fmla="*/ 1567837 w 2014750"/>
                              <a:gd name="connsiteY482" fmla="*/ 398133 h 462338"/>
                              <a:gd name="connsiteX483" fmla="*/ 1569837 w 2014750"/>
                              <a:gd name="connsiteY483" fmla="*/ 402038 h 462338"/>
                              <a:gd name="connsiteX484" fmla="*/ 1578124 w 2014750"/>
                              <a:gd name="connsiteY484" fmla="*/ 404896 h 462338"/>
                              <a:gd name="connsiteX485" fmla="*/ 1587649 w 2014750"/>
                              <a:gd name="connsiteY485" fmla="*/ 409182 h 462338"/>
                              <a:gd name="connsiteX486" fmla="*/ 1590887 w 2014750"/>
                              <a:gd name="connsiteY486" fmla="*/ 417374 h 462338"/>
                              <a:gd name="connsiteX487" fmla="*/ 1586791 w 2014750"/>
                              <a:gd name="connsiteY487" fmla="*/ 426232 h 462338"/>
                              <a:gd name="connsiteX488" fmla="*/ 1576028 w 2014750"/>
                              <a:gd name="connsiteY488" fmla="*/ 429566 h 462338"/>
                              <a:gd name="connsiteX489" fmla="*/ 1558788 w 2014750"/>
                              <a:gd name="connsiteY489" fmla="*/ 422898 h 462338"/>
                              <a:gd name="connsiteX490" fmla="*/ 1563169 w 2014750"/>
                              <a:gd name="connsiteY490" fmla="*/ 417564 h 462338"/>
                              <a:gd name="connsiteX491" fmla="*/ 1576219 w 2014750"/>
                              <a:gd name="connsiteY491" fmla="*/ 423089 h 462338"/>
                              <a:gd name="connsiteX492" fmla="*/ 1581553 w 2014750"/>
                              <a:gd name="connsiteY492" fmla="*/ 421565 h 462338"/>
                              <a:gd name="connsiteX493" fmla="*/ 1583553 w 2014750"/>
                              <a:gd name="connsiteY493" fmla="*/ 417755 h 462338"/>
                              <a:gd name="connsiteX494" fmla="*/ 1581743 w 2014750"/>
                              <a:gd name="connsiteY494" fmla="*/ 414040 h 462338"/>
                              <a:gd name="connsiteX495" fmla="*/ 1575266 w 2014750"/>
                              <a:gd name="connsiteY495" fmla="*/ 411563 h 462338"/>
                              <a:gd name="connsiteX496" fmla="*/ 1568408 w 2014750"/>
                              <a:gd name="connsiteY496" fmla="*/ 409563 h 462338"/>
                              <a:gd name="connsiteX497" fmla="*/ 1564122 w 2014750"/>
                              <a:gd name="connsiteY497" fmla="*/ 407182 h 462338"/>
                              <a:gd name="connsiteX498" fmla="*/ 1560502 w 2014750"/>
                              <a:gd name="connsiteY498" fmla="*/ 398609 h 462338"/>
                              <a:gd name="connsiteX499" fmla="*/ 1564693 w 2014750"/>
                              <a:gd name="connsiteY499" fmla="*/ 389846 h 462338"/>
                              <a:gd name="connsiteX500" fmla="*/ 1574980 w 2014750"/>
                              <a:gd name="connsiteY500" fmla="*/ 386703 h 462338"/>
                              <a:gd name="connsiteX501" fmla="*/ 1582886 w 2014750"/>
                              <a:gd name="connsiteY501" fmla="*/ 388037 h 462338"/>
                              <a:gd name="connsiteX502" fmla="*/ 1589649 w 2014750"/>
                              <a:gd name="connsiteY502" fmla="*/ 391656 h 462338"/>
                              <a:gd name="connsiteX503" fmla="*/ 1585934 w 2014750"/>
                              <a:gd name="connsiteY503" fmla="*/ 396895 h 462338"/>
                              <a:gd name="connsiteX504" fmla="*/ 1580886 w 2014750"/>
                              <a:gd name="connsiteY504" fmla="*/ 394228 h 462338"/>
                              <a:gd name="connsiteX505" fmla="*/ 1575457 w 2014750"/>
                              <a:gd name="connsiteY505" fmla="*/ 393180 h 462338"/>
                              <a:gd name="connsiteX506" fmla="*/ 1618510 w 2014750"/>
                              <a:gd name="connsiteY506" fmla="*/ 422708 h 462338"/>
                              <a:gd name="connsiteX507" fmla="*/ 1624701 w 2014750"/>
                              <a:gd name="connsiteY507" fmla="*/ 421565 h 462338"/>
                              <a:gd name="connsiteX508" fmla="*/ 1630130 w 2014750"/>
                              <a:gd name="connsiteY508" fmla="*/ 417659 h 462338"/>
                              <a:gd name="connsiteX509" fmla="*/ 1634702 w 2014750"/>
                              <a:gd name="connsiteY509" fmla="*/ 422327 h 462338"/>
                              <a:gd name="connsiteX510" fmla="*/ 1618700 w 2014750"/>
                              <a:gd name="connsiteY510" fmla="*/ 429566 h 462338"/>
                              <a:gd name="connsiteX511" fmla="*/ 1603174 w 2014750"/>
                              <a:gd name="connsiteY511" fmla="*/ 423565 h 462338"/>
                              <a:gd name="connsiteX512" fmla="*/ 1596983 w 2014750"/>
                              <a:gd name="connsiteY512" fmla="*/ 408230 h 462338"/>
                              <a:gd name="connsiteX513" fmla="*/ 1603270 w 2014750"/>
                              <a:gd name="connsiteY513" fmla="*/ 392894 h 462338"/>
                              <a:gd name="connsiteX514" fmla="*/ 1619176 w 2014750"/>
                              <a:gd name="connsiteY514" fmla="*/ 386703 h 462338"/>
                              <a:gd name="connsiteX515" fmla="*/ 1635274 w 2014750"/>
                              <a:gd name="connsiteY515" fmla="*/ 393752 h 462338"/>
                              <a:gd name="connsiteX516" fmla="*/ 1630797 w 2014750"/>
                              <a:gd name="connsiteY516" fmla="*/ 398609 h 462338"/>
                              <a:gd name="connsiteX517" fmla="*/ 1625177 w 2014750"/>
                              <a:gd name="connsiteY517" fmla="*/ 394704 h 462338"/>
                              <a:gd name="connsiteX518" fmla="*/ 1618986 w 2014750"/>
                              <a:gd name="connsiteY518" fmla="*/ 393561 h 462338"/>
                              <a:gd name="connsiteX519" fmla="*/ 1608508 w 2014750"/>
                              <a:gd name="connsiteY519" fmla="*/ 397657 h 462338"/>
                              <a:gd name="connsiteX520" fmla="*/ 1604222 w 2014750"/>
                              <a:gd name="connsiteY520" fmla="*/ 407944 h 462338"/>
                              <a:gd name="connsiteX521" fmla="*/ 1608413 w 2014750"/>
                              <a:gd name="connsiteY521" fmla="*/ 418517 h 462338"/>
                              <a:gd name="connsiteX522" fmla="*/ 1619176 w 2014750"/>
                              <a:gd name="connsiteY522" fmla="*/ 422708 h 462338"/>
                              <a:gd name="connsiteX523" fmla="*/ 1643846 w 2014750"/>
                              <a:gd name="connsiteY523" fmla="*/ 387370 h 462338"/>
                              <a:gd name="connsiteX524" fmla="*/ 1650799 w 2014750"/>
                              <a:gd name="connsiteY524" fmla="*/ 387370 h 462338"/>
                              <a:gd name="connsiteX525" fmla="*/ 1650799 w 2014750"/>
                              <a:gd name="connsiteY525" fmla="*/ 428804 h 462338"/>
                              <a:gd name="connsiteX526" fmla="*/ 1643846 w 2014750"/>
                              <a:gd name="connsiteY526" fmla="*/ 428804 h 462338"/>
                              <a:gd name="connsiteX527" fmla="*/ 1691471 w 2014750"/>
                              <a:gd name="connsiteY527" fmla="*/ 387370 h 462338"/>
                              <a:gd name="connsiteX528" fmla="*/ 1691471 w 2014750"/>
                              <a:gd name="connsiteY528" fmla="*/ 393942 h 462338"/>
                              <a:gd name="connsiteX529" fmla="*/ 1669183 w 2014750"/>
                              <a:gd name="connsiteY529" fmla="*/ 393942 h 462338"/>
                              <a:gd name="connsiteX530" fmla="*/ 1669183 w 2014750"/>
                              <a:gd name="connsiteY530" fmla="*/ 404991 h 462338"/>
                              <a:gd name="connsiteX531" fmla="*/ 1689090 w 2014750"/>
                              <a:gd name="connsiteY531" fmla="*/ 404991 h 462338"/>
                              <a:gd name="connsiteX532" fmla="*/ 1689090 w 2014750"/>
                              <a:gd name="connsiteY532" fmla="*/ 411182 h 462338"/>
                              <a:gd name="connsiteX533" fmla="*/ 1669183 w 2014750"/>
                              <a:gd name="connsiteY533" fmla="*/ 411182 h 462338"/>
                              <a:gd name="connsiteX534" fmla="*/ 1669183 w 2014750"/>
                              <a:gd name="connsiteY534" fmla="*/ 422231 h 462338"/>
                              <a:gd name="connsiteX535" fmla="*/ 1692043 w 2014750"/>
                              <a:gd name="connsiteY535" fmla="*/ 422231 h 462338"/>
                              <a:gd name="connsiteX536" fmla="*/ 1692043 w 2014750"/>
                              <a:gd name="connsiteY536" fmla="*/ 428804 h 462338"/>
                              <a:gd name="connsiteX537" fmla="*/ 1662229 w 2014750"/>
                              <a:gd name="connsiteY537" fmla="*/ 428804 h 462338"/>
                              <a:gd name="connsiteX538" fmla="*/ 1662229 w 2014750"/>
                              <a:gd name="connsiteY538" fmla="*/ 387370 h 462338"/>
                              <a:gd name="connsiteX539" fmla="*/ 1732143 w 2014750"/>
                              <a:gd name="connsiteY539" fmla="*/ 387370 h 462338"/>
                              <a:gd name="connsiteX540" fmla="*/ 1739191 w 2014750"/>
                              <a:gd name="connsiteY540" fmla="*/ 387370 h 462338"/>
                              <a:gd name="connsiteX541" fmla="*/ 1739191 w 2014750"/>
                              <a:gd name="connsiteY541" fmla="*/ 428804 h 462338"/>
                              <a:gd name="connsiteX542" fmla="*/ 1731571 w 2014750"/>
                              <a:gd name="connsiteY542" fmla="*/ 428804 h 462338"/>
                              <a:gd name="connsiteX543" fmla="*/ 1708140 w 2014750"/>
                              <a:gd name="connsiteY543" fmla="*/ 398609 h 462338"/>
                              <a:gd name="connsiteX544" fmla="*/ 1708140 w 2014750"/>
                              <a:gd name="connsiteY544" fmla="*/ 428804 h 462338"/>
                              <a:gd name="connsiteX545" fmla="*/ 1701187 w 2014750"/>
                              <a:gd name="connsiteY545" fmla="*/ 428804 h 462338"/>
                              <a:gd name="connsiteX546" fmla="*/ 1701187 w 2014750"/>
                              <a:gd name="connsiteY546" fmla="*/ 387370 h 462338"/>
                              <a:gd name="connsiteX547" fmla="*/ 1708140 w 2014750"/>
                              <a:gd name="connsiteY547" fmla="*/ 387370 h 462338"/>
                              <a:gd name="connsiteX548" fmla="*/ 1732143 w 2014750"/>
                              <a:gd name="connsiteY548" fmla="*/ 418326 h 462338"/>
                              <a:gd name="connsiteX549" fmla="*/ 1769576 w 2014750"/>
                              <a:gd name="connsiteY549" fmla="*/ 422422 h 462338"/>
                              <a:gd name="connsiteX550" fmla="*/ 1775767 w 2014750"/>
                              <a:gd name="connsiteY550" fmla="*/ 421279 h 462338"/>
                              <a:gd name="connsiteX551" fmla="*/ 1781197 w 2014750"/>
                              <a:gd name="connsiteY551" fmla="*/ 417374 h 462338"/>
                              <a:gd name="connsiteX552" fmla="*/ 1785673 w 2014750"/>
                              <a:gd name="connsiteY552" fmla="*/ 422041 h 462338"/>
                              <a:gd name="connsiteX553" fmla="*/ 1769767 w 2014750"/>
                              <a:gd name="connsiteY553" fmla="*/ 429280 h 462338"/>
                              <a:gd name="connsiteX554" fmla="*/ 1754146 w 2014750"/>
                              <a:gd name="connsiteY554" fmla="*/ 423279 h 462338"/>
                              <a:gd name="connsiteX555" fmla="*/ 1747954 w 2014750"/>
                              <a:gd name="connsiteY555" fmla="*/ 407944 h 462338"/>
                              <a:gd name="connsiteX556" fmla="*/ 1754336 w 2014750"/>
                              <a:gd name="connsiteY556" fmla="*/ 392609 h 462338"/>
                              <a:gd name="connsiteX557" fmla="*/ 1786340 w 2014750"/>
                              <a:gd name="connsiteY557" fmla="*/ 393466 h 462338"/>
                              <a:gd name="connsiteX558" fmla="*/ 1781863 w 2014750"/>
                              <a:gd name="connsiteY558" fmla="*/ 398324 h 462338"/>
                              <a:gd name="connsiteX559" fmla="*/ 1776244 w 2014750"/>
                              <a:gd name="connsiteY559" fmla="*/ 394418 h 462338"/>
                              <a:gd name="connsiteX560" fmla="*/ 1770052 w 2014750"/>
                              <a:gd name="connsiteY560" fmla="*/ 393275 h 462338"/>
                              <a:gd name="connsiteX561" fmla="*/ 1759480 w 2014750"/>
                              <a:gd name="connsiteY561" fmla="*/ 397371 h 462338"/>
                              <a:gd name="connsiteX562" fmla="*/ 1755289 w 2014750"/>
                              <a:gd name="connsiteY562" fmla="*/ 407658 h 462338"/>
                              <a:gd name="connsiteX563" fmla="*/ 1759480 w 2014750"/>
                              <a:gd name="connsiteY563" fmla="*/ 418231 h 462338"/>
                              <a:gd name="connsiteX564" fmla="*/ 1769481 w 2014750"/>
                              <a:gd name="connsiteY564" fmla="*/ 422708 h 462338"/>
                              <a:gd name="connsiteX565" fmla="*/ 1823202 w 2014750"/>
                              <a:gd name="connsiteY565" fmla="*/ 387370 h 462338"/>
                              <a:gd name="connsiteX566" fmla="*/ 1823202 w 2014750"/>
                              <a:gd name="connsiteY566" fmla="*/ 393942 h 462338"/>
                              <a:gd name="connsiteX567" fmla="*/ 1801104 w 2014750"/>
                              <a:gd name="connsiteY567" fmla="*/ 393942 h 462338"/>
                              <a:gd name="connsiteX568" fmla="*/ 1801104 w 2014750"/>
                              <a:gd name="connsiteY568" fmla="*/ 404991 h 462338"/>
                              <a:gd name="connsiteX569" fmla="*/ 1820916 w 2014750"/>
                              <a:gd name="connsiteY569" fmla="*/ 404991 h 462338"/>
                              <a:gd name="connsiteX570" fmla="*/ 1820916 w 2014750"/>
                              <a:gd name="connsiteY570" fmla="*/ 411182 h 462338"/>
                              <a:gd name="connsiteX571" fmla="*/ 1801104 w 2014750"/>
                              <a:gd name="connsiteY571" fmla="*/ 411182 h 462338"/>
                              <a:gd name="connsiteX572" fmla="*/ 1801104 w 2014750"/>
                              <a:gd name="connsiteY572" fmla="*/ 422231 h 462338"/>
                              <a:gd name="connsiteX573" fmla="*/ 1823869 w 2014750"/>
                              <a:gd name="connsiteY573" fmla="*/ 422231 h 462338"/>
                              <a:gd name="connsiteX574" fmla="*/ 1823869 w 2014750"/>
                              <a:gd name="connsiteY574" fmla="*/ 428804 h 462338"/>
                              <a:gd name="connsiteX575" fmla="*/ 1794151 w 2014750"/>
                              <a:gd name="connsiteY575" fmla="*/ 428804 h 462338"/>
                              <a:gd name="connsiteX576" fmla="*/ 1794151 w 2014750"/>
                              <a:gd name="connsiteY576" fmla="*/ 387370 h 462338"/>
                              <a:gd name="connsiteX577" fmla="*/ 173758 w 2014750"/>
                              <a:gd name="connsiteY577" fmla="*/ 347555 h 462338"/>
                              <a:gd name="connsiteX578" fmla="*/ 244814 w 2014750"/>
                              <a:gd name="connsiteY578" fmla="*/ 388799 h 462338"/>
                              <a:gd name="connsiteX579" fmla="*/ 380164 w 2014750"/>
                              <a:gd name="connsiteY579" fmla="*/ 352889 h 462338"/>
                              <a:gd name="connsiteX580" fmla="*/ 449983 w 2014750"/>
                              <a:gd name="connsiteY580" fmla="*/ 273070 h 462338"/>
                              <a:gd name="connsiteX581" fmla="*/ 385879 w 2014750"/>
                              <a:gd name="connsiteY581" fmla="*/ 50852 h 462338"/>
                              <a:gd name="connsiteX582" fmla="*/ 219954 w 2014750"/>
                              <a:gd name="connsiteY582" fmla="*/ 6370 h 462338"/>
                              <a:gd name="connsiteX583" fmla="*/ 68030 w 2014750"/>
                              <a:gd name="connsiteY583" fmla="*/ 78188 h 462338"/>
                              <a:gd name="connsiteX584" fmla="*/ 42598 w 2014750"/>
                              <a:gd name="connsiteY584" fmla="*/ 109716 h 462338"/>
                              <a:gd name="connsiteX585" fmla="*/ 26882 w 2014750"/>
                              <a:gd name="connsiteY585" fmla="*/ 336030 h 462338"/>
                              <a:gd name="connsiteX586" fmla="*/ 154708 w 2014750"/>
                              <a:gd name="connsiteY586" fmla="*/ 445758 h 462338"/>
                              <a:gd name="connsiteX587" fmla="*/ 244052 w 2014750"/>
                              <a:gd name="connsiteY587" fmla="*/ 462332 h 462338"/>
                              <a:gd name="connsiteX588" fmla="*/ 283962 w 2014750"/>
                              <a:gd name="connsiteY588" fmla="*/ 459569 h 462338"/>
                              <a:gd name="connsiteX589" fmla="*/ 420169 w 2014750"/>
                              <a:gd name="connsiteY589" fmla="*/ 409373 h 462338"/>
                              <a:gd name="connsiteX590" fmla="*/ 426837 w 2014750"/>
                              <a:gd name="connsiteY590" fmla="*/ 401753 h 462338"/>
                              <a:gd name="connsiteX591" fmla="*/ 423789 w 2014750"/>
                              <a:gd name="connsiteY591" fmla="*/ 392990 h 462338"/>
                              <a:gd name="connsiteX592" fmla="*/ 423789 w 2014750"/>
                              <a:gd name="connsiteY592" fmla="*/ 392228 h 462338"/>
                              <a:gd name="connsiteX593" fmla="*/ 415597 w 2014750"/>
                              <a:gd name="connsiteY593" fmla="*/ 386132 h 462338"/>
                              <a:gd name="connsiteX594" fmla="*/ 406072 w 2014750"/>
                              <a:gd name="connsiteY594" fmla="*/ 388894 h 462338"/>
                              <a:gd name="connsiteX595" fmla="*/ 394166 w 2014750"/>
                              <a:gd name="connsiteY595" fmla="*/ 396800 h 462338"/>
                              <a:gd name="connsiteX596" fmla="*/ 253863 w 2014750"/>
                              <a:gd name="connsiteY596" fmla="*/ 434900 h 462338"/>
                              <a:gd name="connsiteX597" fmla="*/ 138325 w 2014750"/>
                              <a:gd name="connsiteY597" fmla="*/ 406325 h 462338"/>
                              <a:gd name="connsiteX598" fmla="*/ 39265 w 2014750"/>
                              <a:gd name="connsiteY598" fmla="*/ 207157 h 462338"/>
                              <a:gd name="connsiteX599" fmla="*/ 153565 w 2014750"/>
                              <a:gd name="connsiteY599" fmla="*/ 55995 h 462338"/>
                              <a:gd name="connsiteX600" fmla="*/ 273103 w 2014750"/>
                              <a:gd name="connsiteY600" fmla="*/ 34945 h 462338"/>
                              <a:gd name="connsiteX601" fmla="*/ 369973 w 2014750"/>
                              <a:gd name="connsiteY601" fmla="*/ 75807 h 462338"/>
                              <a:gd name="connsiteX602" fmla="*/ 434552 w 2014750"/>
                              <a:gd name="connsiteY602" fmla="*/ 228207 h 462338"/>
                              <a:gd name="connsiteX603" fmla="*/ 298059 w 2014750"/>
                              <a:gd name="connsiteY603" fmla="*/ 357461 h 462338"/>
                              <a:gd name="connsiteX604" fmla="*/ 298059 w 2014750"/>
                              <a:gd name="connsiteY604" fmla="*/ 340793 h 462338"/>
                              <a:gd name="connsiteX605" fmla="*/ 298059 w 2014750"/>
                              <a:gd name="connsiteY605" fmla="*/ 332506 h 462338"/>
                              <a:gd name="connsiteX606" fmla="*/ 298059 w 2014750"/>
                              <a:gd name="connsiteY606" fmla="*/ 313456 h 462338"/>
                              <a:gd name="connsiteX607" fmla="*/ 298059 w 2014750"/>
                              <a:gd name="connsiteY607" fmla="*/ 270498 h 462338"/>
                              <a:gd name="connsiteX608" fmla="*/ 298059 w 2014750"/>
                              <a:gd name="connsiteY608" fmla="*/ 244114 h 462338"/>
                              <a:gd name="connsiteX609" fmla="*/ 298059 w 2014750"/>
                              <a:gd name="connsiteY609" fmla="*/ 201061 h 462338"/>
                              <a:gd name="connsiteX610" fmla="*/ 277675 w 2014750"/>
                              <a:gd name="connsiteY610" fmla="*/ 177534 h 462338"/>
                              <a:gd name="connsiteX611" fmla="*/ 274437 w 2014750"/>
                              <a:gd name="connsiteY611" fmla="*/ 177534 h 462338"/>
                              <a:gd name="connsiteX612" fmla="*/ 198237 w 2014750"/>
                              <a:gd name="connsiteY612" fmla="*/ 177534 h 462338"/>
                              <a:gd name="connsiteX613" fmla="*/ 168233 w 2014750"/>
                              <a:gd name="connsiteY613" fmla="*/ 197918 h 462338"/>
                              <a:gd name="connsiteX614" fmla="*/ 168233 w 2014750"/>
                              <a:gd name="connsiteY614" fmla="*/ 213634 h 462338"/>
                              <a:gd name="connsiteX615" fmla="*/ 168233 w 2014750"/>
                              <a:gd name="connsiteY615" fmla="*/ 275927 h 462338"/>
                              <a:gd name="connsiteX616" fmla="*/ 168233 w 2014750"/>
                              <a:gd name="connsiteY616" fmla="*/ 293358 h 462338"/>
                              <a:gd name="connsiteX617" fmla="*/ 173758 w 2014750"/>
                              <a:gd name="connsiteY617" fmla="*/ 347555 h 462338"/>
                              <a:gd name="connsiteX618" fmla="*/ 2014750 w 2014750"/>
                              <a:gd name="connsiteY618" fmla="*/ 425470 h 462338"/>
                              <a:gd name="connsiteX619" fmla="*/ 2014750 w 2014750"/>
                              <a:gd name="connsiteY619" fmla="*/ 404324 h 462338"/>
                              <a:gd name="connsiteX620" fmla="*/ 2011511 w 2014750"/>
                              <a:gd name="connsiteY620" fmla="*/ 401086 h 462338"/>
                              <a:gd name="connsiteX621" fmla="*/ 1878733 w 2014750"/>
                              <a:gd name="connsiteY621" fmla="*/ 401086 h 462338"/>
                              <a:gd name="connsiteX622" fmla="*/ 1875494 w 2014750"/>
                              <a:gd name="connsiteY622" fmla="*/ 404324 h 462338"/>
                              <a:gd name="connsiteX623" fmla="*/ 1875494 w 2014750"/>
                              <a:gd name="connsiteY623" fmla="*/ 425470 h 462338"/>
                              <a:gd name="connsiteX624" fmla="*/ 1878733 w 2014750"/>
                              <a:gd name="connsiteY624" fmla="*/ 428804 h 462338"/>
                              <a:gd name="connsiteX625" fmla="*/ 2012083 w 2014750"/>
                              <a:gd name="connsiteY625" fmla="*/ 428804 h 462338"/>
                              <a:gd name="connsiteX626" fmla="*/ 2014750 w 2014750"/>
                              <a:gd name="connsiteY626" fmla="*/ 425470 h 4623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</a:cxnLst>
                            <a:rect l="l" t="t" r="r" b="b"/>
                            <a:pathLst>
                              <a:path w="2014750" h="462338">
                                <a:moveTo>
                                  <a:pt x="653913" y="3036"/>
                                </a:moveTo>
                                <a:lnTo>
                                  <a:pt x="683917" y="3036"/>
                                </a:lnTo>
                                <a:lnTo>
                                  <a:pt x="683917" y="137339"/>
                                </a:lnTo>
                                <a:lnTo>
                                  <a:pt x="653913" y="137339"/>
                                </a:lnTo>
                                <a:close/>
                                <a:moveTo>
                                  <a:pt x="806313" y="3036"/>
                                </a:moveTo>
                                <a:lnTo>
                                  <a:pt x="836317" y="3036"/>
                                </a:lnTo>
                                <a:lnTo>
                                  <a:pt x="836317" y="137339"/>
                                </a:lnTo>
                                <a:lnTo>
                                  <a:pt x="806218" y="137339"/>
                                </a:lnTo>
                                <a:lnTo>
                                  <a:pt x="742305" y="53233"/>
                                </a:lnTo>
                                <a:lnTo>
                                  <a:pt x="742305" y="137339"/>
                                </a:lnTo>
                                <a:lnTo>
                                  <a:pt x="712301" y="137339"/>
                                </a:lnTo>
                                <a:lnTo>
                                  <a:pt x="712301" y="3036"/>
                                </a:lnTo>
                                <a:lnTo>
                                  <a:pt x="740876" y="3036"/>
                                </a:lnTo>
                                <a:lnTo>
                                  <a:pt x="806694" y="89523"/>
                                </a:lnTo>
                                <a:close/>
                                <a:moveTo>
                                  <a:pt x="956998" y="3036"/>
                                </a:moveTo>
                                <a:lnTo>
                                  <a:pt x="956998" y="29420"/>
                                </a:lnTo>
                                <a:lnTo>
                                  <a:pt x="894705" y="29420"/>
                                </a:lnTo>
                                <a:lnTo>
                                  <a:pt x="894705" y="57995"/>
                                </a:lnTo>
                                <a:lnTo>
                                  <a:pt x="953950" y="57995"/>
                                </a:lnTo>
                                <a:lnTo>
                                  <a:pt x="953950" y="84284"/>
                                </a:lnTo>
                                <a:lnTo>
                                  <a:pt x="894705" y="84284"/>
                                </a:lnTo>
                                <a:lnTo>
                                  <a:pt x="894705" y="136958"/>
                                </a:lnTo>
                                <a:lnTo>
                                  <a:pt x="864796" y="136958"/>
                                </a:lnTo>
                                <a:lnTo>
                                  <a:pt x="864796" y="3036"/>
                                </a:lnTo>
                                <a:close/>
                                <a:moveTo>
                                  <a:pt x="1090348" y="118765"/>
                                </a:moveTo>
                                <a:cubicBezTo>
                                  <a:pt x="1062173" y="145292"/>
                                  <a:pt x="1018225" y="145292"/>
                                  <a:pt x="990050" y="118765"/>
                                </a:cubicBezTo>
                                <a:cubicBezTo>
                                  <a:pt x="962856" y="91419"/>
                                  <a:pt x="962856" y="47242"/>
                                  <a:pt x="990050" y="19895"/>
                                </a:cubicBezTo>
                                <a:cubicBezTo>
                                  <a:pt x="1018225" y="-6632"/>
                                  <a:pt x="1062173" y="-6632"/>
                                  <a:pt x="1090348" y="19895"/>
                                </a:cubicBezTo>
                                <a:cubicBezTo>
                                  <a:pt x="1117542" y="47242"/>
                                  <a:pt x="1117542" y="91419"/>
                                  <a:pt x="1090348" y="118765"/>
                                </a:cubicBezTo>
                                <a:close/>
                                <a:moveTo>
                                  <a:pt x="1080157" y="69425"/>
                                </a:moveTo>
                                <a:cubicBezTo>
                                  <a:pt x="1080547" y="58163"/>
                                  <a:pt x="1076594" y="47182"/>
                                  <a:pt x="1069108" y="38755"/>
                                </a:cubicBezTo>
                                <a:cubicBezTo>
                                  <a:pt x="1055039" y="23105"/>
                                  <a:pt x="1030950" y="21820"/>
                                  <a:pt x="1015301" y="35886"/>
                                </a:cubicBezTo>
                                <a:cubicBezTo>
                                  <a:pt x="1014291" y="36791"/>
                                  <a:pt x="1013339" y="37748"/>
                                  <a:pt x="1012434" y="38755"/>
                                </a:cubicBezTo>
                                <a:cubicBezTo>
                                  <a:pt x="997080" y="56285"/>
                                  <a:pt x="997080" y="82471"/>
                                  <a:pt x="1012434" y="100001"/>
                                </a:cubicBezTo>
                                <a:cubicBezTo>
                                  <a:pt x="1026502" y="115650"/>
                                  <a:pt x="1050591" y="116935"/>
                                  <a:pt x="1066241" y="102870"/>
                                </a:cubicBezTo>
                                <a:cubicBezTo>
                                  <a:pt x="1067250" y="101965"/>
                                  <a:pt x="1068203" y="101007"/>
                                  <a:pt x="1069108" y="100001"/>
                                </a:cubicBezTo>
                                <a:cubicBezTo>
                                  <a:pt x="1076718" y="91668"/>
                                  <a:pt x="1080776" y="80702"/>
                                  <a:pt x="1080442" y="69425"/>
                                </a:cubicBezTo>
                                <a:close/>
                                <a:moveTo>
                                  <a:pt x="1240558" y="47613"/>
                                </a:moveTo>
                                <a:cubicBezTo>
                                  <a:pt x="1240558" y="69140"/>
                                  <a:pt x="1232052" y="83046"/>
                                  <a:pt x="1215031" y="89333"/>
                                </a:cubicBezTo>
                                <a:lnTo>
                                  <a:pt x="1249035" y="136958"/>
                                </a:lnTo>
                                <a:lnTo>
                                  <a:pt x="1211983" y="136958"/>
                                </a:lnTo>
                                <a:lnTo>
                                  <a:pt x="1182169" y="94095"/>
                                </a:lnTo>
                                <a:lnTo>
                                  <a:pt x="1161405" y="94095"/>
                                </a:lnTo>
                                <a:lnTo>
                                  <a:pt x="1161405" y="136958"/>
                                </a:lnTo>
                                <a:lnTo>
                                  <a:pt x="1131496" y="136958"/>
                                </a:lnTo>
                                <a:lnTo>
                                  <a:pt x="1131496" y="3036"/>
                                </a:lnTo>
                                <a:lnTo>
                                  <a:pt x="1182360" y="3036"/>
                                </a:lnTo>
                                <a:cubicBezTo>
                                  <a:pt x="1203220" y="3036"/>
                                  <a:pt x="1218174" y="6560"/>
                                  <a:pt x="1227032" y="13609"/>
                                </a:cubicBezTo>
                                <a:cubicBezTo>
                                  <a:pt x="1236690" y="22152"/>
                                  <a:pt x="1241710" y="34773"/>
                                  <a:pt x="1240558" y="47613"/>
                                </a:cubicBezTo>
                                <a:close/>
                                <a:moveTo>
                                  <a:pt x="1204553" y="63520"/>
                                </a:moveTo>
                                <a:cubicBezTo>
                                  <a:pt x="1208620" y="59272"/>
                                  <a:pt x="1210668" y="53477"/>
                                  <a:pt x="1210173" y="47613"/>
                                </a:cubicBezTo>
                                <a:cubicBezTo>
                                  <a:pt x="1210830" y="42001"/>
                                  <a:pt x="1208658" y="36430"/>
                                  <a:pt x="1204363" y="32754"/>
                                </a:cubicBezTo>
                                <a:cubicBezTo>
                                  <a:pt x="1198152" y="29502"/>
                                  <a:pt x="1191151" y="28082"/>
                                  <a:pt x="1184170" y="28658"/>
                                </a:cubicBezTo>
                                <a:lnTo>
                                  <a:pt x="1161691" y="28658"/>
                                </a:lnTo>
                                <a:lnTo>
                                  <a:pt x="1161691" y="68473"/>
                                </a:lnTo>
                                <a:lnTo>
                                  <a:pt x="1183408" y="68473"/>
                                </a:lnTo>
                                <a:cubicBezTo>
                                  <a:pt x="1190818" y="69274"/>
                                  <a:pt x="1198276" y="67527"/>
                                  <a:pt x="1204553" y="63520"/>
                                </a:cubicBezTo>
                                <a:close/>
                                <a:moveTo>
                                  <a:pt x="1387052" y="52757"/>
                                </a:moveTo>
                                <a:lnTo>
                                  <a:pt x="1350762" y="126099"/>
                                </a:lnTo>
                                <a:lnTo>
                                  <a:pt x="1332950" y="126099"/>
                                </a:lnTo>
                                <a:lnTo>
                                  <a:pt x="1296755" y="52757"/>
                                </a:lnTo>
                                <a:lnTo>
                                  <a:pt x="1296755" y="137243"/>
                                </a:lnTo>
                                <a:lnTo>
                                  <a:pt x="1266847" y="137243"/>
                                </a:lnTo>
                                <a:lnTo>
                                  <a:pt x="1266847" y="3036"/>
                                </a:lnTo>
                                <a:lnTo>
                                  <a:pt x="1307233" y="3036"/>
                                </a:lnTo>
                                <a:lnTo>
                                  <a:pt x="1341808" y="76855"/>
                                </a:lnTo>
                                <a:lnTo>
                                  <a:pt x="1376575" y="3036"/>
                                </a:lnTo>
                                <a:lnTo>
                                  <a:pt x="1416961" y="3036"/>
                                </a:lnTo>
                                <a:lnTo>
                                  <a:pt x="1416961" y="137339"/>
                                </a:lnTo>
                                <a:lnTo>
                                  <a:pt x="1386957" y="137339"/>
                                </a:lnTo>
                                <a:close/>
                                <a:moveTo>
                                  <a:pt x="1541167" y="137243"/>
                                </a:moveTo>
                                <a:lnTo>
                                  <a:pt x="1528689" y="108668"/>
                                </a:lnTo>
                                <a:lnTo>
                                  <a:pt x="1472396" y="108668"/>
                                </a:lnTo>
                                <a:lnTo>
                                  <a:pt x="1459918" y="137243"/>
                                </a:lnTo>
                                <a:lnTo>
                                  <a:pt x="1428010" y="137243"/>
                                </a:lnTo>
                                <a:lnTo>
                                  <a:pt x="1486017" y="2941"/>
                                </a:lnTo>
                                <a:lnTo>
                                  <a:pt x="1514592" y="2941"/>
                                </a:lnTo>
                                <a:lnTo>
                                  <a:pt x="1572599" y="137243"/>
                                </a:lnTo>
                                <a:close/>
                                <a:moveTo>
                                  <a:pt x="1500685" y="42946"/>
                                </a:moveTo>
                                <a:lnTo>
                                  <a:pt x="1483731" y="81903"/>
                                </a:lnTo>
                                <a:lnTo>
                                  <a:pt x="1517354" y="81903"/>
                                </a:lnTo>
                                <a:close/>
                                <a:moveTo>
                                  <a:pt x="1640608" y="28944"/>
                                </a:moveTo>
                                <a:lnTo>
                                  <a:pt x="1640608" y="137339"/>
                                </a:lnTo>
                                <a:lnTo>
                                  <a:pt x="1610604" y="137339"/>
                                </a:lnTo>
                                <a:lnTo>
                                  <a:pt x="1610604" y="28944"/>
                                </a:lnTo>
                                <a:lnTo>
                                  <a:pt x="1572504" y="28944"/>
                                </a:lnTo>
                                <a:lnTo>
                                  <a:pt x="1572504" y="3036"/>
                                </a:lnTo>
                                <a:lnTo>
                                  <a:pt x="1678708" y="3036"/>
                                </a:lnTo>
                                <a:lnTo>
                                  <a:pt x="1678708" y="28944"/>
                                </a:lnTo>
                                <a:close/>
                                <a:moveTo>
                                  <a:pt x="1695948" y="3036"/>
                                </a:moveTo>
                                <a:lnTo>
                                  <a:pt x="1726333" y="3036"/>
                                </a:lnTo>
                                <a:lnTo>
                                  <a:pt x="1726333" y="137339"/>
                                </a:lnTo>
                                <a:lnTo>
                                  <a:pt x="1696329" y="137339"/>
                                </a:lnTo>
                                <a:close/>
                                <a:moveTo>
                                  <a:pt x="1754336" y="3036"/>
                                </a:moveTo>
                                <a:lnTo>
                                  <a:pt x="1784340" y="3036"/>
                                </a:lnTo>
                                <a:lnTo>
                                  <a:pt x="1784340" y="58186"/>
                                </a:lnTo>
                                <a:lnTo>
                                  <a:pt x="1835013" y="3036"/>
                                </a:lnTo>
                                <a:lnTo>
                                  <a:pt x="1872160" y="3036"/>
                                </a:lnTo>
                                <a:lnTo>
                                  <a:pt x="1818725" y="62377"/>
                                </a:lnTo>
                                <a:cubicBezTo>
                                  <a:pt x="1823297" y="68854"/>
                                  <a:pt x="1831870" y="80760"/>
                                  <a:pt x="1844252" y="98286"/>
                                </a:cubicBezTo>
                                <a:lnTo>
                                  <a:pt x="1872160" y="137339"/>
                                </a:lnTo>
                                <a:lnTo>
                                  <a:pt x="1837204" y="137339"/>
                                </a:lnTo>
                                <a:lnTo>
                                  <a:pt x="1797770" y="84284"/>
                                </a:lnTo>
                                <a:lnTo>
                                  <a:pt x="1784340" y="99334"/>
                                </a:lnTo>
                                <a:lnTo>
                                  <a:pt x="1784340" y="137434"/>
                                </a:lnTo>
                                <a:lnTo>
                                  <a:pt x="1754908" y="137434"/>
                                </a:lnTo>
                                <a:close/>
                                <a:moveTo>
                                  <a:pt x="1981793" y="137339"/>
                                </a:moveTo>
                                <a:lnTo>
                                  <a:pt x="1969315" y="108764"/>
                                </a:lnTo>
                                <a:lnTo>
                                  <a:pt x="1913023" y="108764"/>
                                </a:lnTo>
                                <a:lnTo>
                                  <a:pt x="1900545" y="137339"/>
                                </a:lnTo>
                                <a:lnTo>
                                  <a:pt x="1869208" y="137339"/>
                                </a:lnTo>
                                <a:lnTo>
                                  <a:pt x="1927310" y="3036"/>
                                </a:lnTo>
                                <a:lnTo>
                                  <a:pt x="1955885" y="3036"/>
                                </a:lnTo>
                                <a:lnTo>
                                  <a:pt x="2013892" y="137339"/>
                                </a:lnTo>
                                <a:close/>
                                <a:moveTo>
                                  <a:pt x="1941312" y="43041"/>
                                </a:moveTo>
                                <a:lnTo>
                                  <a:pt x="1924357" y="81998"/>
                                </a:lnTo>
                                <a:lnTo>
                                  <a:pt x="1957981" y="81998"/>
                                </a:lnTo>
                                <a:close/>
                                <a:moveTo>
                                  <a:pt x="710777" y="215920"/>
                                </a:moveTo>
                                <a:lnTo>
                                  <a:pt x="710777" y="324219"/>
                                </a:lnTo>
                                <a:lnTo>
                                  <a:pt x="680773" y="324219"/>
                                </a:lnTo>
                                <a:lnTo>
                                  <a:pt x="680773" y="215920"/>
                                </a:lnTo>
                                <a:lnTo>
                                  <a:pt x="642673" y="215920"/>
                                </a:lnTo>
                                <a:lnTo>
                                  <a:pt x="642673" y="189917"/>
                                </a:lnTo>
                                <a:lnTo>
                                  <a:pt x="748687" y="189917"/>
                                </a:lnTo>
                                <a:lnTo>
                                  <a:pt x="748687" y="215920"/>
                                </a:lnTo>
                                <a:close/>
                                <a:moveTo>
                                  <a:pt x="861748" y="324314"/>
                                </a:moveTo>
                                <a:lnTo>
                                  <a:pt x="849271" y="295739"/>
                                </a:lnTo>
                                <a:lnTo>
                                  <a:pt x="792883" y="295739"/>
                                </a:lnTo>
                                <a:lnTo>
                                  <a:pt x="780405" y="324314"/>
                                </a:lnTo>
                                <a:lnTo>
                                  <a:pt x="748496" y="324314"/>
                                </a:lnTo>
                                <a:lnTo>
                                  <a:pt x="806503" y="190012"/>
                                </a:lnTo>
                                <a:lnTo>
                                  <a:pt x="835555" y="190012"/>
                                </a:lnTo>
                                <a:lnTo>
                                  <a:pt x="893562" y="324314"/>
                                </a:lnTo>
                                <a:close/>
                                <a:moveTo>
                                  <a:pt x="821458" y="229922"/>
                                </a:moveTo>
                                <a:lnTo>
                                  <a:pt x="804503" y="268879"/>
                                </a:lnTo>
                                <a:lnTo>
                                  <a:pt x="838126" y="268879"/>
                                </a:lnTo>
                                <a:close/>
                                <a:moveTo>
                                  <a:pt x="998813" y="189917"/>
                                </a:moveTo>
                                <a:lnTo>
                                  <a:pt x="1028722" y="189917"/>
                                </a:lnTo>
                                <a:lnTo>
                                  <a:pt x="1028722" y="324219"/>
                                </a:lnTo>
                                <a:lnTo>
                                  <a:pt x="998623" y="324219"/>
                                </a:lnTo>
                                <a:lnTo>
                                  <a:pt x="934615" y="240113"/>
                                </a:lnTo>
                                <a:lnTo>
                                  <a:pt x="934615" y="324219"/>
                                </a:lnTo>
                                <a:lnTo>
                                  <a:pt x="904611" y="324219"/>
                                </a:lnTo>
                                <a:lnTo>
                                  <a:pt x="904611" y="189917"/>
                                </a:lnTo>
                                <a:lnTo>
                                  <a:pt x="933186" y="189917"/>
                                </a:lnTo>
                                <a:lnTo>
                                  <a:pt x="999099" y="276404"/>
                                </a:lnTo>
                                <a:close/>
                                <a:moveTo>
                                  <a:pt x="1088158" y="216777"/>
                                </a:moveTo>
                                <a:cubicBezTo>
                                  <a:pt x="1085205" y="219024"/>
                                  <a:pt x="1083557" y="222596"/>
                                  <a:pt x="1083776" y="226302"/>
                                </a:cubicBezTo>
                                <a:cubicBezTo>
                                  <a:pt x="1083671" y="230215"/>
                                  <a:pt x="1085719" y="233872"/>
                                  <a:pt x="1089110" y="235827"/>
                                </a:cubicBezTo>
                                <a:cubicBezTo>
                                  <a:pt x="1096835" y="239629"/>
                                  <a:pt x="1105036" y="242384"/>
                                  <a:pt x="1113494" y="244019"/>
                                </a:cubicBezTo>
                                <a:cubicBezTo>
                                  <a:pt x="1124400" y="246241"/>
                                  <a:pt x="1134592" y="251079"/>
                                  <a:pt x="1143212" y="258116"/>
                                </a:cubicBezTo>
                                <a:cubicBezTo>
                                  <a:pt x="1150623" y="265283"/>
                                  <a:pt x="1154490" y="275357"/>
                                  <a:pt x="1153785" y="285643"/>
                                </a:cubicBezTo>
                                <a:cubicBezTo>
                                  <a:pt x="1154090" y="296989"/>
                                  <a:pt x="1149051" y="307821"/>
                                  <a:pt x="1140164" y="314885"/>
                                </a:cubicBezTo>
                                <a:cubicBezTo>
                                  <a:pt x="1130020" y="322780"/>
                                  <a:pt x="1117380" y="326768"/>
                                  <a:pt x="1104541" y="326124"/>
                                </a:cubicBezTo>
                                <a:cubicBezTo>
                                  <a:pt x="1083147" y="325979"/>
                                  <a:pt x="1062650" y="317506"/>
                                  <a:pt x="1047391" y="302502"/>
                                </a:cubicBezTo>
                                <a:lnTo>
                                  <a:pt x="1065298" y="280595"/>
                                </a:lnTo>
                                <a:cubicBezTo>
                                  <a:pt x="1075947" y="291553"/>
                                  <a:pt x="1090177" y="298315"/>
                                  <a:pt x="1105398" y="299645"/>
                                </a:cubicBezTo>
                                <a:cubicBezTo>
                                  <a:pt x="1109979" y="299881"/>
                                  <a:pt x="1114523" y="298646"/>
                                  <a:pt x="1118352" y="296120"/>
                                </a:cubicBezTo>
                                <a:cubicBezTo>
                                  <a:pt x="1121400" y="293913"/>
                                  <a:pt x="1123181" y="290358"/>
                                  <a:pt x="1123114" y="286595"/>
                                </a:cubicBezTo>
                                <a:cubicBezTo>
                                  <a:pt x="1123162" y="282768"/>
                                  <a:pt x="1121257" y="279178"/>
                                  <a:pt x="1118066" y="277070"/>
                                </a:cubicBezTo>
                                <a:cubicBezTo>
                                  <a:pt x="1111922" y="273618"/>
                                  <a:pt x="1105265" y="271173"/>
                                  <a:pt x="1098349" y="269831"/>
                                </a:cubicBezTo>
                                <a:cubicBezTo>
                                  <a:pt x="1085976" y="267559"/>
                                  <a:pt x="1074242" y="262618"/>
                                  <a:pt x="1063964" y="255353"/>
                                </a:cubicBezTo>
                                <a:cubicBezTo>
                                  <a:pt x="1048981" y="239043"/>
                                  <a:pt x="1050058" y="213675"/>
                                  <a:pt x="1066374" y="198694"/>
                                </a:cubicBezTo>
                                <a:cubicBezTo>
                                  <a:pt x="1066555" y="198529"/>
                                  <a:pt x="1066736" y="198365"/>
                                  <a:pt x="1066917" y="198203"/>
                                </a:cubicBezTo>
                                <a:cubicBezTo>
                                  <a:pt x="1076871" y="191010"/>
                                  <a:pt x="1088939" y="187354"/>
                                  <a:pt x="1101207" y="187821"/>
                                </a:cubicBezTo>
                                <a:cubicBezTo>
                                  <a:pt x="1110351" y="187853"/>
                                  <a:pt x="1119428" y="189397"/>
                                  <a:pt x="1128067" y="192393"/>
                                </a:cubicBezTo>
                                <a:cubicBezTo>
                                  <a:pt x="1136611" y="195275"/>
                                  <a:pt x="1144555" y="199699"/>
                                  <a:pt x="1151499" y="205442"/>
                                </a:cubicBezTo>
                                <a:lnTo>
                                  <a:pt x="1136354" y="227350"/>
                                </a:lnTo>
                                <a:cubicBezTo>
                                  <a:pt x="1126115" y="219065"/>
                                  <a:pt x="1113418" y="214409"/>
                                  <a:pt x="1100254" y="214110"/>
                                </a:cubicBezTo>
                                <a:cubicBezTo>
                                  <a:pt x="1096035" y="213523"/>
                                  <a:pt x="1091739" y="214469"/>
                                  <a:pt x="1088158" y="216777"/>
                                </a:cubicBezTo>
                                <a:close/>
                                <a:moveTo>
                                  <a:pt x="1167025" y="324219"/>
                                </a:moveTo>
                                <a:lnTo>
                                  <a:pt x="1167025" y="303645"/>
                                </a:lnTo>
                                <a:lnTo>
                                  <a:pt x="1237605" y="215920"/>
                                </a:lnTo>
                                <a:lnTo>
                                  <a:pt x="1169596" y="215920"/>
                                </a:lnTo>
                                <a:lnTo>
                                  <a:pt x="1169596" y="189917"/>
                                </a:lnTo>
                                <a:lnTo>
                                  <a:pt x="1278658" y="189917"/>
                                </a:lnTo>
                                <a:lnTo>
                                  <a:pt x="1278658" y="210681"/>
                                </a:lnTo>
                                <a:lnTo>
                                  <a:pt x="1208458" y="298121"/>
                                </a:lnTo>
                                <a:lnTo>
                                  <a:pt x="1279801" y="298121"/>
                                </a:lnTo>
                                <a:lnTo>
                                  <a:pt x="1279801" y="324219"/>
                                </a:lnTo>
                                <a:close/>
                                <a:moveTo>
                                  <a:pt x="1397720" y="189917"/>
                                </a:moveTo>
                                <a:lnTo>
                                  <a:pt x="1397720" y="216682"/>
                                </a:lnTo>
                                <a:lnTo>
                                  <a:pt x="1331045" y="216682"/>
                                </a:lnTo>
                                <a:lnTo>
                                  <a:pt x="1331045" y="244495"/>
                                </a:lnTo>
                                <a:lnTo>
                                  <a:pt x="1391243" y="244495"/>
                                </a:lnTo>
                                <a:lnTo>
                                  <a:pt x="1391243" y="270022"/>
                                </a:lnTo>
                                <a:lnTo>
                                  <a:pt x="1331045" y="270022"/>
                                </a:lnTo>
                                <a:lnTo>
                                  <a:pt x="1331045" y="297930"/>
                                </a:lnTo>
                                <a:lnTo>
                                  <a:pt x="1400006" y="297930"/>
                                </a:lnTo>
                                <a:lnTo>
                                  <a:pt x="1400006" y="324410"/>
                                </a:lnTo>
                                <a:lnTo>
                                  <a:pt x="1301232" y="324410"/>
                                </a:lnTo>
                                <a:lnTo>
                                  <a:pt x="1301232" y="189917"/>
                                </a:lnTo>
                                <a:close/>
                                <a:moveTo>
                                  <a:pt x="1360287" y="176105"/>
                                </a:moveTo>
                                <a:lnTo>
                                  <a:pt x="1332760" y="176105"/>
                                </a:lnTo>
                                <a:lnTo>
                                  <a:pt x="1357239" y="142101"/>
                                </a:lnTo>
                                <a:lnTo>
                                  <a:pt x="1386957" y="154579"/>
                                </a:lnTo>
                                <a:close/>
                                <a:moveTo>
                                  <a:pt x="1421914" y="189917"/>
                                </a:moveTo>
                                <a:lnTo>
                                  <a:pt x="1451917" y="189917"/>
                                </a:lnTo>
                                <a:lnTo>
                                  <a:pt x="1451917" y="245066"/>
                                </a:lnTo>
                                <a:lnTo>
                                  <a:pt x="1502686" y="189917"/>
                                </a:lnTo>
                                <a:lnTo>
                                  <a:pt x="1539738" y="189917"/>
                                </a:lnTo>
                                <a:lnTo>
                                  <a:pt x="1486303" y="249257"/>
                                </a:lnTo>
                                <a:cubicBezTo>
                                  <a:pt x="1490970" y="255734"/>
                                  <a:pt x="1499447" y="267641"/>
                                  <a:pt x="1511830" y="285167"/>
                                </a:cubicBezTo>
                                <a:lnTo>
                                  <a:pt x="1539738" y="324219"/>
                                </a:lnTo>
                                <a:lnTo>
                                  <a:pt x="1504781" y="324219"/>
                                </a:lnTo>
                                <a:lnTo>
                                  <a:pt x="1465348" y="271165"/>
                                </a:lnTo>
                                <a:lnTo>
                                  <a:pt x="1451917" y="286214"/>
                                </a:lnTo>
                                <a:lnTo>
                                  <a:pt x="1451917" y="324314"/>
                                </a:lnTo>
                                <a:lnTo>
                                  <a:pt x="1421914" y="324314"/>
                                </a:lnTo>
                                <a:close/>
                                <a:moveTo>
                                  <a:pt x="674487" y="393085"/>
                                </a:moveTo>
                                <a:cubicBezTo>
                                  <a:pt x="678649" y="396981"/>
                                  <a:pt x="680859" y="402537"/>
                                  <a:pt x="680488" y="408230"/>
                                </a:cubicBezTo>
                                <a:cubicBezTo>
                                  <a:pt x="680792" y="413903"/>
                                  <a:pt x="678678" y="419439"/>
                                  <a:pt x="674677" y="423470"/>
                                </a:cubicBezTo>
                                <a:cubicBezTo>
                                  <a:pt x="669724" y="427563"/>
                                  <a:pt x="663371" y="429577"/>
                                  <a:pt x="656961" y="429089"/>
                                </a:cubicBezTo>
                                <a:lnTo>
                                  <a:pt x="643150" y="429089"/>
                                </a:lnTo>
                                <a:lnTo>
                                  <a:pt x="643150" y="387370"/>
                                </a:lnTo>
                                <a:lnTo>
                                  <a:pt x="657342" y="387370"/>
                                </a:lnTo>
                                <a:cubicBezTo>
                                  <a:pt x="663571" y="387037"/>
                                  <a:pt x="669696" y="389080"/>
                                  <a:pt x="674487" y="393085"/>
                                </a:cubicBezTo>
                                <a:close/>
                                <a:moveTo>
                                  <a:pt x="673439" y="408325"/>
                                </a:moveTo>
                                <a:cubicBezTo>
                                  <a:pt x="673439" y="398800"/>
                                  <a:pt x="668010" y="394133"/>
                                  <a:pt x="657151" y="394133"/>
                                </a:cubicBezTo>
                                <a:lnTo>
                                  <a:pt x="650008" y="394133"/>
                                </a:lnTo>
                                <a:lnTo>
                                  <a:pt x="650008" y="422708"/>
                                </a:lnTo>
                                <a:lnTo>
                                  <a:pt x="657723" y="422708"/>
                                </a:lnTo>
                                <a:cubicBezTo>
                                  <a:pt x="661885" y="422985"/>
                                  <a:pt x="665991" y="421693"/>
                                  <a:pt x="669248" y="419088"/>
                                </a:cubicBezTo>
                                <a:cubicBezTo>
                                  <a:pt x="672191" y="416315"/>
                                  <a:pt x="673734" y="412361"/>
                                  <a:pt x="673439" y="408325"/>
                                </a:cubicBezTo>
                                <a:close/>
                                <a:moveTo>
                                  <a:pt x="718588" y="387370"/>
                                </a:moveTo>
                                <a:lnTo>
                                  <a:pt x="718588" y="393942"/>
                                </a:lnTo>
                                <a:lnTo>
                                  <a:pt x="696490" y="393942"/>
                                </a:lnTo>
                                <a:lnTo>
                                  <a:pt x="696490" y="404991"/>
                                </a:lnTo>
                                <a:lnTo>
                                  <a:pt x="716683" y="404991"/>
                                </a:lnTo>
                                <a:lnTo>
                                  <a:pt x="716683" y="411182"/>
                                </a:lnTo>
                                <a:lnTo>
                                  <a:pt x="696871" y="411182"/>
                                </a:lnTo>
                                <a:lnTo>
                                  <a:pt x="696871" y="422231"/>
                                </a:lnTo>
                                <a:lnTo>
                                  <a:pt x="719635" y="422231"/>
                                </a:lnTo>
                                <a:lnTo>
                                  <a:pt x="719635" y="428804"/>
                                </a:lnTo>
                                <a:lnTo>
                                  <a:pt x="689822" y="428804"/>
                                </a:lnTo>
                                <a:lnTo>
                                  <a:pt x="689822" y="387370"/>
                                </a:lnTo>
                                <a:close/>
                                <a:moveTo>
                                  <a:pt x="756116" y="390989"/>
                                </a:moveTo>
                                <a:cubicBezTo>
                                  <a:pt x="759202" y="393836"/>
                                  <a:pt x="760821" y="397944"/>
                                  <a:pt x="760498" y="402134"/>
                                </a:cubicBezTo>
                                <a:cubicBezTo>
                                  <a:pt x="760831" y="406316"/>
                                  <a:pt x="759164" y="410409"/>
                                  <a:pt x="756021" y="413183"/>
                                </a:cubicBezTo>
                                <a:cubicBezTo>
                                  <a:pt x="752020" y="415815"/>
                                  <a:pt x="747267" y="417055"/>
                                  <a:pt x="742495" y="416707"/>
                                </a:cubicBezTo>
                                <a:lnTo>
                                  <a:pt x="735161" y="416707"/>
                                </a:lnTo>
                                <a:lnTo>
                                  <a:pt x="735161" y="428804"/>
                                </a:lnTo>
                                <a:lnTo>
                                  <a:pt x="728208" y="428804"/>
                                </a:lnTo>
                                <a:lnTo>
                                  <a:pt x="728208" y="387370"/>
                                </a:lnTo>
                                <a:lnTo>
                                  <a:pt x="742400" y="387370"/>
                                </a:lnTo>
                                <a:cubicBezTo>
                                  <a:pt x="747286" y="387060"/>
                                  <a:pt x="752125" y="388439"/>
                                  <a:pt x="756116" y="391275"/>
                                </a:cubicBezTo>
                                <a:close/>
                                <a:moveTo>
                                  <a:pt x="751163" y="408134"/>
                                </a:moveTo>
                                <a:cubicBezTo>
                                  <a:pt x="752697" y="406296"/>
                                  <a:pt x="753478" y="403950"/>
                                  <a:pt x="753354" y="401562"/>
                                </a:cubicBezTo>
                                <a:cubicBezTo>
                                  <a:pt x="753563" y="399235"/>
                                  <a:pt x="752554" y="396967"/>
                                  <a:pt x="750687" y="395561"/>
                                </a:cubicBezTo>
                                <a:cubicBezTo>
                                  <a:pt x="748125" y="394158"/>
                                  <a:pt x="745220" y="393530"/>
                                  <a:pt x="742305" y="393752"/>
                                </a:cubicBezTo>
                                <a:lnTo>
                                  <a:pt x="735161" y="393752"/>
                                </a:lnTo>
                                <a:lnTo>
                                  <a:pt x="735161" y="410325"/>
                                </a:lnTo>
                                <a:lnTo>
                                  <a:pt x="743257" y="410325"/>
                                </a:lnTo>
                                <a:cubicBezTo>
                                  <a:pt x="746039" y="410738"/>
                                  <a:pt x="748877" y="410056"/>
                                  <a:pt x="751163" y="408420"/>
                                </a:cubicBezTo>
                                <a:close/>
                                <a:moveTo>
                                  <a:pt x="774595" y="419374"/>
                                </a:moveTo>
                                <a:lnTo>
                                  <a:pt x="770404" y="428899"/>
                                </a:lnTo>
                                <a:lnTo>
                                  <a:pt x="762974" y="428899"/>
                                </a:lnTo>
                                <a:lnTo>
                                  <a:pt x="781167" y="387370"/>
                                </a:lnTo>
                                <a:lnTo>
                                  <a:pt x="788692" y="387370"/>
                                </a:lnTo>
                                <a:lnTo>
                                  <a:pt x="806884" y="428804"/>
                                </a:lnTo>
                                <a:lnTo>
                                  <a:pt x="799455" y="428804"/>
                                </a:lnTo>
                                <a:lnTo>
                                  <a:pt x="795264" y="419279"/>
                                </a:lnTo>
                                <a:close/>
                                <a:moveTo>
                                  <a:pt x="792406" y="412897"/>
                                </a:moveTo>
                                <a:lnTo>
                                  <a:pt x="784882" y="395847"/>
                                </a:lnTo>
                                <a:lnTo>
                                  <a:pt x="777452" y="412897"/>
                                </a:lnTo>
                                <a:close/>
                                <a:moveTo>
                                  <a:pt x="845651" y="400895"/>
                                </a:moveTo>
                                <a:cubicBezTo>
                                  <a:pt x="846261" y="406808"/>
                                  <a:pt x="842451" y="412276"/>
                                  <a:pt x="836698" y="413754"/>
                                </a:cubicBezTo>
                                <a:lnTo>
                                  <a:pt x="847556" y="428804"/>
                                </a:lnTo>
                                <a:lnTo>
                                  <a:pt x="838698" y="428804"/>
                                </a:lnTo>
                                <a:lnTo>
                                  <a:pt x="829173" y="414897"/>
                                </a:lnTo>
                                <a:lnTo>
                                  <a:pt x="819648" y="414897"/>
                                </a:lnTo>
                                <a:lnTo>
                                  <a:pt x="819648" y="428804"/>
                                </a:lnTo>
                                <a:lnTo>
                                  <a:pt x="812599" y="428804"/>
                                </a:lnTo>
                                <a:lnTo>
                                  <a:pt x="812599" y="387370"/>
                                </a:lnTo>
                                <a:lnTo>
                                  <a:pt x="828030" y="387370"/>
                                </a:lnTo>
                                <a:cubicBezTo>
                                  <a:pt x="832764" y="386986"/>
                                  <a:pt x="837507" y="388120"/>
                                  <a:pt x="841555" y="390608"/>
                                </a:cubicBezTo>
                                <a:cubicBezTo>
                                  <a:pt x="844594" y="393235"/>
                                  <a:pt x="846127" y="397196"/>
                                  <a:pt x="845651" y="401181"/>
                                </a:cubicBezTo>
                                <a:close/>
                                <a:moveTo>
                                  <a:pt x="836126" y="406706"/>
                                </a:moveTo>
                                <a:cubicBezTo>
                                  <a:pt x="837669" y="405149"/>
                                  <a:pt x="838441" y="402983"/>
                                  <a:pt x="838222" y="400800"/>
                                </a:cubicBezTo>
                                <a:cubicBezTo>
                                  <a:pt x="838460" y="398707"/>
                                  <a:pt x="837641" y="396634"/>
                                  <a:pt x="836031" y="395276"/>
                                </a:cubicBezTo>
                                <a:cubicBezTo>
                                  <a:pt x="833631" y="394034"/>
                                  <a:pt x="830916" y="393504"/>
                                  <a:pt x="828220" y="393752"/>
                                </a:cubicBezTo>
                                <a:lnTo>
                                  <a:pt x="819362" y="393752"/>
                                </a:lnTo>
                                <a:lnTo>
                                  <a:pt x="819362" y="408515"/>
                                </a:lnTo>
                                <a:lnTo>
                                  <a:pt x="828030" y="408515"/>
                                </a:lnTo>
                                <a:cubicBezTo>
                                  <a:pt x="830916" y="408982"/>
                                  <a:pt x="833878" y="408444"/>
                                  <a:pt x="836412" y="406991"/>
                                </a:cubicBezTo>
                                <a:close/>
                                <a:moveTo>
                                  <a:pt x="871083" y="393847"/>
                                </a:moveTo>
                                <a:lnTo>
                                  <a:pt x="871083" y="428804"/>
                                </a:lnTo>
                                <a:lnTo>
                                  <a:pt x="864130" y="428804"/>
                                </a:lnTo>
                                <a:lnTo>
                                  <a:pt x="864130" y="394133"/>
                                </a:lnTo>
                                <a:lnTo>
                                  <a:pt x="851557" y="394133"/>
                                </a:lnTo>
                                <a:lnTo>
                                  <a:pt x="851557" y="387370"/>
                                </a:lnTo>
                                <a:lnTo>
                                  <a:pt x="883656" y="387370"/>
                                </a:lnTo>
                                <a:lnTo>
                                  <a:pt x="883656" y="393847"/>
                                </a:lnTo>
                                <a:close/>
                                <a:moveTo>
                                  <a:pt x="898229" y="428804"/>
                                </a:moveTo>
                                <a:lnTo>
                                  <a:pt x="891181" y="428804"/>
                                </a:lnTo>
                                <a:lnTo>
                                  <a:pt x="891181" y="387370"/>
                                </a:lnTo>
                                <a:lnTo>
                                  <a:pt x="902134" y="387370"/>
                                </a:lnTo>
                                <a:lnTo>
                                  <a:pt x="914612" y="413373"/>
                                </a:lnTo>
                                <a:lnTo>
                                  <a:pt x="927376" y="387370"/>
                                </a:lnTo>
                                <a:lnTo>
                                  <a:pt x="938234" y="387370"/>
                                </a:lnTo>
                                <a:lnTo>
                                  <a:pt x="938234" y="428804"/>
                                </a:lnTo>
                                <a:lnTo>
                                  <a:pt x="931281" y="428804"/>
                                </a:lnTo>
                                <a:lnTo>
                                  <a:pt x="931281" y="396895"/>
                                </a:lnTo>
                                <a:lnTo>
                                  <a:pt x="916708" y="425470"/>
                                </a:lnTo>
                                <a:lnTo>
                                  <a:pt x="912802" y="425470"/>
                                </a:lnTo>
                                <a:lnTo>
                                  <a:pt x="898420" y="396895"/>
                                </a:lnTo>
                                <a:close/>
                                <a:moveTo>
                                  <a:pt x="978811" y="387370"/>
                                </a:moveTo>
                                <a:lnTo>
                                  <a:pt x="978811" y="393942"/>
                                </a:lnTo>
                                <a:lnTo>
                                  <a:pt x="956713" y="393942"/>
                                </a:lnTo>
                                <a:lnTo>
                                  <a:pt x="956713" y="404991"/>
                                </a:lnTo>
                                <a:lnTo>
                                  <a:pt x="976525" y="404991"/>
                                </a:lnTo>
                                <a:lnTo>
                                  <a:pt x="976525" y="411182"/>
                                </a:lnTo>
                                <a:lnTo>
                                  <a:pt x="956713" y="411182"/>
                                </a:lnTo>
                                <a:lnTo>
                                  <a:pt x="956713" y="422231"/>
                                </a:lnTo>
                                <a:lnTo>
                                  <a:pt x="979477" y="422231"/>
                                </a:lnTo>
                                <a:lnTo>
                                  <a:pt x="979477" y="428804"/>
                                </a:lnTo>
                                <a:lnTo>
                                  <a:pt x="949759" y="428804"/>
                                </a:lnTo>
                                <a:lnTo>
                                  <a:pt x="949759" y="387370"/>
                                </a:lnTo>
                                <a:close/>
                                <a:moveTo>
                                  <a:pt x="1019482" y="387370"/>
                                </a:moveTo>
                                <a:lnTo>
                                  <a:pt x="1026436" y="387370"/>
                                </a:lnTo>
                                <a:lnTo>
                                  <a:pt x="1026436" y="428804"/>
                                </a:lnTo>
                                <a:lnTo>
                                  <a:pt x="1018911" y="428804"/>
                                </a:lnTo>
                                <a:lnTo>
                                  <a:pt x="995479" y="398609"/>
                                </a:lnTo>
                                <a:lnTo>
                                  <a:pt x="995479" y="428804"/>
                                </a:lnTo>
                                <a:lnTo>
                                  <a:pt x="988431" y="428804"/>
                                </a:lnTo>
                                <a:lnTo>
                                  <a:pt x="988431" y="387370"/>
                                </a:lnTo>
                                <a:lnTo>
                                  <a:pt x="995479" y="387370"/>
                                </a:lnTo>
                                <a:lnTo>
                                  <a:pt x="1019482" y="418326"/>
                                </a:lnTo>
                                <a:close/>
                                <a:moveTo>
                                  <a:pt x="1053582" y="393847"/>
                                </a:moveTo>
                                <a:lnTo>
                                  <a:pt x="1053582" y="428804"/>
                                </a:lnTo>
                                <a:lnTo>
                                  <a:pt x="1046629" y="428804"/>
                                </a:lnTo>
                                <a:lnTo>
                                  <a:pt x="1046629" y="394133"/>
                                </a:lnTo>
                                <a:lnTo>
                                  <a:pt x="1034056" y="394133"/>
                                </a:lnTo>
                                <a:lnTo>
                                  <a:pt x="1034056" y="387370"/>
                                </a:lnTo>
                                <a:lnTo>
                                  <a:pt x="1066155" y="387370"/>
                                </a:lnTo>
                                <a:lnTo>
                                  <a:pt x="1066155" y="393847"/>
                                </a:lnTo>
                                <a:close/>
                                <a:moveTo>
                                  <a:pt x="1124543" y="423089"/>
                                </a:moveTo>
                                <a:cubicBezTo>
                                  <a:pt x="1115828" y="431231"/>
                                  <a:pt x="1102302" y="431231"/>
                                  <a:pt x="1093587" y="423089"/>
                                </a:cubicBezTo>
                                <a:cubicBezTo>
                                  <a:pt x="1089443" y="419120"/>
                                  <a:pt x="1087158" y="413587"/>
                                  <a:pt x="1087300" y="407849"/>
                                </a:cubicBezTo>
                                <a:cubicBezTo>
                                  <a:pt x="1087158" y="402081"/>
                                  <a:pt x="1089434" y="396518"/>
                                  <a:pt x="1093587" y="392513"/>
                                </a:cubicBezTo>
                                <a:cubicBezTo>
                                  <a:pt x="1102302" y="384371"/>
                                  <a:pt x="1115828" y="384371"/>
                                  <a:pt x="1124543" y="392513"/>
                                </a:cubicBezTo>
                                <a:cubicBezTo>
                                  <a:pt x="1128696" y="396518"/>
                                  <a:pt x="1130972" y="402081"/>
                                  <a:pt x="1130830" y="407849"/>
                                </a:cubicBezTo>
                                <a:cubicBezTo>
                                  <a:pt x="1131058" y="413686"/>
                                  <a:pt x="1128763" y="419339"/>
                                  <a:pt x="1124543" y="423374"/>
                                </a:cubicBezTo>
                                <a:close/>
                                <a:moveTo>
                                  <a:pt x="1119495" y="397181"/>
                                </a:moveTo>
                                <a:cubicBezTo>
                                  <a:pt x="1113875" y="391420"/>
                                  <a:pt x="1104645" y="391307"/>
                                  <a:pt x="1098883" y="396929"/>
                                </a:cubicBezTo>
                                <a:cubicBezTo>
                                  <a:pt x="1098797" y="397012"/>
                                  <a:pt x="1098721" y="397096"/>
                                  <a:pt x="1098635" y="397181"/>
                                </a:cubicBezTo>
                                <a:cubicBezTo>
                                  <a:pt x="1095882" y="400045"/>
                                  <a:pt x="1094377" y="403879"/>
                                  <a:pt x="1094444" y="407849"/>
                                </a:cubicBezTo>
                                <a:cubicBezTo>
                                  <a:pt x="1094387" y="411789"/>
                                  <a:pt x="1095892" y="415592"/>
                                  <a:pt x="1098635" y="418421"/>
                                </a:cubicBezTo>
                                <a:cubicBezTo>
                                  <a:pt x="1104255" y="424182"/>
                                  <a:pt x="1113485" y="424294"/>
                                  <a:pt x="1119247" y="418673"/>
                                </a:cubicBezTo>
                                <a:cubicBezTo>
                                  <a:pt x="1119323" y="418590"/>
                                  <a:pt x="1119409" y="418506"/>
                                  <a:pt x="1119495" y="418421"/>
                                </a:cubicBezTo>
                                <a:cubicBezTo>
                                  <a:pt x="1122238" y="415592"/>
                                  <a:pt x="1123743" y="411789"/>
                                  <a:pt x="1123686" y="407849"/>
                                </a:cubicBezTo>
                                <a:cubicBezTo>
                                  <a:pt x="1123676" y="403978"/>
                                  <a:pt x="1122171" y="400259"/>
                                  <a:pt x="1119495" y="397466"/>
                                </a:cubicBezTo>
                                <a:close/>
                                <a:moveTo>
                                  <a:pt x="1146641" y="393942"/>
                                </a:moveTo>
                                <a:lnTo>
                                  <a:pt x="1146641" y="405277"/>
                                </a:lnTo>
                                <a:lnTo>
                                  <a:pt x="1165024" y="405277"/>
                                </a:lnTo>
                                <a:lnTo>
                                  <a:pt x="1165024" y="411754"/>
                                </a:lnTo>
                                <a:lnTo>
                                  <a:pt x="1146641" y="411754"/>
                                </a:lnTo>
                                <a:lnTo>
                                  <a:pt x="1146641" y="428804"/>
                                </a:lnTo>
                                <a:lnTo>
                                  <a:pt x="1139688" y="428804"/>
                                </a:lnTo>
                                <a:lnTo>
                                  <a:pt x="1139688" y="387370"/>
                                </a:lnTo>
                                <a:lnTo>
                                  <a:pt x="1167310" y="387370"/>
                                </a:lnTo>
                                <a:lnTo>
                                  <a:pt x="1167310" y="393942"/>
                                </a:lnTo>
                                <a:close/>
                                <a:moveTo>
                                  <a:pt x="1210554" y="422517"/>
                                </a:moveTo>
                                <a:cubicBezTo>
                                  <a:pt x="1212678" y="422571"/>
                                  <a:pt x="1214783" y="422182"/>
                                  <a:pt x="1216745" y="421374"/>
                                </a:cubicBezTo>
                                <a:cubicBezTo>
                                  <a:pt x="1218736" y="420350"/>
                                  <a:pt x="1220574" y="419034"/>
                                  <a:pt x="1222174" y="417469"/>
                                </a:cubicBezTo>
                                <a:lnTo>
                                  <a:pt x="1226746" y="422136"/>
                                </a:lnTo>
                                <a:cubicBezTo>
                                  <a:pt x="1222717" y="426765"/>
                                  <a:pt x="1216879" y="429408"/>
                                  <a:pt x="1210744" y="429375"/>
                                </a:cubicBezTo>
                                <a:cubicBezTo>
                                  <a:pt x="1204972" y="429570"/>
                                  <a:pt x="1199362" y="427403"/>
                                  <a:pt x="1195219" y="423374"/>
                                </a:cubicBezTo>
                                <a:cubicBezTo>
                                  <a:pt x="1191085" y="419367"/>
                                  <a:pt x="1188827" y="413796"/>
                                  <a:pt x="1189027" y="408039"/>
                                </a:cubicBezTo>
                                <a:cubicBezTo>
                                  <a:pt x="1188884" y="402272"/>
                                  <a:pt x="1191161" y="396708"/>
                                  <a:pt x="1195314" y="392704"/>
                                </a:cubicBezTo>
                                <a:cubicBezTo>
                                  <a:pt x="1199533" y="388537"/>
                                  <a:pt x="1205296" y="386296"/>
                                  <a:pt x="1211221" y="386513"/>
                                </a:cubicBezTo>
                                <a:cubicBezTo>
                                  <a:pt x="1217355" y="386403"/>
                                  <a:pt x="1223241" y="388978"/>
                                  <a:pt x="1227318" y="393561"/>
                                </a:cubicBezTo>
                                <a:lnTo>
                                  <a:pt x="1222841" y="398419"/>
                                </a:lnTo>
                                <a:cubicBezTo>
                                  <a:pt x="1221212" y="396841"/>
                                  <a:pt x="1219345" y="395522"/>
                                  <a:pt x="1217317" y="394514"/>
                                </a:cubicBezTo>
                                <a:cubicBezTo>
                                  <a:pt x="1215316" y="393716"/>
                                  <a:pt x="1213183" y="393328"/>
                                  <a:pt x="1211030" y="393371"/>
                                </a:cubicBezTo>
                                <a:cubicBezTo>
                                  <a:pt x="1207125" y="393268"/>
                                  <a:pt x="1203353" y="394744"/>
                                  <a:pt x="1200553" y="397466"/>
                                </a:cubicBezTo>
                                <a:cubicBezTo>
                                  <a:pt x="1197705" y="400112"/>
                                  <a:pt x="1196143" y="403865"/>
                                  <a:pt x="1196266" y="407753"/>
                                </a:cubicBezTo>
                                <a:cubicBezTo>
                                  <a:pt x="1196152" y="411722"/>
                                  <a:pt x="1197705" y="415556"/>
                                  <a:pt x="1200553" y="418326"/>
                                </a:cubicBezTo>
                                <a:cubicBezTo>
                                  <a:pt x="1203105" y="421147"/>
                                  <a:pt x="1206744" y="422742"/>
                                  <a:pt x="1210554" y="422708"/>
                                </a:cubicBezTo>
                                <a:close/>
                                <a:moveTo>
                                  <a:pt x="1269895" y="423184"/>
                                </a:moveTo>
                                <a:cubicBezTo>
                                  <a:pt x="1261132" y="431292"/>
                                  <a:pt x="1247606" y="431292"/>
                                  <a:pt x="1238843" y="423184"/>
                                </a:cubicBezTo>
                                <a:cubicBezTo>
                                  <a:pt x="1234700" y="419216"/>
                                  <a:pt x="1232414" y="413683"/>
                                  <a:pt x="1232557" y="407944"/>
                                </a:cubicBezTo>
                                <a:cubicBezTo>
                                  <a:pt x="1232414" y="402176"/>
                                  <a:pt x="1234690" y="396613"/>
                                  <a:pt x="1238843" y="392609"/>
                                </a:cubicBezTo>
                                <a:cubicBezTo>
                                  <a:pt x="1247606" y="384501"/>
                                  <a:pt x="1261132" y="384501"/>
                                  <a:pt x="1269895" y="392609"/>
                                </a:cubicBezTo>
                                <a:cubicBezTo>
                                  <a:pt x="1274048" y="396613"/>
                                  <a:pt x="1276324" y="402176"/>
                                  <a:pt x="1276181" y="407944"/>
                                </a:cubicBezTo>
                                <a:cubicBezTo>
                                  <a:pt x="1276381" y="413748"/>
                                  <a:pt x="1274095" y="419362"/>
                                  <a:pt x="1269895" y="423374"/>
                                </a:cubicBezTo>
                                <a:close/>
                                <a:moveTo>
                                  <a:pt x="1264751" y="397276"/>
                                </a:moveTo>
                                <a:cubicBezTo>
                                  <a:pt x="1262075" y="394406"/>
                                  <a:pt x="1258293" y="392812"/>
                                  <a:pt x="1254369" y="392894"/>
                                </a:cubicBezTo>
                                <a:cubicBezTo>
                                  <a:pt x="1250445" y="392800"/>
                                  <a:pt x="1246663" y="394396"/>
                                  <a:pt x="1243987" y="397276"/>
                                </a:cubicBezTo>
                                <a:cubicBezTo>
                                  <a:pt x="1241177" y="400107"/>
                                  <a:pt x="1239634" y="403955"/>
                                  <a:pt x="1239700" y="407944"/>
                                </a:cubicBezTo>
                                <a:cubicBezTo>
                                  <a:pt x="1239624" y="411906"/>
                                  <a:pt x="1241167" y="415728"/>
                                  <a:pt x="1243987" y="418517"/>
                                </a:cubicBezTo>
                                <a:cubicBezTo>
                                  <a:pt x="1246663" y="421397"/>
                                  <a:pt x="1250445" y="422992"/>
                                  <a:pt x="1254369" y="422898"/>
                                </a:cubicBezTo>
                                <a:cubicBezTo>
                                  <a:pt x="1258293" y="422980"/>
                                  <a:pt x="1262075" y="421386"/>
                                  <a:pt x="1264751" y="418517"/>
                                </a:cubicBezTo>
                                <a:cubicBezTo>
                                  <a:pt x="1267532" y="415712"/>
                                  <a:pt x="1269047" y="411892"/>
                                  <a:pt x="1268942" y="407944"/>
                                </a:cubicBezTo>
                                <a:cubicBezTo>
                                  <a:pt x="1268999" y="404032"/>
                                  <a:pt x="1267485" y="400260"/>
                                  <a:pt x="1264751" y="397466"/>
                                </a:cubicBezTo>
                                <a:close/>
                                <a:moveTo>
                                  <a:pt x="1291993" y="428899"/>
                                </a:moveTo>
                                <a:lnTo>
                                  <a:pt x="1284944" y="428899"/>
                                </a:lnTo>
                                <a:lnTo>
                                  <a:pt x="1284944" y="387370"/>
                                </a:lnTo>
                                <a:lnTo>
                                  <a:pt x="1295898" y="387370"/>
                                </a:lnTo>
                                <a:lnTo>
                                  <a:pt x="1308376" y="413373"/>
                                </a:lnTo>
                                <a:lnTo>
                                  <a:pt x="1320853" y="387370"/>
                                </a:lnTo>
                                <a:lnTo>
                                  <a:pt x="1331712" y="387370"/>
                                </a:lnTo>
                                <a:lnTo>
                                  <a:pt x="1331712" y="428804"/>
                                </a:lnTo>
                                <a:lnTo>
                                  <a:pt x="1324663" y="428804"/>
                                </a:lnTo>
                                <a:lnTo>
                                  <a:pt x="1324663" y="396895"/>
                                </a:lnTo>
                                <a:lnTo>
                                  <a:pt x="1310281" y="425470"/>
                                </a:lnTo>
                                <a:lnTo>
                                  <a:pt x="1306375" y="425470"/>
                                </a:lnTo>
                                <a:lnTo>
                                  <a:pt x="1291993" y="396895"/>
                                </a:lnTo>
                                <a:close/>
                                <a:moveTo>
                                  <a:pt x="1371145" y="390799"/>
                                </a:moveTo>
                                <a:cubicBezTo>
                                  <a:pt x="1374174" y="393680"/>
                                  <a:pt x="1375755" y="397773"/>
                                  <a:pt x="1375432" y="401943"/>
                                </a:cubicBezTo>
                                <a:cubicBezTo>
                                  <a:pt x="1375803" y="406111"/>
                                  <a:pt x="1374174" y="410209"/>
                                  <a:pt x="1371050" y="412992"/>
                                </a:cubicBezTo>
                                <a:cubicBezTo>
                                  <a:pt x="1367050" y="415612"/>
                                  <a:pt x="1362297" y="416850"/>
                                  <a:pt x="1357525" y="416516"/>
                                </a:cubicBezTo>
                                <a:lnTo>
                                  <a:pt x="1350190" y="416516"/>
                                </a:lnTo>
                                <a:lnTo>
                                  <a:pt x="1350190" y="428613"/>
                                </a:lnTo>
                                <a:lnTo>
                                  <a:pt x="1343142" y="428613"/>
                                </a:lnTo>
                                <a:lnTo>
                                  <a:pt x="1343142" y="387370"/>
                                </a:lnTo>
                                <a:lnTo>
                                  <a:pt x="1357429" y="387370"/>
                                </a:lnTo>
                                <a:cubicBezTo>
                                  <a:pt x="1362316" y="387083"/>
                                  <a:pt x="1367145" y="388460"/>
                                  <a:pt x="1371145" y="391275"/>
                                </a:cubicBezTo>
                                <a:close/>
                                <a:moveTo>
                                  <a:pt x="1366192" y="407944"/>
                                </a:moveTo>
                                <a:cubicBezTo>
                                  <a:pt x="1367688" y="406092"/>
                                  <a:pt x="1368431" y="403747"/>
                                  <a:pt x="1368288" y="401372"/>
                                </a:cubicBezTo>
                                <a:cubicBezTo>
                                  <a:pt x="1368555" y="399035"/>
                                  <a:pt x="1367535" y="396739"/>
                                  <a:pt x="1365621" y="395371"/>
                                </a:cubicBezTo>
                                <a:cubicBezTo>
                                  <a:pt x="1363059" y="393968"/>
                                  <a:pt x="1360154" y="393339"/>
                                  <a:pt x="1357239" y="393561"/>
                                </a:cubicBezTo>
                                <a:lnTo>
                                  <a:pt x="1350190" y="393561"/>
                                </a:lnTo>
                                <a:lnTo>
                                  <a:pt x="1350190" y="410135"/>
                                </a:lnTo>
                                <a:lnTo>
                                  <a:pt x="1358287" y="410135"/>
                                </a:lnTo>
                                <a:cubicBezTo>
                                  <a:pt x="1361039" y="410583"/>
                                  <a:pt x="1363868" y="409971"/>
                                  <a:pt x="1366192" y="408420"/>
                                </a:cubicBezTo>
                                <a:close/>
                                <a:moveTo>
                                  <a:pt x="1392958" y="419564"/>
                                </a:moveTo>
                                <a:cubicBezTo>
                                  <a:pt x="1396949" y="423825"/>
                                  <a:pt x="1403645" y="424043"/>
                                  <a:pt x="1407902" y="420051"/>
                                </a:cubicBezTo>
                                <a:cubicBezTo>
                                  <a:pt x="1408074" y="419894"/>
                                  <a:pt x="1408236" y="419732"/>
                                  <a:pt x="1408388" y="419564"/>
                                </a:cubicBezTo>
                                <a:cubicBezTo>
                                  <a:pt x="1410407" y="417034"/>
                                  <a:pt x="1411427" y="413846"/>
                                  <a:pt x="1411246" y="410611"/>
                                </a:cubicBezTo>
                                <a:lnTo>
                                  <a:pt x="1411246" y="387370"/>
                                </a:lnTo>
                                <a:lnTo>
                                  <a:pt x="1418199" y="387370"/>
                                </a:lnTo>
                                <a:lnTo>
                                  <a:pt x="1418199" y="410611"/>
                                </a:lnTo>
                                <a:cubicBezTo>
                                  <a:pt x="1418551" y="415704"/>
                                  <a:pt x="1416751" y="420711"/>
                                  <a:pt x="1413246" y="424422"/>
                                </a:cubicBezTo>
                                <a:cubicBezTo>
                                  <a:pt x="1406055" y="430740"/>
                                  <a:pt x="1395291" y="430740"/>
                                  <a:pt x="1388100" y="424422"/>
                                </a:cubicBezTo>
                                <a:cubicBezTo>
                                  <a:pt x="1384595" y="420711"/>
                                  <a:pt x="1382794" y="415704"/>
                                  <a:pt x="1383147" y="410611"/>
                                </a:cubicBezTo>
                                <a:lnTo>
                                  <a:pt x="1383147" y="387370"/>
                                </a:lnTo>
                                <a:lnTo>
                                  <a:pt x="1390100" y="387370"/>
                                </a:lnTo>
                                <a:lnTo>
                                  <a:pt x="1390100" y="410325"/>
                                </a:lnTo>
                                <a:cubicBezTo>
                                  <a:pt x="1389843" y="413656"/>
                                  <a:pt x="1390862" y="416959"/>
                                  <a:pt x="1392958" y="419564"/>
                                </a:cubicBezTo>
                                <a:close/>
                                <a:moveTo>
                                  <a:pt x="1444774" y="394133"/>
                                </a:moveTo>
                                <a:lnTo>
                                  <a:pt x="1444774" y="429089"/>
                                </a:lnTo>
                                <a:lnTo>
                                  <a:pt x="1437820" y="429089"/>
                                </a:lnTo>
                                <a:lnTo>
                                  <a:pt x="1437820" y="394133"/>
                                </a:lnTo>
                                <a:lnTo>
                                  <a:pt x="1425247" y="394133"/>
                                </a:lnTo>
                                <a:lnTo>
                                  <a:pt x="1425247" y="387370"/>
                                </a:lnTo>
                                <a:lnTo>
                                  <a:pt x="1457347" y="387370"/>
                                </a:lnTo>
                                <a:lnTo>
                                  <a:pt x="1457347" y="393847"/>
                                </a:lnTo>
                                <a:close/>
                                <a:moveTo>
                                  <a:pt x="1494018" y="387656"/>
                                </a:moveTo>
                                <a:lnTo>
                                  <a:pt x="1494018" y="394228"/>
                                </a:lnTo>
                                <a:lnTo>
                                  <a:pt x="1471920" y="394228"/>
                                </a:lnTo>
                                <a:lnTo>
                                  <a:pt x="1471920" y="405277"/>
                                </a:lnTo>
                                <a:lnTo>
                                  <a:pt x="1491732" y="405277"/>
                                </a:lnTo>
                                <a:lnTo>
                                  <a:pt x="1491732" y="411468"/>
                                </a:lnTo>
                                <a:lnTo>
                                  <a:pt x="1471920" y="411468"/>
                                </a:lnTo>
                                <a:lnTo>
                                  <a:pt x="1471920" y="422517"/>
                                </a:lnTo>
                                <a:lnTo>
                                  <a:pt x="1494685" y="422517"/>
                                </a:lnTo>
                                <a:lnTo>
                                  <a:pt x="1494685" y="429089"/>
                                </a:lnTo>
                                <a:lnTo>
                                  <a:pt x="1464871" y="429089"/>
                                </a:lnTo>
                                <a:lnTo>
                                  <a:pt x="1464871" y="387370"/>
                                </a:lnTo>
                                <a:close/>
                                <a:moveTo>
                                  <a:pt x="1536690" y="401181"/>
                                </a:moveTo>
                                <a:cubicBezTo>
                                  <a:pt x="1537300" y="407093"/>
                                  <a:pt x="1533489" y="412562"/>
                                  <a:pt x="1527736" y="414040"/>
                                </a:cubicBezTo>
                                <a:lnTo>
                                  <a:pt x="1538595" y="429089"/>
                                </a:lnTo>
                                <a:lnTo>
                                  <a:pt x="1529641" y="429089"/>
                                </a:lnTo>
                                <a:lnTo>
                                  <a:pt x="1520116" y="415183"/>
                                </a:lnTo>
                                <a:lnTo>
                                  <a:pt x="1510591" y="415183"/>
                                </a:lnTo>
                                <a:lnTo>
                                  <a:pt x="1510591" y="429089"/>
                                </a:lnTo>
                                <a:lnTo>
                                  <a:pt x="1503638" y="429089"/>
                                </a:lnTo>
                                <a:lnTo>
                                  <a:pt x="1503638" y="387370"/>
                                </a:lnTo>
                                <a:lnTo>
                                  <a:pt x="1519069" y="387370"/>
                                </a:lnTo>
                                <a:cubicBezTo>
                                  <a:pt x="1523803" y="386999"/>
                                  <a:pt x="1528536" y="388132"/>
                                  <a:pt x="1532594" y="390608"/>
                                </a:cubicBezTo>
                                <a:cubicBezTo>
                                  <a:pt x="1535633" y="393235"/>
                                  <a:pt x="1537166" y="397196"/>
                                  <a:pt x="1536690" y="401181"/>
                                </a:cubicBezTo>
                                <a:close/>
                                <a:moveTo>
                                  <a:pt x="1527165" y="406991"/>
                                </a:moveTo>
                                <a:cubicBezTo>
                                  <a:pt x="1528746" y="405453"/>
                                  <a:pt x="1529546" y="403283"/>
                                  <a:pt x="1529356" y="401086"/>
                                </a:cubicBezTo>
                                <a:cubicBezTo>
                                  <a:pt x="1529594" y="398993"/>
                                  <a:pt x="1528775" y="396920"/>
                                  <a:pt x="1527165" y="395561"/>
                                </a:cubicBezTo>
                                <a:cubicBezTo>
                                  <a:pt x="1524755" y="394329"/>
                                  <a:pt x="1522050" y="393800"/>
                                  <a:pt x="1519354" y="394037"/>
                                </a:cubicBezTo>
                                <a:lnTo>
                                  <a:pt x="1510401" y="394037"/>
                                </a:lnTo>
                                <a:lnTo>
                                  <a:pt x="1510401" y="408801"/>
                                </a:lnTo>
                                <a:lnTo>
                                  <a:pt x="1519164" y="408801"/>
                                </a:lnTo>
                                <a:cubicBezTo>
                                  <a:pt x="1522021" y="409146"/>
                                  <a:pt x="1524907" y="408508"/>
                                  <a:pt x="1527355" y="406991"/>
                                </a:cubicBezTo>
                                <a:close/>
                                <a:moveTo>
                                  <a:pt x="1574790" y="393180"/>
                                </a:moveTo>
                                <a:cubicBezTo>
                                  <a:pt x="1573056" y="393086"/>
                                  <a:pt x="1571323" y="393517"/>
                                  <a:pt x="1569837" y="394418"/>
                                </a:cubicBezTo>
                                <a:cubicBezTo>
                                  <a:pt x="1568532" y="395192"/>
                                  <a:pt x="1567770" y="396621"/>
                                  <a:pt x="1567837" y="398133"/>
                                </a:cubicBezTo>
                                <a:cubicBezTo>
                                  <a:pt x="1567780" y="399695"/>
                                  <a:pt x="1568532" y="401175"/>
                                  <a:pt x="1569837" y="402038"/>
                                </a:cubicBezTo>
                                <a:cubicBezTo>
                                  <a:pt x="1572447" y="403379"/>
                                  <a:pt x="1575237" y="404341"/>
                                  <a:pt x="1578124" y="404896"/>
                                </a:cubicBezTo>
                                <a:cubicBezTo>
                                  <a:pt x="1581581" y="405602"/>
                                  <a:pt x="1584829" y="407066"/>
                                  <a:pt x="1587649" y="409182"/>
                                </a:cubicBezTo>
                                <a:cubicBezTo>
                                  <a:pt x="1589877" y="411304"/>
                                  <a:pt x="1591068" y="414300"/>
                                  <a:pt x="1590887" y="417374"/>
                                </a:cubicBezTo>
                                <a:cubicBezTo>
                                  <a:pt x="1590944" y="420796"/>
                                  <a:pt x="1589430" y="424056"/>
                                  <a:pt x="1586791" y="426232"/>
                                </a:cubicBezTo>
                                <a:cubicBezTo>
                                  <a:pt x="1583696" y="428559"/>
                                  <a:pt x="1579895" y="429737"/>
                                  <a:pt x="1576028" y="429566"/>
                                </a:cubicBezTo>
                                <a:cubicBezTo>
                                  <a:pt x="1569646" y="429612"/>
                                  <a:pt x="1563484" y="427229"/>
                                  <a:pt x="1558788" y="422898"/>
                                </a:cubicBezTo>
                                <a:lnTo>
                                  <a:pt x="1563169" y="417564"/>
                                </a:lnTo>
                                <a:cubicBezTo>
                                  <a:pt x="1566675" y="420975"/>
                                  <a:pt x="1571332" y="422946"/>
                                  <a:pt x="1576219" y="423089"/>
                                </a:cubicBezTo>
                                <a:cubicBezTo>
                                  <a:pt x="1578124" y="423225"/>
                                  <a:pt x="1580010" y="422685"/>
                                  <a:pt x="1581553" y="421565"/>
                                </a:cubicBezTo>
                                <a:cubicBezTo>
                                  <a:pt x="1582838" y="420732"/>
                                  <a:pt x="1583600" y="419287"/>
                                  <a:pt x="1583553" y="417755"/>
                                </a:cubicBezTo>
                                <a:cubicBezTo>
                                  <a:pt x="1583648" y="416284"/>
                                  <a:pt x="1582953" y="414874"/>
                                  <a:pt x="1581743" y="414040"/>
                                </a:cubicBezTo>
                                <a:cubicBezTo>
                                  <a:pt x="1579752" y="412825"/>
                                  <a:pt x="1577562" y="411985"/>
                                  <a:pt x="1575266" y="411563"/>
                                </a:cubicBezTo>
                                <a:cubicBezTo>
                                  <a:pt x="1572923" y="411107"/>
                                  <a:pt x="1570627" y="410437"/>
                                  <a:pt x="1568408" y="409563"/>
                                </a:cubicBezTo>
                                <a:cubicBezTo>
                                  <a:pt x="1566865" y="409001"/>
                                  <a:pt x="1565417" y="408197"/>
                                  <a:pt x="1564122" y="407182"/>
                                </a:cubicBezTo>
                                <a:cubicBezTo>
                                  <a:pt x="1561607" y="405074"/>
                                  <a:pt x="1560255" y="401883"/>
                                  <a:pt x="1560502" y="398609"/>
                                </a:cubicBezTo>
                                <a:cubicBezTo>
                                  <a:pt x="1560198" y="395142"/>
                                  <a:pt x="1561798" y="391782"/>
                                  <a:pt x="1564693" y="389846"/>
                                </a:cubicBezTo>
                                <a:cubicBezTo>
                                  <a:pt x="1567675" y="387684"/>
                                  <a:pt x="1571294" y="386578"/>
                                  <a:pt x="1574980" y="386703"/>
                                </a:cubicBezTo>
                                <a:cubicBezTo>
                                  <a:pt x="1577676" y="386680"/>
                                  <a:pt x="1580352" y="387132"/>
                                  <a:pt x="1582886" y="388037"/>
                                </a:cubicBezTo>
                                <a:cubicBezTo>
                                  <a:pt x="1585334" y="388836"/>
                                  <a:pt x="1587630" y="390062"/>
                                  <a:pt x="1589649" y="391656"/>
                                </a:cubicBezTo>
                                <a:lnTo>
                                  <a:pt x="1585934" y="396895"/>
                                </a:lnTo>
                                <a:cubicBezTo>
                                  <a:pt x="1584439" y="395686"/>
                                  <a:pt x="1582724" y="394780"/>
                                  <a:pt x="1580886" y="394228"/>
                                </a:cubicBezTo>
                                <a:cubicBezTo>
                                  <a:pt x="1579143" y="393595"/>
                                  <a:pt x="1577314" y="393241"/>
                                  <a:pt x="1575457" y="393180"/>
                                </a:cubicBezTo>
                                <a:close/>
                                <a:moveTo>
                                  <a:pt x="1618510" y="422708"/>
                                </a:moveTo>
                                <a:cubicBezTo>
                                  <a:pt x="1620634" y="422762"/>
                                  <a:pt x="1622739" y="422372"/>
                                  <a:pt x="1624701" y="421565"/>
                                </a:cubicBezTo>
                                <a:cubicBezTo>
                                  <a:pt x="1626692" y="420541"/>
                                  <a:pt x="1628520" y="419224"/>
                                  <a:pt x="1630130" y="417659"/>
                                </a:cubicBezTo>
                                <a:lnTo>
                                  <a:pt x="1634702" y="422327"/>
                                </a:lnTo>
                                <a:cubicBezTo>
                                  <a:pt x="1630673" y="426956"/>
                                  <a:pt x="1624834" y="429599"/>
                                  <a:pt x="1618700" y="429566"/>
                                </a:cubicBezTo>
                                <a:cubicBezTo>
                                  <a:pt x="1612928" y="429761"/>
                                  <a:pt x="1607318" y="427594"/>
                                  <a:pt x="1603174" y="423565"/>
                                </a:cubicBezTo>
                                <a:cubicBezTo>
                                  <a:pt x="1599041" y="419558"/>
                                  <a:pt x="1596783" y="413987"/>
                                  <a:pt x="1596983" y="408230"/>
                                </a:cubicBezTo>
                                <a:cubicBezTo>
                                  <a:pt x="1596840" y="402462"/>
                                  <a:pt x="1599117" y="396899"/>
                                  <a:pt x="1603270" y="392894"/>
                                </a:cubicBezTo>
                                <a:cubicBezTo>
                                  <a:pt x="1607489" y="388727"/>
                                  <a:pt x="1613252" y="386487"/>
                                  <a:pt x="1619176" y="386703"/>
                                </a:cubicBezTo>
                                <a:cubicBezTo>
                                  <a:pt x="1625310" y="386594"/>
                                  <a:pt x="1631197" y="389168"/>
                                  <a:pt x="1635274" y="393752"/>
                                </a:cubicBezTo>
                                <a:lnTo>
                                  <a:pt x="1630797" y="398609"/>
                                </a:lnTo>
                                <a:cubicBezTo>
                                  <a:pt x="1629149" y="397005"/>
                                  <a:pt x="1627254" y="395686"/>
                                  <a:pt x="1625177" y="394704"/>
                                </a:cubicBezTo>
                                <a:cubicBezTo>
                                  <a:pt x="1623215" y="393896"/>
                                  <a:pt x="1621110" y="393507"/>
                                  <a:pt x="1618986" y="393561"/>
                                </a:cubicBezTo>
                                <a:cubicBezTo>
                                  <a:pt x="1615081" y="393458"/>
                                  <a:pt x="1611309" y="394935"/>
                                  <a:pt x="1608508" y="397657"/>
                                </a:cubicBezTo>
                                <a:cubicBezTo>
                                  <a:pt x="1605660" y="400303"/>
                                  <a:pt x="1604098" y="404056"/>
                                  <a:pt x="1604222" y="407944"/>
                                </a:cubicBezTo>
                                <a:cubicBezTo>
                                  <a:pt x="1604117" y="411892"/>
                                  <a:pt x="1605632" y="415712"/>
                                  <a:pt x="1608413" y="418517"/>
                                </a:cubicBezTo>
                                <a:cubicBezTo>
                                  <a:pt x="1611213" y="421429"/>
                                  <a:pt x="1615147" y="422963"/>
                                  <a:pt x="1619176" y="422708"/>
                                </a:cubicBezTo>
                                <a:close/>
                                <a:moveTo>
                                  <a:pt x="1643846" y="387370"/>
                                </a:moveTo>
                                <a:lnTo>
                                  <a:pt x="1650799" y="387370"/>
                                </a:lnTo>
                                <a:lnTo>
                                  <a:pt x="1650799" y="428804"/>
                                </a:lnTo>
                                <a:lnTo>
                                  <a:pt x="1643846" y="428804"/>
                                </a:lnTo>
                                <a:close/>
                                <a:moveTo>
                                  <a:pt x="1691471" y="387370"/>
                                </a:moveTo>
                                <a:lnTo>
                                  <a:pt x="1691471" y="393942"/>
                                </a:lnTo>
                                <a:lnTo>
                                  <a:pt x="1669183" y="393942"/>
                                </a:lnTo>
                                <a:lnTo>
                                  <a:pt x="1669183" y="404991"/>
                                </a:lnTo>
                                <a:lnTo>
                                  <a:pt x="1689090" y="404991"/>
                                </a:lnTo>
                                <a:lnTo>
                                  <a:pt x="1689090" y="411182"/>
                                </a:lnTo>
                                <a:lnTo>
                                  <a:pt x="1669183" y="411182"/>
                                </a:lnTo>
                                <a:lnTo>
                                  <a:pt x="1669183" y="422231"/>
                                </a:lnTo>
                                <a:lnTo>
                                  <a:pt x="1692043" y="422231"/>
                                </a:lnTo>
                                <a:lnTo>
                                  <a:pt x="1692043" y="428804"/>
                                </a:lnTo>
                                <a:lnTo>
                                  <a:pt x="1662229" y="428804"/>
                                </a:lnTo>
                                <a:lnTo>
                                  <a:pt x="1662229" y="387370"/>
                                </a:lnTo>
                                <a:close/>
                                <a:moveTo>
                                  <a:pt x="1732143" y="387370"/>
                                </a:moveTo>
                                <a:lnTo>
                                  <a:pt x="1739191" y="387370"/>
                                </a:lnTo>
                                <a:lnTo>
                                  <a:pt x="1739191" y="428804"/>
                                </a:lnTo>
                                <a:lnTo>
                                  <a:pt x="1731571" y="428804"/>
                                </a:lnTo>
                                <a:lnTo>
                                  <a:pt x="1708140" y="398609"/>
                                </a:lnTo>
                                <a:lnTo>
                                  <a:pt x="1708140" y="428804"/>
                                </a:lnTo>
                                <a:lnTo>
                                  <a:pt x="1701187" y="428804"/>
                                </a:lnTo>
                                <a:lnTo>
                                  <a:pt x="1701187" y="387370"/>
                                </a:lnTo>
                                <a:lnTo>
                                  <a:pt x="1708140" y="387370"/>
                                </a:lnTo>
                                <a:lnTo>
                                  <a:pt x="1732143" y="418326"/>
                                </a:lnTo>
                                <a:close/>
                                <a:moveTo>
                                  <a:pt x="1769576" y="422422"/>
                                </a:moveTo>
                                <a:cubicBezTo>
                                  <a:pt x="1771700" y="422476"/>
                                  <a:pt x="1773805" y="422087"/>
                                  <a:pt x="1775767" y="421279"/>
                                </a:cubicBezTo>
                                <a:cubicBezTo>
                                  <a:pt x="1777758" y="420255"/>
                                  <a:pt x="1779587" y="418939"/>
                                  <a:pt x="1781197" y="417374"/>
                                </a:cubicBezTo>
                                <a:lnTo>
                                  <a:pt x="1785673" y="422041"/>
                                </a:lnTo>
                                <a:cubicBezTo>
                                  <a:pt x="1781682" y="426656"/>
                                  <a:pt x="1775872" y="429299"/>
                                  <a:pt x="1769767" y="429280"/>
                                </a:cubicBezTo>
                                <a:cubicBezTo>
                                  <a:pt x="1763966" y="429457"/>
                                  <a:pt x="1758337" y="427295"/>
                                  <a:pt x="1754146" y="423279"/>
                                </a:cubicBezTo>
                                <a:cubicBezTo>
                                  <a:pt x="1750050" y="419245"/>
                                  <a:pt x="1747802" y="413692"/>
                                  <a:pt x="1747954" y="407944"/>
                                </a:cubicBezTo>
                                <a:cubicBezTo>
                                  <a:pt x="1747812" y="402158"/>
                                  <a:pt x="1750126" y="396582"/>
                                  <a:pt x="1754336" y="392609"/>
                                </a:cubicBezTo>
                                <a:cubicBezTo>
                                  <a:pt x="1763414" y="384025"/>
                                  <a:pt x="1777729" y="384409"/>
                                  <a:pt x="1786340" y="393466"/>
                                </a:cubicBezTo>
                                <a:lnTo>
                                  <a:pt x="1781863" y="398324"/>
                                </a:lnTo>
                                <a:cubicBezTo>
                                  <a:pt x="1780216" y="396720"/>
                                  <a:pt x="1778320" y="395400"/>
                                  <a:pt x="1776244" y="394418"/>
                                </a:cubicBezTo>
                                <a:cubicBezTo>
                                  <a:pt x="1774281" y="393611"/>
                                  <a:pt x="1772176" y="393221"/>
                                  <a:pt x="1770052" y="393275"/>
                                </a:cubicBezTo>
                                <a:cubicBezTo>
                                  <a:pt x="1766119" y="393157"/>
                                  <a:pt x="1762308" y="394635"/>
                                  <a:pt x="1759480" y="397371"/>
                                </a:cubicBezTo>
                                <a:cubicBezTo>
                                  <a:pt x="1756698" y="400055"/>
                                  <a:pt x="1755174" y="403792"/>
                                  <a:pt x="1755289" y="407658"/>
                                </a:cubicBezTo>
                                <a:cubicBezTo>
                                  <a:pt x="1755184" y="411606"/>
                                  <a:pt x="1756698" y="415426"/>
                                  <a:pt x="1759480" y="418231"/>
                                </a:cubicBezTo>
                                <a:cubicBezTo>
                                  <a:pt x="1762051" y="421047"/>
                                  <a:pt x="1765671" y="422670"/>
                                  <a:pt x="1769481" y="422708"/>
                                </a:cubicBezTo>
                                <a:close/>
                                <a:moveTo>
                                  <a:pt x="1823202" y="387370"/>
                                </a:moveTo>
                                <a:lnTo>
                                  <a:pt x="1823202" y="393942"/>
                                </a:lnTo>
                                <a:lnTo>
                                  <a:pt x="1801104" y="393942"/>
                                </a:lnTo>
                                <a:lnTo>
                                  <a:pt x="1801104" y="404991"/>
                                </a:lnTo>
                                <a:lnTo>
                                  <a:pt x="1820916" y="404991"/>
                                </a:lnTo>
                                <a:lnTo>
                                  <a:pt x="1820916" y="411182"/>
                                </a:lnTo>
                                <a:lnTo>
                                  <a:pt x="1801104" y="411182"/>
                                </a:lnTo>
                                <a:lnTo>
                                  <a:pt x="1801104" y="422231"/>
                                </a:lnTo>
                                <a:lnTo>
                                  <a:pt x="1823869" y="422231"/>
                                </a:lnTo>
                                <a:lnTo>
                                  <a:pt x="1823869" y="428804"/>
                                </a:lnTo>
                                <a:lnTo>
                                  <a:pt x="1794151" y="428804"/>
                                </a:lnTo>
                                <a:lnTo>
                                  <a:pt x="1794151" y="387370"/>
                                </a:lnTo>
                                <a:close/>
                                <a:moveTo>
                                  <a:pt x="173758" y="347555"/>
                                </a:moveTo>
                                <a:cubicBezTo>
                                  <a:pt x="184616" y="382226"/>
                                  <a:pt x="213763" y="388418"/>
                                  <a:pt x="244814" y="388799"/>
                                </a:cubicBezTo>
                                <a:cubicBezTo>
                                  <a:pt x="292402" y="389730"/>
                                  <a:pt x="339296" y="377290"/>
                                  <a:pt x="380164" y="352889"/>
                                </a:cubicBezTo>
                                <a:cubicBezTo>
                                  <a:pt x="411799" y="334950"/>
                                  <a:pt x="436413" y="306810"/>
                                  <a:pt x="449983" y="273070"/>
                                </a:cubicBezTo>
                                <a:cubicBezTo>
                                  <a:pt x="483415" y="189059"/>
                                  <a:pt x="459508" y="106001"/>
                                  <a:pt x="385879" y="50852"/>
                                </a:cubicBezTo>
                                <a:cubicBezTo>
                                  <a:pt x="338641" y="14642"/>
                                  <a:pt x="278970" y="-1354"/>
                                  <a:pt x="219954" y="6370"/>
                                </a:cubicBezTo>
                                <a:cubicBezTo>
                                  <a:pt x="162829" y="13077"/>
                                  <a:pt x="109471" y="38301"/>
                                  <a:pt x="68030" y="78188"/>
                                </a:cubicBezTo>
                                <a:cubicBezTo>
                                  <a:pt x="58383" y="87698"/>
                                  <a:pt x="49852" y="98276"/>
                                  <a:pt x="42598" y="109716"/>
                                </a:cubicBezTo>
                                <a:cubicBezTo>
                                  <a:pt x="-8360" y="185916"/>
                                  <a:pt x="-13599" y="262116"/>
                                  <a:pt x="26882" y="336030"/>
                                </a:cubicBezTo>
                                <a:cubicBezTo>
                                  <a:pt x="54989" y="386722"/>
                                  <a:pt x="100343" y="425655"/>
                                  <a:pt x="154708" y="445758"/>
                                </a:cubicBezTo>
                                <a:cubicBezTo>
                                  <a:pt x="183159" y="456932"/>
                                  <a:pt x="213486" y="462558"/>
                                  <a:pt x="244052" y="462332"/>
                                </a:cubicBezTo>
                                <a:cubicBezTo>
                                  <a:pt x="257401" y="462283"/>
                                  <a:pt x="270733" y="461360"/>
                                  <a:pt x="283962" y="459569"/>
                                </a:cubicBezTo>
                                <a:cubicBezTo>
                                  <a:pt x="332615" y="453511"/>
                                  <a:pt x="379220" y="436335"/>
                                  <a:pt x="420169" y="409373"/>
                                </a:cubicBezTo>
                                <a:cubicBezTo>
                                  <a:pt x="423543" y="408132"/>
                                  <a:pt x="426054" y="405261"/>
                                  <a:pt x="426837" y="401753"/>
                                </a:cubicBezTo>
                                <a:cubicBezTo>
                                  <a:pt x="427408" y="398501"/>
                                  <a:pt x="426255" y="395185"/>
                                  <a:pt x="423789" y="392990"/>
                                </a:cubicBezTo>
                                <a:lnTo>
                                  <a:pt x="423789" y="392228"/>
                                </a:lnTo>
                                <a:cubicBezTo>
                                  <a:pt x="422062" y="389112"/>
                                  <a:pt x="419078" y="386891"/>
                                  <a:pt x="415597" y="386132"/>
                                </a:cubicBezTo>
                                <a:cubicBezTo>
                                  <a:pt x="412171" y="385611"/>
                                  <a:pt x="408688" y="386620"/>
                                  <a:pt x="406072" y="388894"/>
                                </a:cubicBezTo>
                                <a:cubicBezTo>
                                  <a:pt x="402276" y="391780"/>
                                  <a:pt x="398299" y="394420"/>
                                  <a:pt x="394166" y="396800"/>
                                </a:cubicBezTo>
                                <a:cubicBezTo>
                                  <a:pt x="351235" y="420825"/>
                                  <a:pt x="303049" y="433909"/>
                                  <a:pt x="253863" y="434900"/>
                                </a:cubicBezTo>
                                <a:cubicBezTo>
                                  <a:pt x="200999" y="434900"/>
                                  <a:pt x="178330" y="429185"/>
                                  <a:pt x="138325" y="406325"/>
                                </a:cubicBezTo>
                                <a:cubicBezTo>
                                  <a:pt x="65554" y="364796"/>
                                  <a:pt x="25930" y="288596"/>
                                  <a:pt x="39265" y="207157"/>
                                </a:cubicBezTo>
                                <a:cubicBezTo>
                                  <a:pt x="50314" y="139910"/>
                                  <a:pt x="90700" y="88952"/>
                                  <a:pt x="153565" y="55995"/>
                                </a:cubicBezTo>
                                <a:cubicBezTo>
                                  <a:pt x="190169" y="36476"/>
                                  <a:pt x="232033" y="29104"/>
                                  <a:pt x="273103" y="34945"/>
                                </a:cubicBezTo>
                                <a:cubicBezTo>
                                  <a:pt x="308332" y="40145"/>
                                  <a:pt x="341663" y="54205"/>
                                  <a:pt x="369973" y="75807"/>
                                </a:cubicBezTo>
                                <a:cubicBezTo>
                                  <a:pt x="423694" y="115431"/>
                                  <a:pt x="444839" y="165342"/>
                                  <a:pt x="434552" y="228207"/>
                                </a:cubicBezTo>
                                <a:cubicBezTo>
                                  <a:pt x="420836" y="312218"/>
                                  <a:pt x="353304" y="345174"/>
                                  <a:pt x="298059" y="357461"/>
                                </a:cubicBezTo>
                                <a:cubicBezTo>
                                  <a:pt x="298059" y="355556"/>
                                  <a:pt x="298059" y="342031"/>
                                  <a:pt x="298059" y="340793"/>
                                </a:cubicBezTo>
                                <a:cubicBezTo>
                                  <a:pt x="298059" y="339554"/>
                                  <a:pt x="298059" y="333554"/>
                                  <a:pt x="298059" y="332506"/>
                                </a:cubicBezTo>
                                <a:cubicBezTo>
                                  <a:pt x="298059" y="321457"/>
                                  <a:pt x="298059" y="319171"/>
                                  <a:pt x="298059" y="313456"/>
                                </a:cubicBezTo>
                                <a:lnTo>
                                  <a:pt x="298059" y="270498"/>
                                </a:lnTo>
                                <a:cubicBezTo>
                                  <a:pt x="298059" y="261449"/>
                                  <a:pt x="298059" y="252877"/>
                                  <a:pt x="298059" y="244114"/>
                                </a:cubicBezTo>
                                <a:cubicBezTo>
                                  <a:pt x="298059" y="231255"/>
                                  <a:pt x="298059" y="214872"/>
                                  <a:pt x="298059" y="201061"/>
                                </a:cubicBezTo>
                                <a:cubicBezTo>
                                  <a:pt x="298059" y="177725"/>
                                  <a:pt x="294916" y="177629"/>
                                  <a:pt x="277675" y="177534"/>
                                </a:cubicBezTo>
                                <a:lnTo>
                                  <a:pt x="274437" y="177534"/>
                                </a:lnTo>
                                <a:cubicBezTo>
                                  <a:pt x="265579" y="177534"/>
                                  <a:pt x="236337" y="176867"/>
                                  <a:pt x="198237" y="177534"/>
                                </a:cubicBezTo>
                                <a:cubicBezTo>
                                  <a:pt x="175663" y="178010"/>
                                  <a:pt x="168233" y="178868"/>
                                  <a:pt x="168233" y="197918"/>
                                </a:cubicBezTo>
                                <a:lnTo>
                                  <a:pt x="168233" y="213634"/>
                                </a:lnTo>
                                <a:cubicBezTo>
                                  <a:pt x="168233" y="254782"/>
                                  <a:pt x="168233" y="254782"/>
                                  <a:pt x="168233" y="275927"/>
                                </a:cubicBezTo>
                                <a:cubicBezTo>
                                  <a:pt x="168233" y="281071"/>
                                  <a:pt x="168233" y="289358"/>
                                  <a:pt x="168233" y="293358"/>
                                </a:cubicBezTo>
                                <a:cubicBezTo>
                                  <a:pt x="167566" y="317361"/>
                                  <a:pt x="165471" y="321838"/>
                                  <a:pt x="173758" y="347555"/>
                                </a:cubicBezTo>
                                <a:close/>
                                <a:moveTo>
                                  <a:pt x="2014750" y="425470"/>
                                </a:moveTo>
                                <a:lnTo>
                                  <a:pt x="2014750" y="404324"/>
                                </a:lnTo>
                                <a:cubicBezTo>
                                  <a:pt x="2014750" y="402536"/>
                                  <a:pt x="2013302" y="401086"/>
                                  <a:pt x="2011511" y="401086"/>
                                </a:cubicBezTo>
                                <a:lnTo>
                                  <a:pt x="1878733" y="401086"/>
                                </a:lnTo>
                                <a:cubicBezTo>
                                  <a:pt x="1876942" y="401086"/>
                                  <a:pt x="1875494" y="402536"/>
                                  <a:pt x="1875494" y="404324"/>
                                </a:cubicBezTo>
                                <a:lnTo>
                                  <a:pt x="1875494" y="425470"/>
                                </a:lnTo>
                                <a:cubicBezTo>
                                  <a:pt x="1875494" y="427275"/>
                                  <a:pt x="1876932" y="428752"/>
                                  <a:pt x="1878733" y="428804"/>
                                </a:cubicBezTo>
                                <a:lnTo>
                                  <a:pt x="2012083" y="428804"/>
                                </a:lnTo>
                                <a:cubicBezTo>
                                  <a:pt x="2013664" y="428482"/>
                                  <a:pt x="2014778" y="427080"/>
                                  <a:pt x="2014750" y="4254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42943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89BFF" id="Graphic 4" o:spid="_x0000_s1026" style="width:188.5pt;height:43.25pt;mso-position-horizontal-relative:char;mso-position-vertical-relative:line" coordsize="20147,4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">
                <v:shape id="Freeform: Shape 5" o:spid="_x0000_s1027" style="position:absolute;left:1873;top:616;width:957;height:956;visibility:visible;mso-wrap-style:square;v-text-anchor:middle" coordsize="95630,95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" path="m95631,47815v,26408,-21408,47816,-47815,47816c21408,95631,,74223,,47815,,21408,21408,,47816,,74223,,95631,21408,95631,47815xe" fillcolor="#51adca" stroked="f">
                  <v:stroke joinstyle="miter"/>
                  <v:path arrowok="t" o:connecttype="custom" o:connectlocs="95631,47815;47816,95631;0,47815;47816,0;95631,47815" o:connectangles="0,0,0,0,0"/>
                </v:shape>
                <v:shape id="Freeform: Shape 6" o:spid="_x0000_s1028" style="position:absolute;width:20147;height:4623;visibility:visible;mso-wrap-style:square;v-text-anchor:middle" coordsize="2014750,462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" path="m653913,3036r30004,l683917,137339r-30004,l653913,3036xm806313,3036r30004,l836317,137339r-30099,l742305,53233r,84106l712301,137339r,-134303l740876,3036r65818,86487l806313,3036xm956998,3036r,26384l894705,29420r,28575l953950,57995r,26289l894705,84284r,52674l864796,136958r,-133922l956998,3036xm1090348,118765v-28175,26527,-72123,26527,-100298,c962856,91419,962856,47242,990050,19895v28175,-26527,72123,-26527,100298,c1117542,47242,1117542,91419,1090348,118765xm1080157,69425v390,-11262,-3563,-22243,-11049,-30670c1055039,23105,1030950,21820,1015301,35886v-1010,905,-1962,1862,-2867,2869c997080,56285,997080,82471,1012434,100001v14068,15649,38157,16934,53807,2869c1067250,101965,1068203,101007,1069108,100001v7610,-8333,11668,-19299,11334,-30576l1080157,69425xm1240558,47613v,21527,-8506,35433,-25527,41720l1249035,136958r-37052,l1182169,94095r-20764,l1161405,136958r-29909,l1131496,3036r50864,c1203220,3036,1218174,6560,1227032,13609v9658,8543,14678,21164,13526,34004xm1204553,63520v4067,-4248,6115,-10043,5620,-15907c1210830,42001,1208658,36430,1204363,32754v-6211,-3252,-13212,-4672,-20193,-4096l1161691,28658r,39815l1183408,68473v7410,801,14868,-946,21145,-4953xm1387052,52757r-36290,73342l1332950,126099,1296755,52757r,84486l1266847,137243r,-134207l1307233,3036r34575,73819l1376575,3036r40386,l1416961,137339r-30004,l1387052,52757xm1541167,137243r-12478,-28575l1472396,108668r-12478,28575l1428010,137243,1486017,2941r28575,l1572599,137243r-31432,xm1500685,42946r-16954,38957l1517354,81903,1500685,42946xm1640608,28944r,108395l1610604,137339r,-108395l1572504,28944r,-25908l1678708,3036r,25908l1640608,28944xm1695948,3036r30385,l1726333,137339r-30004,l1695948,3036xm1754336,3036r30004,l1784340,58186,1835013,3036r37147,l1818725,62377v4572,6477,13145,18383,25527,35909l1872160,137339r-34956,l1797770,84284r-13430,15050l1784340,137434r-29432,l1754336,3036xm1981793,137339r-12478,-28575l1913023,108764r-12478,28575l1869208,137339,1927310,3036r28575,l2013892,137339r-32099,xm1941312,43041r-16955,38957l1957981,81998,1941312,43041xm710777,215920r,108299l680773,324219r,-108299l642673,215920r,-26003l748687,189917r,26003l710777,215920xm861748,324314l849271,295739r-56388,l780405,324314r-31909,l806503,190012r29052,l893562,324314r-31814,xm821458,229922r-16955,38957l838126,268879,821458,229922xm998813,189917r29909,l1028722,324219r-30099,l934615,240113r,84106l904611,324219r,-134302l933186,189917r65913,86487l998813,189917xm1088158,216777v-2953,2247,-4601,5819,-4382,9525c1083671,230215,1085719,233872,1089110,235827v7725,3802,15926,6557,24384,8192c1124400,246241,1134592,251079,1143212,258116v7411,7167,11278,17241,10573,27527c1154090,296989,1149051,307821,1140164,314885v-10144,7895,-22784,11883,-35623,11239c1083147,325979,1062650,317506,1047391,302502r17907,-21907c1075947,291553,1090177,298315,1105398,299645v4581,236,9125,-999,12954,-3525c1121400,293913,1123181,290358,1123114,286595v48,-3827,-1857,-7417,-5048,-9525c1111922,273618,1105265,271173,1098349,269831v-12373,-2272,-24107,-7213,-34385,-14478c1048981,239043,1050058,213675,1066374,198694v181,-165,362,-329,543,-491c1076871,191010,1088939,187354,1101207,187821v9144,32,18221,1576,26860,4572c1136611,195275,1144555,199699,1151499,205442r-15145,21908c1126115,219065,1113418,214409,1100254,214110v-4219,-587,-8515,359,-12096,2667xm1167025,324219r,-20574l1237605,215920r-68009,l1169596,189917r109062,l1278658,210681r-70200,87440l1279801,298121r,26098l1167025,324219xm1397720,189917r,26765l1331045,216682r,27813l1391243,244495r,25527l1331045,270022r,27908l1400006,297930r,26480l1301232,324410r,-134493l1397720,189917xm1360287,176105r-27527,l1357239,142101r29718,12478l1360287,176105xm1421914,189917r30003,l1451917,245066r50769,-55149l1539738,189917r-53435,59340c1490970,255734,1499447,267641,1511830,285167r27908,39052l1504781,324219r-39433,-53054l1451917,286214r,38100l1421914,324314r,-134397xm674487,393085v4162,3896,6372,9452,6001,15145c680792,413903,678678,419439,674677,423470v-4953,4093,-11306,6107,-17716,5619l643150,429089r,-41719l657342,387370v6229,-333,12354,1710,17145,5715xm673439,408325v,-9525,-5429,-14192,-16288,-14192l650008,394133r,28575l657723,422708v4162,277,8268,-1015,11525,-3620c672191,416315,673734,412361,673439,408325xm718588,387370r,6572l696490,393942r,11049l716683,404991r,6191l696871,411182r,11049l719635,422231r,6573l689822,428804r,-41434l718588,387370xm756116,390989v3086,2847,4705,6955,4382,11145c760831,406316,759164,410409,756021,413183v-4001,2632,-8754,3872,-13526,3524l735161,416707r,12097l728208,428804r,-41434l742400,387370v4886,-310,9725,1069,13716,3905l756116,390989xm751163,408134v1534,-1838,2315,-4184,2191,-6572c753563,399235,752554,396967,750687,395561v-2562,-1403,-5467,-2031,-8382,-1809l735161,393752r,16573l743257,410325v2782,413,5620,-269,7906,-1905l751163,408134xm774595,419374r-4191,9525l762974,428899r18193,-41529l788692,387370r18192,41434l799455,428804r-4191,-9525l774595,419374xm792406,412897r-7524,-17050l777452,412897r14954,xm845651,400895v610,5913,-3200,11381,-8953,12859l847556,428804r-8858,l829173,414897r-9525,l819648,428804r-7049,l812599,387370r15431,c832764,386986,837507,388120,841555,390608v3039,2627,4572,6588,4096,10573l845651,400895xm836126,406706v1543,-1557,2315,-3723,2096,-5906c838460,398707,837641,396634,836031,395276v-2400,-1242,-5115,-1772,-7811,-1524l819362,393752r,14763l828030,408515v2886,467,5848,-71,8382,-1524l836126,406706xm871083,393847r,34957l864130,428804r,-34671l851557,394133r,-6763l883656,387370r,6477l871083,393847xm898229,428804r-7048,l891181,387370r10953,l914612,413373r12764,-26003l938234,387370r,41434l931281,428804r,-31909l916708,425470r-3906,l898420,396895r-191,31909xm978811,387370r,6572l956713,393942r,11049l976525,404991r,6191l956713,411182r,11049l979477,422231r,6573l949759,428804r,-41434l978811,387370xm1019482,387370r6954,l1026436,428804r-7525,l995479,398609r,30195l988431,428804r,-41434l995479,387370r24003,30956l1019482,387370xm1053582,393847r,34957l1046629,428804r,-34671l1034056,394133r,-6763l1066155,387370r,6477l1053582,393847xm1124543,423089v-8715,8142,-22241,8142,-30956,c1089443,419120,1087158,413587,1087300,407849v-142,-5768,2134,-11331,6287,-15336c1102302,384371,1115828,384371,1124543,392513v4153,4005,6429,9568,6287,15336c1131058,413686,1128763,419339,1124543,423374r,-285xm1119495,397181v-5620,-5761,-14850,-5874,-20612,-252c1098797,397012,1098721,397096,1098635,397181v-2753,2864,-4258,6698,-4191,10668c1094387,411789,1095892,415592,1098635,418421v5620,5761,14850,5873,20612,252c1119323,418590,1119409,418506,1119495,418421v2743,-2829,4248,-6632,4191,-10572c1123676,403978,1122171,400259,1119495,397466r,-285xm1146641,393942r,11335l1165024,405277r,6477l1146641,411754r,17050l1139688,428804r,-41434l1167310,387370r,6572l1146641,393942xm1210554,422517v2124,54,4229,-335,6191,-1143c1218736,420350,1220574,419034,1222174,417469r4572,4667c1222717,426765,1216879,429408,1210744,429375v-5772,195,-11382,-1972,-15525,-6001c1191085,419367,1188827,413796,1189027,408039v-143,-5767,2134,-11331,6287,-15335c1199533,388537,1205296,386296,1211221,386513v6134,-110,12020,2465,16097,7048l1222841,398419v-1629,-1578,-3496,-2897,-5524,-3905c1215316,393716,1213183,393328,1211030,393371v-3905,-103,-7677,1373,-10477,4095c1197705,400112,1196143,403865,1196266,407753v-114,3969,1439,7803,4287,10573c1203105,421147,1206744,422742,1210554,422708r,-191xm1269895,423184v-8763,8108,-22289,8108,-31052,c1234700,419216,1232414,413683,1232557,407944v-143,-5768,2133,-11331,6286,-15335c1247606,384501,1261132,384501,1269895,392609v4153,4004,6429,9567,6286,15335c1276381,413748,1274095,419362,1269895,423374r,-190xm1264751,397276v-2676,-2870,-6458,-4464,-10382,-4382c1250445,392800,1246663,394396,1243987,397276v-2810,2831,-4353,6679,-4287,10668c1239624,411906,1241167,415728,1243987,418517v2676,2880,6458,4475,10382,4381c1258293,422980,1262075,421386,1264751,418517v2781,-2805,4296,-6625,4191,-10573c1268999,404032,1267485,400260,1264751,397466r,-190xm1291993,428899r-7049,l1284944,387370r10954,l1308376,413373r12477,-26003l1331712,387370r,41434l1324663,428804r,-31909l1310281,425470r-3906,l1291993,396895r,32004xm1371145,390799v3029,2881,4610,6974,4287,11144c1375803,406111,1374174,410209,1371050,412992v-4000,2620,-8753,3858,-13525,3524l1350190,416516r,12097l1343142,428613r,-41243l1357429,387370v4887,-287,9716,1090,13716,3905l1371145,390799xm1366192,407944v1496,-1852,2239,-4197,2096,-6572c1368555,399035,1367535,396739,1365621,395371v-2562,-1403,-5467,-2032,-8382,-1810l1350190,393561r,16574l1358287,410135v2752,448,5581,-164,7905,-1715l1366192,407944xm1392958,419564v3991,4261,10687,4479,14944,487c1408074,419894,1408236,419732,1408388,419564v2019,-2530,3039,-5718,2858,-8953l1411246,387370r6953,l1418199,410611v352,5093,-1448,10100,-4953,13811c1406055,430740,1395291,430740,1388100,424422v-3505,-3711,-5306,-8718,-4953,-13811l1383147,387370r6953,l1390100,410325v-257,3331,762,6634,2858,9239xm1444774,394133r,34956l1437820,429089r,-34956l1425247,394133r,-6763l1457347,387370r,6477l1444774,394133xm1494018,387656r,6572l1471920,394228r,11049l1491732,405277r,6191l1471920,411468r,11049l1494685,422517r,6572l1464871,429089r,-41719l1494018,387656xm1536690,401181v610,5912,-3201,11381,-8954,12859l1538595,429089r-8954,l1520116,415183r-9525,l1510591,429089r-6953,l1503638,387370r15431,c1523803,386999,1528536,388132,1532594,390608v3039,2627,4572,6588,4096,10573xm1527165,406991v1581,-1538,2381,-3708,2191,-5905c1529594,398993,1528775,396920,1527165,395561v-2410,-1232,-5115,-1761,-7811,-1524l1510401,394037r,14764l1519164,408801v2857,345,5743,-293,8191,-1810l1527165,406991xm1574790,393180v-1734,-94,-3467,337,-4953,1238c1568532,395192,1567770,396621,1567837,398133v-57,1562,695,3042,2000,3905c1572447,403379,1575237,404341,1578124,404896v3457,706,6705,2170,9525,4286c1589877,411304,1591068,414300,1590887,417374v57,3422,-1457,6682,-4096,8858c1583696,428559,1579895,429737,1576028,429566v-6382,46,-12544,-2337,-17240,-6668l1563169,417564v3506,3411,8163,5382,13050,5525c1578124,423225,1580010,422685,1581553,421565v1285,-833,2047,-2278,2000,-3810c1583648,416284,1582953,414874,1581743,414040v-1991,-1215,-4181,-2055,-6477,-2477c1572923,411107,1570627,410437,1568408,409563v-1543,-562,-2991,-1366,-4286,-2381c1561607,405074,1560255,401883,1560502,398609v-304,-3467,1296,-6827,4191,-8763c1567675,387684,1571294,386578,1574980,386703v2696,-23,5372,429,7906,1334c1585334,388836,1587630,390062,1589649,391656r-3715,5239c1584439,395686,1582724,394780,1580886,394228v-1743,-633,-3572,-987,-5429,-1048l1574790,393180xm1618510,422708v2124,54,4229,-336,6191,-1143c1626692,420541,1628520,419224,1630130,417659r4572,4668c1630673,426956,1624834,429599,1618700,429566v-5772,195,-11382,-1972,-15526,-6001c1599041,419558,1596783,413987,1596983,408230v-143,-5768,2134,-11331,6287,-15336c1607489,388727,1613252,386487,1619176,386703v6134,-109,12021,2465,16098,7049l1630797,398609v-1648,-1604,-3543,-2923,-5620,-3905c1623215,393896,1621110,393507,1618986,393561v-3905,-103,-7677,1374,-10478,4096c1605660,400303,1604098,404056,1604222,407944v-105,3948,1410,7768,4191,10573c1611213,421429,1615147,422963,1619176,422708r-666,xm1643846,387370r6953,l1650799,428804r-6953,l1643846,387370xm1691471,387370r,6572l1669183,393942r,11049l1689090,404991r,6191l1669183,411182r,11049l1692043,422231r,6573l1662229,428804r,-41434l1691471,387370xm1732143,387370r7048,l1739191,428804r-7620,l1708140,398609r,30195l1701187,428804r,-41434l1708140,387370r24003,30956l1732143,387370xm1769576,422422v2124,54,4229,-335,6191,-1143c1777758,420255,1779587,418939,1781197,417374r4476,4667c1781682,426656,1775872,429299,1769767,429280v-5801,177,-11430,-1985,-15621,-6001c1750050,419245,1747802,413692,1747954,407944v-142,-5786,2172,-11362,6382,-15335c1763414,384025,1777729,384409,1786340,393466r-4477,4858c1780216,396720,1778320,395400,1776244,394418v-1963,-807,-4068,-1197,-6192,-1143c1766119,393157,1762308,394635,1759480,397371v-2782,2684,-4306,6421,-4191,10287c1755184,411606,1756698,415426,1759480,418231v2571,2816,6191,4439,10001,4477l1769576,422422xm1823202,387370r,6572l1801104,393942r,11049l1820916,404991r,6191l1801104,411182r,11049l1823869,422231r,6573l1794151,428804r,-41434l1823202,387370xm173758,347555v10858,34671,40005,40863,71056,41244c292402,389730,339296,377290,380164,352889v31635,-17939,56249,-46079,69819,-79819c483415,189059,459508,106001,385879,50852,338641,14642,278970,-1354,219954,6370,162829,13077,109471,38301,68030,78188,58383,87698,49852,98276,42598,109716,-8360,185916,-13599,262116,26882,336030v28107,50692,73461,89625,127826,109728c183159,456932,213486,462558,244052,462332v13349,-49,26681,-972,39910,-2763c332615,453511,379220,436335,420169,409373v3374,-1241,5885,-4112,6668,-7620c427408,398501,426255,395185,423789,392990r,-762c422062,389112,419078,386891,415597,386132v-3426,-521,-6909,488,-9525,2762c402276,391780,398299,394420,394166,396800v-42931,24025,-91117,37109,-140303,38100c200999,434900,178330,429185,138325,406325,65554,364796,25930,288596,39265,207157,50314,139910,90700,88952,153565,55995,190169,36476,232033,29104,273103,34945v35229,5200,68560,19260,96870,40862c423694,115431,444839,165342,434552,228207,420836,312218,353304,345174,298059,357461v,-1905,,-15430,,-16668c298059,339554,298059,333554,298059,332506v,-11049,,-13335,,-19050l298059,270498v,-9049,,-17621,,-26384c298059,231255,298059,214872,298059,201061v,-23336,-3143,-23432,-20384,-23527l274437,177534v-8858,,-38100,-667,-76200,c175663,178010,168233,178868,168233,197918r,15716c168233,254782,168233,254782,168233,275927v,5144,,13431,,17431c167566,317361,165471,321838,173758,347555xm2014750,425470r,-21146c2014750,402536,2013302,401086,2011511,401086r-132778,c1876942,401086,1875494,402536,1875494,404324r,21146c1875494,427275,1876932,428752,1878733,428804r133350,c2013664,428482,2014778,427080,2014750,425470xe" fillcolor="#242943" stroked="f">
                  <v:stroke joinstyle="miter"/>
                  <v:path arrowok="t" o:connecttype="custom" o:connectlocs="653913,3036;683917,3036;683917,137339;653913,137339;806313,3036;836317,3036;836317,137339;806218,137339;742305,53233;742305,137339;712301,137339;712301,3036;740876,3036;806694,89523;956998,3036;956998,29420;894705,29420;894705,57995;953950,57995;953950,84284;894705,84284;894705,136958;864796,136958;864796,3036;1090348,118765;990050,118765;990050,19895;1090348,19895;1090348,118765;1080157,69425;1069108,38755;1015301,35886;1012434,38755;1012434,100001;1066241,102870;1069108,100001;1080442,69425;1240558,47613;1215031,89333;1249035,136958;1211983,136958;1182169,94095;1161405,94095;1161405,136958;1131496,136958;1131496,3036;1182360,3036;1227032,13609;1240558,47613;1204553,63520;1210173,47613;1204363,32754;1184170,28658;1161691,28658;1161691,68473;1183408,68473;1204553,63520;1387052,52757;1350762,126099;1332950,126099;1296755,52757;1296755,137243;1266847,137243;1266847,3036;1307233,3036;1341808,76855;1376575,3036;1416961,3036;1416961,137339;1386957,137339;1541167,137243;1528689,108668;1472396,108668;1459918,137243;1428010,137243;1486017,2941;1514592,2941;1572599,137243;1500685,42946;1483731,81903;1517354,81903;1640608,28944;1640608,137339;1610604,137339;1610604,28944;1572504,28944;1572504,3036;1678708,3036;1678708,28944;1695948,3036;1726333,3036;1726333,137339;1696329,137339;1754336,3036;1784340,3036;1784340,58186;1835013,3036;1872160,3036;1818725,62377;1844252,98286;1872160,137339;1837204,137339;1797770,84284;1784340,99334;1784340,137434;1754908,137434;1981793,137339;1969315,108764;1913023,108764;1900545,137339;1869208,137339;1927310,3036;1955885,3036;2013892,137339;1941312,43041;1924357,81998;1957981,81998;710777,215920;710777,324219;680773,324219;680773,215920;642673,215920;642673,189917;748687,189917;748687,215920;861748,324314;849271,295739;792883,295739;780405,324314;748496,324314;806503,190012;835555,190012;893562,324314;821458,229922;804503,268879;838126,268879;998813,189917;1028722,189917;1028722,324219;998623,324219;934615,240113;934615,324219;904611,324219;904611,189917;933186,189917;999099,276404;1088158,216777;1083776,226302;1089110,235827;1113494,244019;1143212,258116;1153785,285643;1140164,314885;1104541,326124;1047391,302502;1065298,280595;1105398,299645;1118352,296120;1123114,286595;1118066,277070;1098349,269831;1063964,255353;1066374,198694;1066917,198203;1101207,187821;1128067,192393;1151499,205442;1136354,227350;1100254,214110;1088158,216777;1167025,324219;1167025,303645;1237605,215920;1169596,215920;1169596,189917;1278658,189917;1278658,210681;1208458,298121;1279801,298121;1279801,324219;1397720,189917;1397720,216682;1331045,216682;1331045,244495;1391243,244495;1391243,270022;1331045,270022;1331045,297930;1400006,297930;1400006,324410;1301232,324410;1301232,189917;1360287,176105;1332760,176105;1357239,142101;1386957,154579;1421914,189917;1451917,189917;1451917,245066;1502686,189917;1539738,189917;1486303,249257;1511830,285167;1539738,324219;1504781,324219;1465348,271165;1451917,286214;1451917,324314;1421914,324314;674487,393085;680488,408230;674677,423470;656961,429089;643150,429089;643150,387370;657342,387370;674487,393085;673439,408325;657151,394133;650008,394133;650008,422708;657723,422708;669248,419088;673439,408325;718588,387370;718588,393942;696490,393942;696490,404991;716683,404991;716683,411182;696871,411182;696871,422231;719635,422231;719635,428804;689822,428804;689822,387370;756116,390989;760498,402134;756021,413183;742495,416707;735161,416707;735161,428804;728208,428804;728208,387370;742400,387370;756116,391275;751163,408134;753354,401562;750687,395561;742305,393752;735161,393752;735161,410325;743257,410325;751163,408420;774595,419374;770404,428899;762974,428899;781167,387370;788692,387370;806884,428804;799455,428804;795264,419279;792406,412897;784882,395847;777452,412897;845651,400895;836698,413754;847556,428804;838698,428804;829173,414897;819648,414897;819648,428804;812599,428804;812599,387370;828030,387370;841555,390608;845651,401181;836126,406706;838222,400800;836031,395276;828220,393752;819362,393752;819362,408515;828030,408515;836412,406991;871083,393847;871083,428804;864130,428804;864130,394133;851557,394133;851557,387370;883656,387370;883656,393847;898229,428804;891181,428804;891181,387370;902134,387370;914612,413373;927376,387370;938234,387370;938234,428804;931281,428804;931281,396895;916708,425470;912802,425470;898420,396895;978811,387370;978811,393942;956713,393942;956713,404991;976525,404991;976525,411182;956713,411182;956713,422231;979477,422231;979477,428804;949759,428804;949759,387370;1019482,387370;1026436,387370;1026436,428804;1018911,428804;995479,398609;995479,428804;988431,428804;988431,387370;995479,387370;1019482,418326;1053582,393847;1053582,428804;1046629,428804;1046629,394133;1034056,394133;1034056,387370;1066155,387370;1066155,393847;1124543,423089;1093587,423089;1087300,407849;1093587,392513;1124543,392513;1130830,407849;1124543,423374;1119495,397181;1098883,396929;1098635,397181;1094444,407849;1098635,418421;1119247,418673;1119495,418421;1123686,407849;1119495,397466;1146641,393942;1146641,405277;1165024,405277;1165024,411754;1146641,411754;1146641,428804;1139688,428804;1139688,387370;1167310,387370;1167310,393942;1210554,422517;1216745,421374;1222174,417469;1226746,422136;1210744,429375;1195219,423374;1189027,408039;1195314,392704;1211221,386513;1227318,393561;1222841,398419;1217317,394514;1211030,393371;1200553,397466;1196266,407753;1200553,418326;1210554,422708;1269895,423184;1238843,423184;1232557,407944;1238843,392609;1269895,392609;1276181,407944;1269895,423374;1264751,397276;1254369,392894;1243987,397276;1239700,407944;1243987,418517;1254369,422898;1264751,418517;1268942,407944;1264751,397466;1291993,428899;1284944,428899;1284944,387370;1295898,387370;1308376,413373;1320853,387370;1331712,387370;1331712,428804;1324663,428804;1324663,396895;1310281,425470;1306375,425470;1291993,396895;1371145,390799;1375432,401943;1371050,412992;1357525,416516;1350190,416516;1350190,428613;1343142,428613;1343142,387370;1357429,387370;1371145,391275;1366192,407944;1368288,401372;1365621,395371;1357239,393561;1350190,393561;1350190,410135;1358287,410135;1366192,408420;1392958,419564;1407902,420051;1408388,419564;1411246,410611;1411246,387370;1418199,387370;1418199,410611;1413246,424422;1388100,424422;1383147,410611;1383147,387370;1390100,387370;1390100,410325;1392958,419564;1444774,394133;1444774,429089;1437820,429089;1437820,394133;1425247,394133;1425247,387370;1457347,387370;1457347,393847;1494018,387656;1494018,394228;1471920,394228;1471920,405277;1491732,405277;1491732,411468;1471920,411468;1471920,422517;1494685,422517;1494685,429089;1464871,429089;1464871,387370;1536690,401181;1527736,414040;1538595,429089;1529641,429089;1520116,415183;1510591,415183;1510591,429089;1503638,429089;1503638,387370;1519069,387370;1532594,390608;1536690,401181;1527165,406991;1529356,401086;1527165,395561;1519354,394037;1510401,394037;1510401,408801;1519164,408801;1527355,406991;1574790,393180;1569837,394418;1567837,398133;1569837,402038;1578124,404896;1587649,409182;1590887,417374;1586791,426232;1576028,429566;1558788,422898;1563169,417564;1576219,423089;1581553,421565;1583553,417755;1581743,414040;1575266,411563;1568408,409563;1564122,407182;1560502,398609;1564693,389846;1574980,386703;1582886,388037;1589649,391656;1585934,396895;1580886,394228;1575457,393180;1618510,422708;1624701,421565;1630130,417659;1634702,422327;1618700,429566;1603174,423565;1596983,408230;1603270,392894;1619176,386703;1635274,393752;1630797,398609;1625177,394704;1618986,393561;1608508,397657;1604222,407944;1608413,418517;1619176,422708;1643846,387370;1650799,387370;1650799,428804;1643846,428804;1691471,387370;1691471,393942;1669183,393942;1669183,404991;1689090,404991;1689090,411182;1669183,411182;1669183,422231;1692043,422231;1692043,428804;1662229,428804;1662229,387370;1732143,387370;1739191,387370;1739191,428804;1731571,428804;1708140,398609;1708140,428804;1701187,428804;1701187,387370;1708140,387370;1732143,418326;1769576,422422;1775767,421279;1781197,417374;1785673,422041;1769767,429280;1754146,423279;1747954,407944;1754336,392609;1786340,393466;1781863,398324;1776244,394418;1770052,393275;1759480,397371;1755289,407658;1759480,418231;1769481,422708;1823202,387370;1823202,393942;1801104,393942;1801104,404991;1820916,404991;1820916,411182;1801104,411182;1801104,422231;1823869,422231;1823869,428804;1794151,428804;1794151,387370;173758,347555;244814,388799;380164,352889;449983,273070;385879,50852;219954,6370;68030,78188;42598,109716;26882,336030;154708,445758;244052,462332;283962,459569;420169,409373;426837,401753;423789,392990;423789,392228;415597,386132;406072,388894;394166,396800;253863,434900;138325,406325;39265,207157;153565,55995;273103,34945;369973,75807;434552,228207;298059,357461;298059,340793;298059,332506;298059,313456;298059,270498;298059,244114;298059,201061;277675,177534;274437,177534;198237,177534;168233,197918;168233,213634;168233,275927;168233,293358;173758,347555;2014750,425470;2014750,404324;2011511,401086;1878733,401086;1875494,404324;1875494,425470;1878733,428804;2012083,428804;2014750,42547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489A09B" w14:textId="25E768EC" w:rsidR="000B2812" w:rsidRPr="003F2484" w:rsidRDefault="007F1F42" w:rsidP="003F2484">
      <w:pPr>
        <w:spacing w:before="1800" w:line="360" w:lineRule="auto"/>
        <w:jc w:val="center"/>
        <w:rPr>
          <w:rFonts w:cs="Times New Roman"/>
          <w:b/>
          <w:color w:val="auto"/>
          <w:sz w:val="48"/>
          <w:szCs w:val="72"/>
        </w:rPr>
      </w:pPr>
      <w:r w:rsidRPr="003F2484">
        <w:rPr>
          <w:rFonts w:cs="Times New Roman"/>
          <w:b/>
          <w:color w:val="auto"/>
          <w:sz w:val="48"/>
          <w:szCs w:val="72"/>
        </w:rPr>
        <w:t>Projektmunka II.</w:t>
      </w:r>
    </w:p>
    <w:p w14:paraId="6EE33C03" w14:textId="32070DCA" w:rsidR="000B2812" w:rsidRPr="003F2484" w:rsidRDefault="007F1F42" w:rsidP="000B2812">
      <w:pPr>
        <w:spacing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 w:rsidRPr="003F2484">
        <w:rPr>
          <w:rFonts w:cs="Times New Roman"/>
          <w:bCs/>
          <w:color w:val="auto"/>
          <w:sz w:val="32"/>
          <w:szCs w:val="44"/>
        </w:rPr>
        <w:t>GKNB_INTM005</w:t>
      </w:r>
    </w:p>
    <w:p w14:paraId="1EFCB581" w14:textId="3F438253" w:rsidR="000B2812" w:rsidRDefault="00885BA2" w:rsidP="003F2484">
      <w:pPr>
        <w:spacing w:before="12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Adorján András Bálint – G6I6ZQ</w:t>
      </w:r>
    </w:p>
    <w:p w14:paraId="0F5E8876" w14:textId="4DEC4C61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Jánoki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Lilla – G4O424</w:t>
      </w:r>
    </w:p>
    <w:p w14:paraId="7D3AF3C2" w14:textId="1BEB8B69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proofErr w:type="spellStart"/>
      <w:r>
        <w:rPr>
          <w:rFonts w:cs="Times New Roman"/>
          <w:b/>
          <w:color w:val="auto"/>
          <w:sz w:val="40"/>
          <w:szCs w:val="52"/>
        </w:rPr>
        <w:t>Nátz</w:t>
      </w:r>
      <w:proofErr w:type="spellEnd"/>
      <w:r>
        <w:rPr>
          <w:rFonts w:cs="Times New Roman"/>
          <w:b/>
          <w:color w:val="auto"/>
          <w:sz w:val="40"/>
          <w:szCs w:val="52"/>
        </w:rPr>
        <w:t xml:space="preserve"> Kornél – JOO2S6</w:t>
      </w:r>
    </w:p>
    <w:p w14:paraId="36500C25" w14:textId="7782679D" w:rsidR="00885BA2" w:rsidRDefault="00885BA2" w:rsidP="00885BA2">
      <w:pPr>
        <w:spacing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Pajor Gergő – BXSGQE</w:t>
      </w:r>
    </w:p>
    <w:p w14:paraId="76F59ADE" w14:textId="21277812" w:rsidR="00885BA2" w:rsidRPr="00733848" w:rsidRDefault="003F2484" w:rsidP="003F2484">
      <w:pPr>
        <w:spacing w:before="1800" w:line="360" w:lineRule="auto"/>
        <w:jc w:val="center"/>
        <w:rPr>
          <w:rFonts w:cs="Times New Roman"/>
          <w:b/>
          <w:color w:val="auto"/>
          <w:sz w:val="40"/>
          <w:szCs w:val="52"/>
        </w:rPr>
      </w:pPr>
      <w:r>
        <w:rPr>
          <w:rFonts w:cs="Times New Roman"/>
          <w:b/>
          <w:color w:val="auto"/>
          <w:sz w:val="40"/>
          <w:szCs w:val="52"/>
        </w:rPr>
        <w:t>Konzulens: Kálóczi Imre</w:t>
      </w:r>
    </w:p>
    <w:p w14:paraId="5FCBEB5B" w14:textId="4FFE5E78" w:rsidR="000B2812" w:rsidRDefault="000B2812" w:rsidP="000B2812">
      <w:pPr>
        <w:spacing w:before="600" w:line="360" w:lineRule="auto"/>
        <w:jc w:val="center"/>
        <w:rPr>
          <w:rFonts w:cs="Times New Roman"/>
          <w:bCs/>
          <w:color w:val="auto"/>
          <w:sz w:val="32"/>
          <w:szCs w:val="44"/>
        </w:rPr>
      </w:pPr>
      <w:r>
        <w:rPr>
          <w:rFonts w:cs="Times New Roman"/>
          <w:bCs/>
          <w:color w:val="auto"/>
          <w:sz w:val="32"/>
          <w:szCs w:val="44"/>
        </w:rPr>
        <w:t>Győr, 2022</w:t>
      </w:r>
    </w:p>
    <w:sdt>
      <w:sdtPr>
        <w:rPr>
          <w:rFonts w:ascii="Times New Roman" w:eastAsia="WenQuanYi Zen Hei" w:hAnsi="Times New Roman" w:cs="Times New Roman"/>
          <w:color w:val="00000A"/>
          <w:kern w:val="1"/>
          <w:sz w:val="44"/>
          <w:szCs w:val="44"/>
          <w:lang w:eastAsia="zh-CN" w:bidi="hi-IN"/>
        </w:rPr>
        <w:id w:val="1188560852"/>
        <w:docPartObj>
          <w:docPartGallery w:val="Table of Contents"/>
          <w:docPartUnique/>
        </w:docPartObj>
      </w:sdtPr>
      <w:sdtEndPr>
        <w:rPr>
          <w:rFonts w:cs="Mangal"/>
          <w:b/>
          <w:bCs/>
          <w:sz w:val="36"/>
          <w:szCs w:val="30"/>
        </w:rPr>
      </w:sdtEndPr>
      <w:sdtContent>
        <w:p w14:paraId="3B5C5E68" w14:textId="547B855F" w:rsidR="00C628AC" w:rsidRPr="00C628AC" w:rsidRDefault="00C628AC" w:rsidP="00C628AC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 w:rsidRPr="00C628AC"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Tartalom</w:t>
          </w:r>
        </w:p>
        <w:p w14:paraId="661445EE" w14:textId="4ABE10F6" w:rsidR="00B510BA" w:rsidRPr="00B510BA" w:rsidRDefault="00C628AC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r w:rsidRPr="00B510BA">
            <w:rPr>
              <w:rFonts w:cs="Times New Roman"/>
              <w:sz w:val="28"/>
              <w:szCs w:val="28"/>
            </w:rPr>
            <w:fldChar w:fldCharType="begin"/>
          </w:r>
          <w:r w:rsidRPr="00B510BA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510BA">
            <w:rPr>
              <w:rFonts w:cs="Times New Roman"/>
              <w:sz w:val="28"/>
              <w:szCs w:val="28"/>
            </w:rPr>
            <w:fldChar w:fldCharType="separate"/>
          </w:r>
          <w:hyperlink w:anchor="_Toc12003081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Projektterv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BA2F0" w14:textId="5C01936D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és a projektcél rövid felvázolása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6A51B" w14:textId="5CB760E5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program tervezett funkcionalitásai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8E76E" w14:textId="49DFFE68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Szoftveres felépítés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35301" w14:textId="0C9151E0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projekt során használni kívánt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44AB8" w14:textId="6D647C1A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Mérföldkövek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34A43" w14:textId="04BED846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Tevékenységek tervezett kiosztása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4C8E0" w14:textId="289BDA05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1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_Toc120030819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B1FBA" w14:textId="0814CC23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1.8.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Közös szótár (Glossary)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D0135" w14:textId="7EE5DCF5" w:rsidR="00B510BA" w:rsidRPr="00B510BA" w:rsidRDefault="00B1418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kiválasztott probléma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118A" w14:textId="54375C67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bemutatás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1B951" w14:textId="481DE797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2.2.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 probléma folyamatábrája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F3EA1" w14:textId="47882B33" w:rsidR="00B510BA" w:rsidRPr="00B510BA" w:rsidRDefault="00B1418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Üzleti igény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7709" w14:textId="40544E91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Célok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D783A" w14:textId="08AF2FCE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Stakeholderek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0863" w14:textId="2867D04A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2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3.3.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Rendszer tervezett működése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_Toc120030829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0841A" w14:textId="0D0BDC36" w:rsidR="00B510BA" w:rsidRPr="00B510BA" w:rsidRDefault="00B1418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Követelményspecifikáció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88D85" w14:textId="2DAF4C0B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A0A60" w14:textId="13A7F6D0" w:rsidR="00B510BA" w:rsidRPr="00B510BA" w:rsidRDefault="00B1418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kezelése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CC8D6" w14:textId="7A454FE2" w:rsidR="00B510BA" w:rsidRPr="00B510BA" w:rsidRDefault="00B1418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Exif adatok szerkesztése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89EB" w14:textId="0B66FF62" w:rsidR="00B510BA" w:rsidRPr="00B510BA" w:rsidRDefault="00B14180" w:rsidP="00B510BA">
          <w:pPr>
            <w:pStyle w:val="TJ2"/>
            <w:tabs>
              <w:tab w:val="left" w:pos="110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3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4.1.3.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Képek/Exif adatok feltöltése/letöltése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_Toc120030835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4BD7D" w14:textId="4223F277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Nem funkcionális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3611F7" w14:textId="0A45AB60" w:rsidR="00B510BA" w:rsidRPr="00B510BA" w:rsidRDefault="00B1418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3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Termék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_Toc120030843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C26DB" w14:textId="1101AE86" w:rsidR="00B510BA" w:rsidRPr="00B510BA" w:rsidRDefault="00B1418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4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Szervezeti követelmények: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_Toc120030844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4B45ED" w14:textId="3BBE29DC" w:rsidR="00B510BA" w:rsidRPr="00B510BA" w:rsidRDefault="00B1418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45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4.2.3.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Külső követelmények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_Toc120030845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64893" w14:textId="2D39D390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6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Használhatóság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_Toc120030846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B0113" w14:textId="30B4E642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Megbízhatóság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0F4C" w14:textId="36F4B260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Rendelkezésre állás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87E79" w14:textId="1B08C5F2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4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Teljesítmény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_Toc120030849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19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48B3B6" w14:textId="73ABBEE8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4.7.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Támogatottság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21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31918" w14:textId="6D3D7C01" w:rsidR="00B510BA" w:rsidRPr="00B510BA" w:rsidRDefault="00B1418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Technikai specifikáció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68E9A" w14:textId="0EB369C5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Architektúra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22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7E78" w14:textId="164E85E0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Platform tulajdonságok és követelmények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570E0" w14:textId="11334F21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5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5.3.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Fejlesztői eszközök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_Toc120030855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80C74" w14:textId="61262FF9" w:rsidR="00B510BA" w:rsidRPr="00B510BA" w:rsidRDefault="00B14180" w:rsidP="00B510BA">
          <w:pPr>
            <w:pStyle w:val="TJ1"/>
            <w:tabs>
              <w:tab w:val="left" w:pos="44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7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Adatbázis terv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_Toc120030857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29820" w14:textId="783852E6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8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6.1.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Szöveges leírás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_Toc120030858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0998" w14:textId="2B286001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59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6.2.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Táblák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_Toc120030859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24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403BA" w14:textId="2CDCEE06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0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6.3.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Adatmodell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_Toc120030860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FEBFB" w14:textId="5DCAF13E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1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6.4.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Egyed-kapcsolat diagram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_Toc120030861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CEE39" w14:textId="02E76CC8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62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6.5.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Kulcsok és megszorítások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_Toc120030862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BEC13" w14:textId="03316D0F" w:rsidR="00B510BA" w:rsidRPr="00B510BA" w:rsidRDefault="00B1418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0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6.5.1.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Elsődleges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_Toc120030870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CA045" w14:textId="7A0B2431" w:rsidR="00B510BA" w:rsidRPr="00B510BA" w:rsidRDefault="00B1418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1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6.5.2.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Másodlagos kulcsok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_Toc120030871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D4B36" w14:textId="5C008CB9" w:rsidR="00B510BA" w:rsidRPr="00B510BA" w:rsidRDefault="00B14180" w:rsidP="00B510BA">
          <w:pPr>
            <w:pStyle w:val="TJ3"/>
            <w:tabs>
              <w:tab w:val="left" w:pos="1320"/>
              <w:tab w:val="right" w:leader="dot" w:pos="875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20030872" w:history="1"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6.5.3.</w:t>
            </w:r>
            <w:r w:rsidR="00B510BA" w:rsidRPr="00B510BA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B510BA" w:rsidRPr="00B510BA">
              <w:rPr>
                <w:rStyle w:val="Hiperhivatkozs"/>
                <w:rFonts w:ascii="Times New Roman" w:hAnsi="Times New Roman"/>
                <w:noProof/>
                <w:sz w:val="28"/>
                <w:szCs w:val="28"/>
                <w:lang w:bidi="hi-IN"/>
              </w:rPr>
              <w:t>Megszorítások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_Toc120030872 \h </w:instrTex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B2FC8" w14:textId="186A79E2" w:rsidR="00B510BA" w:rsidRPr="00B510BA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eastAsiaTheme="minorEastAsia" w:cs="Times New Roman"/>
              <w:noProof/>
              <w:color w:val="auto"/>
              <w:kern w:val="0"/>
              <w:sz w:val="28"/>
              <w:szCs w:val="28"/>
              <w:lang w:eastAsia="hu-HU" w:bidi="ar-SA"/>
            </w:rPr>
          </w:pPr>
          <w:hyperlink w:anchor="_Toc120030873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6.6.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Tárolt eljárások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_Toc120030873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28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E9C36" w14:textId="76DFDB20" w:rsidR="00C628AC" w:rsidRPr="003A3941" w:rsidRDefault="00B14180" w:rsidP="00B510BA">
          <w:pPr>
            <w:pStyle w:val="TJ2"/>
            <w:tabs>
              <w:tab w:val="left" w:pos="880"/>
              <w:tab w:val="right" w:leader="dot" w:pos="8755"/>
            </w:tabs>
            <w:spacing w:line="360" w:lineRule="auto"/>
            <w:rPr>
              <w:rFonts w:cs="Times New Roman"/>
              <w:b/>
              <w:bCs/>
              <w:sz w:val="40"/>
              <w:szCs w:val="40"/>
            </w:rPr>
          </w:pPr>
          <w:hyperlink w:anchor="_Toc120030874" w:history="1"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6.7.</w:t>
            </w:r>
            <w:r w:rsidR="00B510BA" w:rsidRPr="00B510BA">
              <w:rPr>
                <w:rFonts w:eastAsiaTheme="minorEastAsia" w:cs="Times New Roman"/>
                <w:noProof/>
                <w:color w:val="auto"/>
                <w:kern w:val="0"/>
                <w:sz w:val="28"/>
                <w:szCs w:val="28"/>
                <w:lang w:eastAsia="hu-HU" w:bidi="ar-SA"/>
              </w:rPr>
              <w:tab/>
            </w:r>
            <w:r w:rsidR="00B510BA" w:rsidRPr="00B510BA">
              <w:rPr>
                <w:rStyle w:val="Hiperhivatkozs"/>
                <w:rFonts w:cs="Times New Roman"/>
                <w:noProof/>
                <w:sz w:val="28"/>
                <w:szCs w:val="28"/>
              </w:rPr>
              <w:t>Továbbfejlesztési ötletek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_Toc120030874 \h </w:instrTex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FB">
              <w:rPr>
                <w:rFonts w:cs="Times New Roman"/>
                <w:noProof/>
                <w:webHidden/>
                <w:sz w:val="28"/>
                <w:szCs w:val="28"/>
              </w:rPr>
              <w:t>29</w:t>
            </w:r>
            <w:r w:rsidR="00B510BA" w:rsidRPr="00B510BA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8AC" w:rsidRPr="00B510BA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10E591" w14:textId="473B83DE" w:rsidR="000B2812" w:rsidRPr="00FC266C" w:rsidRDefault="000B2812" w:rsidP="000B2812">
      <w:pPr>
        <w:pStyle w:val="Cmsor1"/>
        <w:jc w:val="both"/>
      </w:pPr>
      <w:bookmarkStart w:id="1" w:name="_Toc92302504"/>
      <w:bookmarkStart w:id="2" w:name="_Toc92556789"/>
      <w:bookmarkStart w:id="3" w:name="_Toc92649562"/>
      <w:bookmarkStart w:id="4" w:name="_Toc120030812"/>
      <w:bookmarkEnd w:id="1"/>
      <w:bookmarkEnd w:id="2"/>
      <w:bookmarkEnd w:id="3"/>
      <w:r w:rsidRPr="00FC266C">
        <w:lastRenderedPageBreak/>
        <w:t>Projekt</w:t>
      </w:r>
      <w:r w:rsidR="003F2484">
        <w:t>terv</w:t>
      </w:r>
      <w:bookmarkEnd w:id="4"/>
    </w:p>
    <w:p w14:paraId="4F37CD9E" w14:textId="4398DE42" w:rsidR="000B2812" w:rsidRDefault="00B44704" w:rsidP="000B2812">
      <w:pPr>
        <w:pStyle w:val="Cmsor2"/>
        <w:jc w:val="both"/>
      </w:pPr>
      <w:bookmarkStart w:id="5" w:name="_Toc120030813"/>
      <w:r>
        <w:t xml:space="preserve">A probléma és a projektcél rövid </w:t>
      </w:r>
      <w:r w:rsidR="00AD2EDE">
        <w:t>felvázolása</w:t>
      </w:r>
      <w:bookmarkEnd w:id="5"/>
      <w:r w:rsidR="00AD2EDE">
        <w:t xml:space="preserve"> </w:t>
      </w:r>
    </w:p>
    <w:p w14:paraId="68AD8683" w14:textId="3F0CD218" w:rsidR="00E833B1" w:rsidRPr="00CC1008" w:rsidRDefault="00E833B1" w:rsidP="003F2484">
      <w:pPr>
        <w:pStyle w:val="Szvegtrzs"/>
        <w:spacing w:line="360" w:lineRule="auto"/>
        <w:jc w:val="both"/>
      </w:pPr>
      <w:r w:rsidRPr="00E833B1">
        <w:t>Csapatunk célja a fotográfusok munkájának segítése a fényképek kezelésének megkönnyítésével. Csapatunk fotográfus tagja és más szakmabeliek is tapasztaltak több különböző, ehhez a témához kapcsolódó problémát. Ezek közé tartozik, hogy a fényképezőgépek nem rögzítenek megfelelő mennyiségű exif adatot; manuális objektívekből egyáltalán nem tudnak adatokat kinyerni; bizonyos információk (pl. szerzői jog és megjegyzés) jóval korlátozottabb formában rögzíthetőek a fényképezőgép segítségével, mint amit a fájlok megengednének; illetve</w:t>
      </w:r>
      <w:r>
        <w:t xml:space="preserve"> az is, hogy</w:t>
      </w:r>
      <w:r w:rsidRPr="00E833B1">
        <w:t xml:space="preserve"> különböző programok más</w:t>
      </w:r>
      <w:r>
        <w:t>-</w:t>
      </w:r>
      <w:r w:rsidRPr="00E833B1">
        <w:t>más exif adattípusokkal kompatibilisek és a kompatibilis adatokat is különböző prioritással kezelik. Ezen problémákat szeretnénk feldolgozni és megoldási javaslatot tenni rájuk egy általunk készített program formájában.</w:t>
      </w:r>
      <w:r w:rsidR="000F0BA6">
        <w:t xml:space="preserve"> </w:t>
      </w:r>
    </w:p>
    <w:p w14:paraId="118714AB" w14:textId="1F789DB9" w:rsidR="000B2812" w:rsidRDefault="007A79DF" w:rsidP="009A299E">
      <w:pPr>
        <w:pStyle w:val="Cmsor2"/>
        <w:ind w:left="788" w:hanging="431"/>
        <w:jc w:val="both"/>
      </w:pPr>
      <w:bookmarkStart w:id="6" w:name="_Toc120030814"/>
      <w:r>
        <w:t>A program tervezett funkcionalitásai</w:t>
      </w:r>
      <w:bookmarkEnd w:id="6"/>
      <w:r>
        <w:t xml:space="preserve"> </w:t>
      </w:r>
    </w:p>
    <w:p w14:paraId="03887E35" w14:textId="69E4C433" w:rsidR="00E762B2" w:rsidRPr="00CC1008" w:rsidRDefault="00E762B2" w:rsidP="007A79DF">
      <w:pPr>
        <w:pStyle w:val="Szvegtrzs"/>
        <w:spacing w:line="360" w:lineRule="auto"/>
        <w:jc w:val="both"/>
      </w:pPr>
      <w:r w:rsidRPr="00E762B2">
        <w:t>A programnak képesnek kell lennie az exif adatok kezelésére, tárolására és szerkesztésére. A magasszintű kompatibilitás miatt több gyártó hardveres és szoftveres termékeit és az ezek által használt exif adattípusokat is ismernie kell. A program funkcionalitásai között lesz az exif adat szerkesztés, illetve az exif adatok szerinti szűrés és rendezés.</w:t>
      </w:r>
      <w:r w:rsidR="000F0BA6">
        <w:t xml:space="preserve"> </w:t>
      </w:r>
    </w:p>
    <w:p w14:paraId="4F5C7249" w14:textId="49417F7F" w:rsidR="000B2812" w:rsidRDefault="007A79DF" w:rsidP="000B2812">
      <w:pPr>
        <w:pStyle w:val="Cmsor2"/>
        <w:jc w:val="both"/>
      </w:pPr>
      <w:bookmarkStart w:id="7" w:name="_Toc120030815"/>
      <w:r>
        <w:t>Szoftveres felépítés</w:t>
      </w:r>
      <w:bookmarkEnd w:id="7"/>
      <w:r>
        <w:t xml:space="preserve"> </w:t>
      </w:r>
    </w:p>
    <w:p w14:paraId="1A417E80" w14:textId="318831D9" w:rsidR="006D35A0" w:rsidRDefault="006D35A0" w:rsidP="0047453E">
      <w:pPr>
        <w:pStyle w:val="Szvegtrzs"/>
        <w:spacing w:line="360" w:lineRule="auto"/>
        <w:jc w:val="both"/>
      </w:pPr>
      <w:r w:rsidRPr="006D35A0">
        <w:t xml:space="preserve">Megoldásunk egy webes felhasználói kliensből és egy távoli elérésű adatbázis szerverből fog állni. A tervezés során fontos szempont volt a biztonság, ezért megfontoltuk a háromrétegű architektúra kialakítását is, de végül elégségesnek találtuk a Google </w:t>
      </w:r>
      <w:proofErr w:type="spellStart"/>
      <w:r w:rsidRPr="006D35A0">
        <w:t>Firebase</w:t>
      </w:r>
      <w:proofErr w:type="spellEnd"/>
      <w:r w:rsidRPr="006D35A0">
        <w:t xml:space="preserve"> titkosítását, így a kétrétegű architektúra mellett döntöttük.</w:t>
      </w:r>
      <w:r w:rsidR="00390165">
        <w:t xml:space="preserve"> </w:t>
      </w:r>
    </w:p>
    <w:p w14:paraId="27DA6852" w14:textId="199DD15A" w:rsidR="000B2812" w:rsidRDefault="007A79DF" w:rsidP="00DD33D1">
      <w:pPr>
        <w:pStyle w:val="Cmsor2"/>
        <w:pageBreakBefore/>
        <w:ind w:left="788" w:hanging="431"/>
        <w:jc w:val="both"/>
      </w:pPr>
      <w:bookmarkStart w:id="8" w:name="_Toc120030816"/>
      <w:r>
        <w:lastRenderedPageBreak/>
        <w:t>A projekt során használni kívánt eszközök</w:t>
      </w:r>
      <w:bookmarkEnd w:id="8"/>
      <w:r>
        <w:t xml:space="preserve"> </w:t>
      </w:r>
    </w:p>
    <w:p w14:paraId="4FD9B6D5" w14:textId="1B71CDDA" w:rsidR="00104C56" w:rsidRDefault="00104C56" w:rsidP="009A299E">
      <w:pPr>
        <w:pStyle w:val="Szvegtrzs"/>
        <w:spacing w:line="360" w:lineRule="auto"/>
        <w:jc w:val="both"/>
      </w:pPr>
      <w:r>
        <w:t>Mivel webes alkalmazást fejlesztünk, így a fejlesztés fő eszközei a HTML, CSS és JavaScript nyelvek lesznek. Azon feladatok elvégzésére, amelyre ezek nem alkalmasak vagy célszerűek, C#-ot fogunk használni, de szükség esetén más nyelveket is bevonunk.</w:t>
      </w:r>
      <w:r w:rsidR="00390165">
        <w:t xml:space="preserve"> </w:t>
      </w:r>
    </w:p>
    <w:p w14:paraId="3F56510C" w14:textId="77F2D545" w:rsidR="00BF22BF" w:rsidRDefault="00104C56" w:rsidP="009A299E">
      <w:pPr>
        <w:pStyle w:val="Szvegtrzs"/>
        <w:spacing w:line="360" w:lineRule="auto"/>
        <w:jc w:val="both"/>
      </w:pPr>
      <w:r w:rsidRPr="00104C56">
        <w:t>A</w:t>
      </w:r>
      <w:r w:rsidR="00BF22BF">
        <w:t>datbázisnak a korábban is említett</w:t>
      </w:r>
      <w:r w:rsidRPr="00104C56">
        <w:t xml:space="preserve"> Google </w:t>
      </w:r>
      <w:proofErr w:type="spellStart"/>
      <w:r w:rsidRPr="00104C56">
        <w:t>Firebase</w:t>
      </w:r>
      <w:proofErr w:type="spellEnd"/>
      <w:r w:rsidRPr="00104C56">
        <w:t xml:space="preserve"> </w:t>
      </w:r>
      <w:r w:rsidR="00BF22BF">
        <w:t xml:space="preserve">rendszert </w:t>
      </w:r>
      <w:r w:rsidRPr="00104C56">
        <w:t>fog</w:t>
      </w:r>
      <w:r w:rsidR="00BF22BF">
        <w:t>juk</w:t>
      </w:r>
      <w:r w:rsidRPr="00104C56">
        <w:t xml:space="preserve"> használni.</w:t>
      </w:r>
      <w:r w:rsidR="00390165">
        <w:t xml:space="preserve"> </w:t>
      </w:r>
    </w:p>
    <w:p w14:paraId="4D67961C" w14:textId="364E7E18" w:rsidR="00F47510" w:rsidRDefault="00F47510" w:rsidP="009A299E">
      <w:pPr>
        <w:pStyle w:val="Szvegtrzs"/>
        <w:spacing w:line="360" w:lineRule="auto"/>
        <w:jc w:val="both"/>
      </w:pPr>
      <w:r>
        <w:t>Elsődleges f</w:t>
      </w:r>
      <w:r w:rsidR="00104C56" w:rsidRPr="00104C56">
        <w:t>ejlesztési környezet</w:t>
      </w:r>
      <w:r>
        <w:t>ünk</w:t>
      </w:r>
      <w:r w:rsidR="00104C56" w:rsidRPr="00104C56">
        <w:t xml:space="preserve"> a Visual </w:t>
      </w:r>
      <w:proofErr w:type="spellStart"/>
      <w:r w:rsidR="00104C56" w:rsidRPr="00104C56">
        <w:t>Studio</w:t>
      </w:r>
      <w:proofErr w:type="spellEnd"/>
      <w:r w:rsidR="00104C56" w:rsidRPr="00104C56">
        <w:t xml:space="preserve"> </w:t>
      </w:r>
      <w:proofErr w:type="spellStart"/>
      <w:r w:rsidR="00104C56" w:rsidRPr="00104C56">
        <w:t>Code</w:t>
      </w:r>
      <w:proofErr w:type="spellEnd"/>
      <w:r>
        <w:t xml:space="preserve"> lesz.</w:t>
      </w:r>
      <w:r w:rsidR="00390165">
        <w:t xml:space="preserve"> </w:t>
      </w:r>
    </w:p>
    <w:p w14:paraId="0308F93A" w14:textId="7C4832A3" w:rsidR="00F47510" w:rsidRDefault="00F47510" w:rsidP="009A299E">
      <w:pPr>
        <w:pStyle w:val="Szvegtrzs"/>
        <w:spacing w:line="360" w:lineRule="auto"/>
        <w:jc w:val="both"/>
      </w:pPr>
      <w:r>
        <w:t xml:space="preserve">A projektkezelés támogatására a </w:t>
      </w:r>
      <w:proofErr w:type="spellStart"/>
      <w:r>
        <w:t>Trello</w:t>
      </w:r>
      <w:proofErr w:type="spellEnd"/>
      <w:r>
        <w:t xml:space="preserve"> és a </w:t>
      </w:r>
      <w:r w:rsidR="00104C56" w:rsidRPr="00104C56">
        <w:t xml:space="preserve">GitHub </w:t>
      </w:r>
      <w:r>
        <w:t>platformokat fogjuk segítségül hívni.</w:t>
      </w:r>
      <w:r w:rsidR="00390165">
        <w:t xml:space="preserve"> </w:t>
      </w:r>
    </w:p>
    <w:p w14:paraId="2D63791D" w14:textId="78CB81D6" w:rsidR="000F0BA6" w:rsidRDefault="000F0BA6" w:rsidP="009A299E">
      <w:pPr>
        <w:pStyle w:val="Szvegtrzs"/>
        <w:spacing w:line="360" w:lineRule="auto"/>
        <w:jc w:val="both"/>
      </w:pPr>
      <w:r w:rsidRPr="00104C56">
        <w:t>A chat alapú kommunikációra elsődlegesen az erre a célra létrehozott Messenger csoportban, a megbeszélések pedig Discord-</w:t>
      </w:r>
      <w:proofErr w:type="spellStart"/>
      <w:r w:rsidRPr="00104C56">
        <w:t>on</w:t>
      </w:r>
      <w:proofErr w:type="spellEnd"/>
      <w:r w:rsidRPr="00104C56">
        <w:t xml:space="preserve"> fognak történi. Amennyiben szükséges személyes találkozókat is szervez</w:t>
      </w:r>
      <w:r>
        <w:t xml:space="preserve">ünk </w:t>
      </w:r>
      <w:r w:rsidRPr="00104C56">
        <w:t xml:space="preserve">és más kommunikációs platformokat (pl. Google </w:t>
      </w:r>
      <w:proofErr w:type="spellStart"/>
      <w:r w:rsidRPr="00104C56">
        <w:t>Meet</w:t>
      </w:r>
      <w:proofErr w:type="spellEnd"/>
      <w:r w:rsidRPr="00104C56">
        <w:t>, Zoom) is bevon</w:t>
      </w:r>
      <w:r>
        <w:t>unk</w:t>
      </w:r>
      <w:r w:rsidRPr="00104C56">
        <w:t>.</w:t>
      </w:r>
      <w:r w:rsidR="00390165">
        <w:t xml:space="preserve"> </w:t>
      </w:r>
    </w:p>
    <w:p w14:paraId="482236F3" w14:textId="79DA7892" w:rsidR="000B2812" w:rsidRDefault="009A299E" w:rsidP="00503BEB">
      <w:pPr>
        <w:pStyle w:val="Cmsor2"/>
        <w:ind w:left="788" w:hanging="431"/>
        <w:jc w:val="both"/>
      </w:pPr>
      <w:bookmarkStart w:id="9" w:name="_Toc120030817"/>
      <w:r>
        <w:t>Mérföldkövek</w:t>
      </w:r>
      <w:bookmarkEnd w:id="9"/>
      <w:r>
        <w:t xml:space="preserve"> </w:t>
      </w:r>
    </w:p>
    <w:p w14:paraId="14ECF0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Projektterv dokumentáció. </w:t>
      </w:r>
    </w:p>
    <w:p w14:paraId="60E53ECC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tervezése, megvalósítása. </w:t>
      </w:r>
    </w:p>
    <w:p w14:paraId="55A70DBF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GUI-k funkcionálissá tétele. </w:t>
      </w:r>
    </w:p>
    <w:p w14:paraId="04C738F9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Backend megvalósítása. </w:t>
      </w:r>
    </w:p>
    <w:p w14:paraId="69E1611A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Rétegek összekapcsolása. </w:t>
      </w:r>
    </w:p>
    <w:p w14:paraId="06570894" w14:textId="77777777" w:rsidR="00124FF6" w:rsidRDefault="00124FF6" w:rsidP="00124FF6">
      <w:pPr>
        <w:numPr>
          <w:ilvl w:val="0"/>
          <w:numId w:val="28"/>
        </w:numPr>
        <w:spacing w:line="360" w:lineRule="auto"/>
        <w:jc w:val="both"/>
      </w:pPr>
      <w:r>
        <w:t xml:space="preserve">Tesztelés, felmerülő hibák kijavítása. </w:t>
      </w:r>
    </w:p>
    <w:p w14:paraId="020BACB3" w14:textId="64C6269C" w:rsidR="00124FF6" w:rsidRDefault="00124FF6" w:rsidP="002C3640">
      <w:pPr>
        <w:spacing w:line="360" w:lineRule="auto"/>
        <w:jc w:val="both"/>
      </w:pPr>
      <w:r>
        <w:t xml:space="preserve">Első feladatunk a projekttervezet részletes, a tantárgyi követelményeknek megfelelő dokumentációja lesz. Ez elengedhetetlen a tantárgy teljesítéséhez, de a projekt végig vezetése során is jó kiindulási alapot fog adni a fejlesztő csapatnak. Ez természetesen nem fogja kitenni a projekt teljes dokumentációját. Azt a projekt során minden hallgató bővíteni fogja és végleges verziója csak a projekt lezárásával fog elkészülni. Második lépés, a felhasználói felületek grafikus megtervezése, majd ezek megvalósítása lesz. Ezután a felhasználói felületek, azaz a frontend oldal funkcionálissá tétele következik. Természetesen a külön funkciók és programrészletek tesztelése is elengedhetetlen, erre is sort fogunk keríteni a fejlesztés során. A negyedik lépés a backend megvalósítása, az adatbázis létrehozása és testre szabása. Amikor ezek mind megvannak, akkor létre lehet hozni a már működő egységek közti kommunikációs interfészeket az együttműködés érdekében. A projektet a program teljeskörű tesztelésével és az esetlegesen felmerülő hibák kijavításával fogjuk zárni. </w:t>
      </w:r>
    </w:p>
    <w:p w14:paraId="0205BBBD" w14:textId="0E070AD2" w:rsidR="000B2812" w:rsidRDefault="009A299E" w:rsidP="002C3640">
      <w:pPr>
        <w:pStyle w:val="Cmsor2"/>
        <w:pageBreakBefore/>
        <w:ind w:left="788" w:hanging="431"/>
        <w:jc w:val="both"/>
      </w:pPr>
      <w:bookmarkStart w:id="10" w:name="_Toc120030818"/>
      <w:r>
        <w:lastRenderedPageBreak/>
        <w:t>Tevékenységek tervezett kiosztása</w:t>
      </w:r>
      <w:bookmarkEnd w:id="10"/>
      <w:r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027"/>
        <w:gridCol w:w="1166"/>
        <w:gridCol w:w="1199"/>
        <w:gridCol w:w="1185"/>
      </w:tblGrid>
      <w:tr w:rsidR="002C3640" w:rsidRPr="00F167EA" w14:paraId="7DC1E06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5B8BDB4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67FC1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Adorján András Bálint</w:t>
            </w:r>
          </w:p>
        </w:tc>
        <w:tc>
          <w:tcPr>
            <w:tcW w:w="0" w:type="auto"/>
            <w:vAlign w:val="center"/>
          </w:tcPr>
          <w:p w14:paraId="733E311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167EA">
              <w:rPr>
                <w:rFonts w:cs="Times New Roman"/>
                <w:sz w:val="20"/>
                <w:szCs w:val="20"/>
              </w:rPr>
              <w:t>Jánoki</w:t>
            </w:r>
            <w:proofErr w:type="spellEnd"/>
            <w:r w:rsidRPr="00F167EA">
              <w:rPr>
                <w:rFonts w:cs="Times New Roman"/>
                <w:sz w:val="20"/>
                <w:szCs w:val="20"/>
              </w:rPr>
              <w:t xml:space="preserve"> Lilla</w:t>
            </w:r>
          </w:p>
        </w:tc>
        <w:tc>
          <w:tcPr>
            <w:tcW w:w="0" w:type="auto"/>
            <w:vAlign w:val="center"/>
          </w:tcPr>
          <w:p w14:paraId="33EEA83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Nátz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Kornél</w:t>
            </w:r>
          </w:p>
        </w:tc>
        <w:tc>
          <w:tcPr>
            <w:tcW w:w="0" w:type="auto"/>
            <w:vAlign w:val="center"/>
          </w:tcPr>
          <w:p w14:paraId="65B8CDF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Pajor Gergő</w:t>
            </w:r>
          </w:p>
        </w:tc>
      </w:tr>
      <w:tr w:rsidR="002C3640" w:rsidRPr="00F167EA" w14:paraId="7FCE202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11CADCA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Dokumentáció</w:t>
            </w:r>
          </w:p>
        </w:tc>
        <w:tc>
          <w:tcPr>
            <w:tcW w:w="0" w:type="auto"/>
            <w:vAlign w:val="center"/>
          </w:tcPr>
          <w:p w14:paraId="2E80020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FD9CC8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1896EE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06F7AFD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5110DAA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21B4C699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Megbeszélések koordinálása</w:t>
            </w:r>
          </w:p>
        </w:tc>
        <w:tc>
          <w:tcPr>
            <w:tcW w:w="0" w:type="auto"/>
            <w:vAlign w:val="center"/>
          </w:tcPr>
          <w:p w14:paraId="2F339F3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A70E82F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884B0A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36AB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2F359139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0EA0DDC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Kapcsolattartás</w:t>
            </w:r>
          </w:p>
        </w:tc>
        <w:tc>
          <w:tcPr>
            <w:tcW w:w="0" w:type="auto"/>
            <w:vAlign w:val="center"/>
          </w:tcPr>
          <w:p w14:paraId="4C6831F2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5450DBE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D11996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736750E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C3640" w:rsidRPr="00F167EA" w14:paraId="490E66DC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5110A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Folyamatábrák készítése</w:t>
            </w:r>
          </w:p>
        </w:tc>
        <w:tc>
          <w:tcPr>
            <w:tcW w:w="0" w:type="auto"/>
            <w:vAlign w:val="center"/>
          </w:tcPr>
          <w:p w14:paraId="69C1463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6AF268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8653F76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F4083D5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47C4FF85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488CCFA7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GUI-k készítése</w:t>
            </w:r>
          </w:p>
        </w:tc>
        <w:tc>
          <w:tcPr>
            <w:tcW w:w="0" w:type="auto"/>
            <w:vAlign w:val="center"/>
          </w:tcPr>
          <w:p w14:paraId="5D07095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71FD457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F96D1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A2991A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3D9FB5A7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6B8B5AF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Adatbáziskezelés</w:t>
            </w:r>
          </w:p>
        </w:tc>
        <w:tc>
          <w:tcPr>
            <w:tcW w:w="0" w:type="auto"/>
            <w:vAlign w:val="center"/>
          </w:tcPr>
          <w:p w14:paraId="5C2DCB2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3D6DF0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37A753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31AFE70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  <w:tr w:rsidR="002C3640" w:rsidRPr="00F167EA" w14:paraId="7E5A0AFB" w14:textId="77777777" w:rsidTr="0098640A">
        <w:trPr>
          <w:trHeight w:val="283"/>
          <w:jc w:val="center"/>
        </w:trPr>
        <w:tc>
          <w:tcPr>
            <w:tcW w:w="0" w:type="auto"/>
            <w:vAlign w:val="center"/>
          </w:tcPr>
          <w:p w14:paraId="33088C88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 w:rsidRPr="00F167EA">
              <w:rPr>
                <w:rFonts w:cs="Times New Roman"/>
                <w:sz w:val="20"/>
                <w:szCs w:val="20"/>
              </w:rPr>
              <w:t>Programozás</w:t>
            </w:r>
          </w:p>
        </w:tc>
        <w:tc>
          <w:tcPr>
            <w:tcW w:w="0" w:type="auto"/>
            <w:vAlign w:val="center"/>
          </w:tcPr>
          <w:p w14:paraId="6A04051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3744FCDB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CA536CC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193416C4" w14:textId="77777777" w:rsidR="002C3640" w:rsidRPr="00F167EA" w:rsidRDefault="002C3640" w:rsidP="0098640A">
            <w:pPr>
              <w:pStyle w:val="Szvegtrz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</w:tc>
      </w:tr>
    </w:tbl>
    <w:p w14:paraId="5F643EB6" w14:textId="77777777" w:rsidR="002C3640" w:rsidRDefault="002C3640" w:rsidP="002C3640">
      <w:pPr>
        <w:spacing w:line="360" w:lineRule="auto"/>
        <w:jc w:val="both"/>
      </w:pPr>
    </w:p>
    <w:p w14:paraId="23C6ABF4" w14:textId="77777777" w:rsidR="002C3640" w:rsidRDefault="002C3640" w:rsidP="002C3640">
      <w:pPr>
        <w:spacing w:line="360" w:lineRule="auto"/>
        <w:jc w:val="both"/>
      </w:pPr>
      <w:r>
        <w:t xml:space="preserve">A dokumentáció a közös munka és a tantárgy értékelése szempontjából is rendkívül fontos része projektünknek, így mindegyik csapattag foglalkozni fog vele. Ugyanígy kitüntetett szerepet fog kapni a programozás. </w:t>
      </w:r>
    </w:p>
    <w:p w14:paraId="17BF6F55" w14:textId="77777777" w:rsidR="002C3640" w:rsidRDefault="002C3640" w:rsidP="002C3640">
      <w:pPr>
        <w:spacing w:line="360" w:lineRule="auto"/>
        <w:jc w:val="both"/>
      </w:pPr>
      <w:r>
        <w:t xml:space="preserve">A projekt során a csapattagok kommunikálni fognak egymással a korábban említett csatornákon, viszont az egyéb kommunikációval kapcsolatos feladatokat alapvetően a projektvezető fogja ellátni. Ide tartozhat például a megbeszélések koordinálása vagy kapcsolattartás a konzulenssel és esetleges harmadik felekkel. </w:t>
      </w:r>
    </w:p>
    <w:p w14:paraId="60C6809E" w14:textId="7BD92225" w:rsidR="002C3640" w:rsidRPr="00CC1008" w:rsidRDefault="002C3640" w:rsidP="002C3640">
      <w:pPr>
        <w:spacing w:line="360" w:lineRule="auto"/>
        <w:jc w:val="both"/>
      </w:pPr>
      <w:r>
        <w:t xml:space="preserve">A folyamatábrák és grafikai elemek elkészítését vegyesen osztottuk fel a csoporttagok között, az adatbázisok készítésére, kezelésére pedig az ebben tapasztaltabb csapattagokat jelöltük ki. </w:t>
      </w:r>
    </w:p>
    <w:p w14:paraId="6693BC64" w14:textId="01E2F9FC" w:rsidR="000B2812" w:rsidRDefault="009A299E" w:rsidP="000B2812">
      <w:pPr>
        <w:pStyle w:val="Cmsor2"/>
        <w:ind w:left="788" w:hanging="431"/>
        <w:jc w:val="both"/>
      </w:pPr>
      <w:bookmarkStart w:id="11" w:name="_Toc120030819"/>
      <w:r>
        <w:t>Célok</w:t>
      </w:r>
      <w:bookmarkEnd w:id="11"/>
      <w:r>
        <w:t xml:space="preserve"> </w:t>
      </w:r>
    </w:p>
    <w:p w14:paraId="249F8CCC" w14:textId="624D92CF" w:rsidR="002C3640" w:rsidRDefault="002C3640" w:rsidP="002C3640">
      <w:pPr>
        <w:pStyle w:val="Szvegtrzs"/>
        <w:spacing w:line="360" w:lineRule="auto"/>
        <w:jc w:val="both"/>
      </w:pPr>
      <w:r>
        <w:t xml:space="preserve">Célunk, hogy elkészüljön egy olyan webalapú szoftver, ami nagyban hozzá tud járulni a fotográfusok munkájához a fényképek kezelésének megkönnyítésével. </w:t>
      </w:r>
    </w:p>
    <w:p w14:paraId="652370EE" w14:textId="097E8679" w:rsidR="002C3640" w:rsidRDefault="002C3640" w:rsidP="002C3640">
      <w:pPr>
        <w:pStyle w:val="Szvegtrzs"/>
        <w:spacing w:line="360" w:lineRule="auto"/>
        <w:jc w:val="both"/>
      </w:pPr>
      <w:r>
        <w:t xml:space="preserve">Reméljük, hogy a projekt elkészítése hozzá fog járulni szakmai fejlődésünkhöz és a konzulensünk is elégedett lesz munkánkkal. </w:t>
      </w:r>
    </w:p>
    <w:p w14:paraId="34E0D0AF" w14:textId="773029EA" w:rsidR="000B2812" w:rsidRDefault="000B2812" w:rsidP="00CD39EA">
      <w:pPr>
        <w:pStyle w:val="Cmsor2"/>
        <w:pageBreakBefore/>
        <w:ind w:left="788" w:hanging="431"/>
        <w:jc w:val="both"/>
      </w:pPr>
      <w:bookmarkStart w:id="12" w:name="_Toc120030820"/>
      <w:r>
        <w:lastRenderedPageBreak/>
        <w:t>Közös szótá</w:t>
      </w:r>
      <w:r w:rsidR="009671B1">
        <w:t>r</w:t>
      </w:r>
      <w:r>
        <w:t xml:space="preserve"> (</w:t>
      </w:r>
      <w:proofErr w:type="spellStart"/>
      <w:r>
        <w:t>Glossary</w:t>
      </w:r>
      <w:proofErr w:type="spellEnd"/>
      <w:r>
        <w:t>)</w:t>
      </w:r>
      <w:bookmarkEnd w:id="12"/>
      <w:r>
        <w:t xml:space="preserve"> </w:t>
      </w:r>
    </w:p>
    <w:p w14:paraId="72A69B31" w14:textId="13A83A30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E</w:t>
      </w:r>
      <w:r w:rsidR="00685363">
        <w:rPr>
          <w:b/>
          <w:bCs/>
        </w:rPr>
        <w:t>XIF</w:t>
      </w:r>
      <w:r>
        <w:rPr>
          <w:b/>
          <w:bCs/>
        </w:rPr>
        <w:t xml:space="preserve"> adat</w:t>
      </w:r>
      <w:r w:rsidR="00685363">
        <w:rPr>
          <w:b/>
          <w:bCs/>
        </w:rPr>
        <w:t xml:space="preserve"> </w:t>
      </w:r>
    </w:p>
    <w:p w14:paraId="7C9C9B9C" w14:textId="432B684D" w:rsidR="00B179D2" w:rsidRPr="00495DEF" w:rsidRDefault="00102A55" w:rsidP="00B179D2">
      <w:pPr>
        <w:pStyle w:val="Szvegtrzs"/>
        <w:spacing w:line="360" w:lineRule="auto"/>
        <w:jc w:val="both"/>
        <w:rPr>
          <w:b/>
          <w:bCs/>
        </w:rPr>
      </w:pPr>
      <w:r w:rsidRPr="00102A55">
        <w:t>Az Exif</w:t>
      </w:r>
      <w:r>
        <w:t xml:space="preserve"> </w:t>
      </w:r>
      <w:r w:rsidRPr="00102A55">
        <w:t>olyan információk gyűjtőneve, amit jellemzően a digitális fényképezőgépek használnak és az általuk készített képfájlban tárolnak. Célja a fénykép módosítása nélkül olyan információk elhelyezése a képfájlban digitális formátumban, amik a kép készítésének körülményeit írják le.</w:t>
      </w:r>
      <w:r>
        <w:t xml:space="preserve"> </w:t>
      </w:r>
    </w:p>
    <w:p w14:paraId="1F0AB6C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3E8CF35" w14:textId="03F05A70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Kamera váz </w:t>
      </w:r>
    </w:p>
    <w:p w14:paraId="0561E479" w14:textId="59DA6E3C" w:rsidR="00026D4E" w:rsidRPr="00495DEF" w:rsidRDefault="00102A55" w:rsidP="00026D4E">
      <w:pPr>
        <w:pStyle w:val="Szvegtrzs"/>
        <w:spacing w:line="360" w:lineRule="auto"/>
        <w:jc w:val="both"/>
        <w:rPr>
          <w:b/>
          <w:bCs/>
        </w:rPr>
      </w:pPr>
      <w:r>
        <w:t>A fényképező gép teste az objektív és az egyéb kiegészítők nélkül</w:t>
      </w:r>
      <w:r w:rsidR="00026D4E">
        <w:t xml:space="preserve">. </w:t>
      </w:r>
    </w:p>
    <w:p w14:paraId="17869C9F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22334F1D" w14:textId="521732E8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</w:t>
      </w:r>
    </w:p>
    <w:p w14:paraId="256ECCBA" w14:textId="7A7FF199" w:rsidR="00026D4E" w:rsidRPr="00495DEF" w:rsidRDefault="00067B0C" w:rsidP="00026D4E">
      <w:pPr>
        <w:pStyle w:val="Szvegtrzs"/>
        <w:spacing w:line="360" w:lineRule="auto"/>
        <w:jc w:val="both"/>
        <w:rPr>
          <w:b/>
          <w:bCs/>
        </w:rPr>
      </w:pPr>
      <w:r w:rsidRPr="00067B0C">
        <w:t>A fotográfiában az objektív a tárgyról valódi képet rajzoló optikai rendszer, mely egy vagy több optikai lencséből, illetve egyes objektívek esetében optikai lencsékből és tükrökből épül fel. Az emberi szemhez hasonlóan működik, a látószögébe eső fényt összegyűjti, majd az optikai tengelyére merőleges érzékeny anyagra (fotófilm, érzékelő lapka) vetíti.</w:t>
      </w:r>
      <w:r w:rsidR="00026D4E">
        <w:t xml:space="preserve"> </w:t>
      </w:r>
    </w:p>
    <w:p w14:paraId="26B0B019" w14:textId="77777777" w:rsidR="00026D4E" w:rsidRDefault="00026D4E" w:rsidP="00026D4E">
      <w:pPr>
        <w:pStyle w:val="Szvegtrzs"/>
        <w:spacing w:line="360" w:lineRule="auto"/>
        <w:jc w:val="both"/>
        <w:rPr>
          <w:b/>
          <w:bCs/>
        </w:rPr>
      </w:pPr>
    </w:p>
    <w:p w14:paraId="352BCCD2" w14:textId="44FF323A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Érzékeny anyag </w:t>
      </w:r>
    </w:p>
    <w:p w14:paraId="6C5D5819" w14:textId="00015C2E" w:rsidR="00E712CC" w:rsidRPr="00495DEF" w:rsidRDefault="00E712CC" w:rsidP="00E712CC">
      <w:pPr>
        <w:pStyle w:val="Szvegtrzs"/>
        <w:spacing w:line="360" w:lineRule="auto"/>
        <w:jc w:val="both"/>
        <w:rPr>
          <w:b/>
          <w:bCs/>
        </w:rPr>
      </w:pPr>
      <w:r>
        <w:t xml:space="preserve">A fényképek rögzítését lehetővé tevő felület. Régebbi fényképezőkben fényérzékeny film vagy lemez, digitális eszközökben egy elektronikus szenzor. </w:t>
      </w:r>
    </w:p>
    <w:p w14:paraId="54099FAE" w14:textId="77777777" w:rsidR="00E712CC" w:rsidRDefault="00E712CC" w:rsidP="00E712CC">
      <w:pPr>
        <w:pStyle w:val="Szvegtrzs"/>
        <w:spacing w:line="360" w:lineRule="auto"/>
        <w:jc w:val="both"/>
        <w:rPr>
          <w:b/>
          <w:bCs/>
        </w:rPr>
      </w:pPr>
    </w:p>
    <w:p w14:paraId="79126A38" w14:textId="456F6571" w:rsidR="00B179D2" w:rsidRDefault="006B021B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Gyújtótávolság </w:t>
      </w:r>
    </w:p>
    <w:p w14:paraId="5281F18F" w14:textId="0A48302B" w:rsidR="00B179D2" w:rsidRPr="00495DEF" w:rsidRDefault="00067B0C" w:rsidP="00B179D2">
      <w:pPr>
        <w:pStyle w:val="Szvegtrzs"/>
        <w:spacing w:line="360" w:lineRule="auto"/>
        <w:jc w:val="both"/>
        <w:rPr>
          <w:b/>
          <w:bCs/>
        </w:rPr>
      </w:pPr>
      <w:r>
        <w:t>Az objektív frontlencséjének és az érzékeny anyagnak mm-ben mért távolsága</w:t>
      </w:r>
      <w:r w:rsidR="00B179D2">
        <w:t xml:space="preserve">. </w:t>
      </w:r>
      <w:r w:rsidR="00451E53">
        <w:t xml:space="preserve">Ha ez a távolság valamilyen mechanikai módon változtatható, akkor zoom-objektívről (zoom-os objektívről), ha nem, akkor fix (gyújtótávolságú) objektívről beszélünk. </w:t>
      </w:r>
    </w:p>
    <w:p w14:paraId="5E1CE7AB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89BFAA3" w14:textId="1EB6805E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Frontlencse </w:t>
      </w:r>
    </w:p>
    <w:p w14:paraId="12EB3D2C" w14:textId="2B10D2A7" w:rsidR="00B12BC2" w:rsidRPr="00495DEF" w:rsidRDefault="00B12BC2" w:rsidP="00B12BC2">
      <w:pPr>
        <w:pStyle w:val="Szvegtrzs"/>
        <w:spacing w:line="360" w:lineRule="auto"/>
        <w:jc w:val="both"/>
        <w:rPr>
          <w:b/>
          <w:bCs/>
        </w:rPr>
      </w:pPr>
      <w:r>
        <w:t xml:space="preserve">Az objektív első, külső optikai lencséje. </w:t>
      </w:r>
    </w:p>
    <w:p w14:paraId="6596817F" w14:textId="77777777" w:rsidR="00B12BC2" w:rsidRDefault="00B12BC2" w:rsidP="00B12BC2">
      <w:pPr>
        <w:pStyle w:val="Szvegtrzs"/>
        <w:spacing w:line="360" w:lineRule="auto"/>
        <w:jc w:val="both"/>
        <w:rPr>
          <w:b/>
          <w:bCs/>
        </w:rPr>
      </w:pPr>
    </w:p>
    <w:p w14:paraId="23788D8D" w14:textId="4BC99BE2" w:rsidR="00B179D2" w:rsidRDefault="00AA3BB8" w:rsidP="00B05C6F">
      <w:pPr>
        <w:pStyle w:val="Szvegtrzs"/>
        <w:pageBreakBefore/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Vintage</w:t>
      </w:r>
      <w:proofErr w:type="spellEnd"/>
      <w:r>
        <w:rPr>
          <w:b/>
          <w:bCs/>
        </w:rPr>
        <w:t xml:space="preserve"> objektív </w:t>
      </w:r>
    </w:p>
    <w:p w14:paraId="62DB1EEE" w14:textId="4EF45DB6" w:rsidR="00B179D2" w:rsidRPr="00495DEF" w:rsidRDefault="00B5040B" w:rsidP="00B179D2">
      <w:pPr>
        <w:pStyle w:val="Szvegtrzs"/>
        <w:spacing w:line="360" w:lineRule="auto"/>
        <w:jc w:val="both"/>
        <w:rPr>
          <w:b/>
          <w:bCs/>
        </w:rPr>
      </w:pPr>
      <w:r>
        <w:t>Az objektívek egy speciális fajtája</w:t>
      </w:r>
      <w:r w:rsidR="00B179D2">
        <w:t xml:space="preserve">. </w:t>
      </w:r>
      <w:r>
        <w:t xml:space="preserve">Fő ismérvük, hogy semmilyen elektromos, illetve elektromosság által vezérelt mechanikus rendszert nem tartalmaznak. Emiatt használatuk, a fókuszálás és a rekesz állítás is teljes mértékben manuális. Általában nagy fényerővel és fix gyújtótávolsággal rendelkeznek, de léteznek zoom-os példányok is. </w:t>
      </w:r>
    </w:p>
    <w:p w14:paraId="0B3E7FF5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0438E14D" w14:textId="238E95B5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Fókuszálás</w:t>
      </w:r>
      <w:r w:rsidR="00031E18">
        <w:rPr>
          <w:b/>
          <w:bCs/>
        </w:rPr>
        <w:t xml:space="preserve"> /</w:t>
      </w:r>
      <w:r w:rsidR="00674732">
        <w:rPr>
          <w:b/>
          <w:bCs/>
        </w:rPr>
        <w:t xml:space="preserve"> fókusz állítás </w:t>
      </w:r>
    </w:p>
    <w:p w14:paraId="1527F774" w14:textId="26A27AB6" w:rsidR="00451E53" w:rsidRPr="00026D4E" w:rsidRDefault="00047BB2" w:rsidP="00451E53">
      <w:pPr>
        <w:pStyle w:val="Szvegtrzs"/>
        <w:spacing w:line="360" w:lineRule="auto"/>
        <w:jc w:val="both"/>
      </w:pPr>
      <w:r>
        <w:t>Ennek segítségével tudjuk beállítani, hogy az elkészült kép mely részei legyenek élesek, hangsúlyosak. Történhet kézzel és szoftveres automatizmusok segítségével is (pl. arcfelismerés).</w:t>
      </w:r>
    </w:p>
    <w:p w14:paraId="394CE49F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55EB8C8A" w14:textId="003BB414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Rekeszelés</w:t>
      </w:r>
      <w:r w:rsidR="00031E18">
        <w:rPr>
          <w:b/>
          <w:bCs/>
        </w:rPr>
        <w:t xml:space="preserve"> /</w:t>
      </w:r>
      <w:r w:rsidR="00376E41">
        <w:rPr>
          <w:b/>
          <w:bCs/>
        </w:rPr>
        <w:t xml:space="preserve"> rekesz állítás </w:t>
      </w:r>
    </w:p>
    <w:p w14:paraId="487B6FBC" w14:textId="4690B7A1" w:rsidR="00451E53" w:rsidRPr="00026D4E" w:rsidRDefault="00031E18" w:rsidP="00451E53">
      <w:pPr>
        <w:pStyle w:val="Szvegtrzs"/>
        <w:spacing w:line="360" w:lineRule="auto"/>
        <w:jc w:val="both"/>
      </w:pPr>
      <w:r w:rsidRPr="00031E18">
        <w:t>Az objektívekben a lencserendszer fősíkjának közelébe fényrekeszt (vagy más néven blendét) építenek be. A rekesz segítségével lehet szabályozni a lencsén áthaladó és a gép belsejébe jutó fény mennyiségét, ezzel befolyásolva a kép elkészítéséhez szükséges expozíciós idő hosszát. A legtöbb objektívben ún. íriszrekesz található, amely 5-20 félkör alakú vékony fém- vagy műanyaglemezből (lamellából) áll</w:t>
      </w:r>
      <w:r w:rsidR="00451E53" w:rsidRPr="00026D4E">
        <w:t xml:space="preserve">. </w:t>
      </w:r>
      <w:r w:rsidR="00CF5A18">
        <w:t xml:space="preserve">Ezen lamellák által kialakított lyuk tágítása, szűkítése a rekeszelés. Minél tágabb a rekesz, annál több fény tud keresztül jutni rajta, minél szűkebb, annál kevesebb. </w:t>
      </w:r>
    </w:p>
    <w:p w14:paraId="427A64D3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2DBDE4AD" w14:textId="36922B7B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Objektív rekeszértéke  </w:t>
      </w:r>
    </w:p>
    <w:p w14:paraId="68FA8BC6" w14:textId="19DD9CD7" w:rsidR="00CF5A18" w:rsidRPr="00026D4E" w:rsidRDefault="00CF5A18" w:rsidP="00CF5A18">
      <w:pPr>
        <w:pStyle w:val="Szvegtrzs"/>
        <w:spacing w:line="360" w:lineRule="auto"/>
        <w:jc w:val="both"/>
      </w:pPr>
      <w:r>
        <w:t xml:space="preserve">Minél tágabb az objektív </w:t>
      </w:r>
      <w:proofErr w:type="spellStart"/>
      <w:r>
        <w:t>belsejében</w:t>
      </w:r>
      <w:proofErr w:type="spellEnd"/>
      <w:r>
        <w:t xml:space="preserve"> lévő fizikai rekesz, annál kisebb a rekeszértéke, fordítottan pedig minél szűkebb a fizikai rekesz, annál nagyobb a rekeszérték. </w:t>
      </w:r>
      <w:r w:rsidR="00B2781D">
        <w:t xml:space="preserve">Az objektívek rekeszértéke lehet fix és változó. </w:t>
      </w:r>
    </w:p>
    <w:p w14:paraId="6ED11D58" w14:textId="77777777" w:rsidR="00CF5A18" w:rsidRDefault="00CF5A18" w:rsidP="00CF5A18">
      <w:pPr>
        <w:pStyle w:val="Szvegtrzs"/>
        <w:spacing w:line="360" w:lineRule="auto"/>
        <w:jc w:val="both"/>
        <w:rPr>
          <w:b/>
          <w:bCs/>
        </w:rPr>
      </w:pPr>
    </w:p>
    <w:p w14:paraId="6C7AD136" w14:textId="1791E666" w:rsidR="00451E53" w:rsidRDefault="00CF5A18" w:rsidP="00451E53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>Objektív f</w:t>
      </w:r>
      <w:r w:rsidR="00451E53">
        <w:rPr>
          <w:b/>
          <w:bCs/>
        </w:rPr>
        <w:t>ényer</w:t>
      </w:r>
      <w:r>
        <w:rPr>
          <w:b/>
          <w:bCs/>
        </w:rPr>
        <w:t>eje</w:t>
      </w:r>
      <w:r w:rsidR="00451E53">
        <w:rPr>
          <w:b/>
          <w:bCs/>
        </w:rPr>
        <w:t xml:space="preserve"> </w:t>
      </w:r>
    </w:p>
    <w:p w14:paraId="3EB8E74C" w14:textId="45D8C813" w:rsidR="00451E53" w:rsidRPr="00026D4E" w:rsidRDefault="00451E53" w:rsidP="00451E53">
      <w:pPr>
        <w:pStyle w:val="Szvegtrzs"/>
        <w:spacing w:line="360" w:lineRule="auto"/>
        <w:jc w:val="both"/>
      </w:pPr>
      <w:r w:rsidRPr="00026D4E">
        <w:t>A</w:t>
      </w:r>
      <w:r w:rsidR="00CF5A18">
        <w:t>z objektív fényerejének a lamellák által kialakítható legtágabb rekeszértéket nevezik</w:t>
      </w:r>
      <w:r w:rsidRPr="00026D4E">
        <w:t xml:space="preserve">. </w:t>
      </w:r>
      <w:r w:rsidR="00B2781D">
        <w:t xml:space="preserve">Fényerős objektívnek az F/2.8 vagy annál kisebb rekeszértékkel rendelkező objektíveket szokták hívni. </w:t>
      </w:r>
    </w:p>
    <w:p w14:paraId="178EFD17" w14:textId="77777777" w:rsidR="00451E53" w:rsidRDefault="00451E53" w:rsidP="00451E53">
      <w:pPr>
        <w:pStyle w:val="Szvegtrzs"/>
        <w:spacing w:line="360" w:lineRule="auto"/>
        <w:jc w:val="both"/>
        <w:rPr>
          <w:b/>
          <w:bCs/>
        </w:rPr>
      </w:pPr>
    </w:p>
    <w:p w14:paraId="77BF9844" w14:textId="06B94E66" w:rsidR="00B179D2" w:rsidRDefault="005B7050" w:rsidP="0017362C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Expozíció </w:t>
      </w:r>
    </w:p>
    <w:p w14:paraId="0C4166BC" w14:textId="34CC367D" w:rsidR="00B179D2" w:rsidRPr="00026D4E" w:rsidRDefault="00026D4E" w:rsidP="00B179D2">
      <w:pPr>
        <w:pStyle w:val="Szvegtrzs"/>
        <w:spacing w:line="360" w:lineRule="auto"/>
        <w:jc w:val="both"/>
      </w:pPr>
      <w:r w:rsidRPr="00026D4E">
        <w:t xml:space="preserve">A fénykép elkészülésének pillanata. </w:t>
      </w:r>
    </w:p>
    <w:p w14:paraId="440F01DA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73BD53CA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  <w:proofErr w:type="spellStart"/>
      <w:r w:rsidRPr="00BD08D2">
        <w:rPr>
          <w:b/>
          <w:bCs/>
        </w:rPr>
        <w:t>Stakeholder</w:t>
      </w:r>
      <w:proofErr w:type="spellEnd"/>
      <w:r>
        <w:rPr>
          <w:b/>
          <w:bCs/>
        </w:rPr>
        <w:t xml:space="preserve"> </w:t>
      </w:r>
    </w:p>
    <w:p w14:paraId="414463E5" w14:textId="77777777" w:rsidR="004A2B20" w:rsidRPr="00495DEF" w:rsidRDefault="004A2B20" w:rsidP="004A2B20">
      <w:pPr>
        <w:pStyle w:val="Szvegtrzs"/>
        <w:spacing w:line="360" w:lineRule="auto"/>
        <w:jc w:val="both"/>
        <w:rPr>
          <w:b/>
          <w:bCs/>
        </w:rPr>
      </w:pPr>
      <w:r w:rsidRPr="00213399">
        <w:t>A</w:t>
      </w:r>
      <w:r>
        <w:t xml:space="preserve">z üzleti igényspecifikáció a </w:t>
      </w:r>
      <w:r w:rsidRPr="002D66AF">
        <w:t>résztvevő</w:t>
      </w:r>
      <w:r>
        <w:t xml:space="preserve">je. </w:t>
      </w:r>
    </w:p>
    <w:p w14:paraId="77B9173D" w14:textId="77777777" w:rsidR="004A2B20" w:rsidRDefault="004A2B20" w:rsidP="004A2B20">
      <w:pPr>
        <w:pStyle w:val="Szvegtrzs"/>
        <w:spacing w:line="360" w:lineRule="auto"/>
        <w:jc w:val="both"/>
        <w:rPr>
          <w:b/>
          <w:bCs/>
        </w:rPr>
      </w:pPr>
    </w:p>
    <w:p w14:paraId="0EC6F3F2" w14:textId="4944DC1A" w:rsidR="00B179D2" w:rsidRDefault="002A1DA2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Nyers fénykép </w:t>
      </w:r>
    </w:p>
    <w:p w14:paraId="01894609" w14:textId="6B41F971" w:rsidR="00B179D2" w:rsidRPr="00B63DE7" w:rsidRDefault="00AB15F8" w:rsidP="00B179D2">
      <w:pPr>
        <w:pStyle w:val="Szvegtrzs"/>
        <w:spacing w:line="360" w:lineRule="auto"/>
        <w:jc w:val="both"/>
      </w:pPr>
      <w:r>
        <w:t>A</w:t>
      </w:r>
      <w:r w:rsidR="00B63DE7">
        <w:t xml:space="preserve"> fénykép m</w:t>
      </w:r>
      <w:r w:rsidR="00B63DE7" w:rsidRPr="00B63DE7">
        <w:t xml:space="preserve">ódosítás mentes, feldolgozatlan </w:t>
      </w:r>
      <w:r w:rsidR="00B63DE7">
        <w:t>verziója</w:t>
      </w:r>
      <w:r w:rsidR="0097054D">
        <w:t xml:space="preserve">. </w:t>
      </w:r>
    </w:p>
    <w:p w14:paraId="0A5086D0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4E508E3D" w14:textId="605FA037" w:rsidR="00B179D2" w:rsidRDefault="00B86EB9" w:rsidP="00B179D2">
      <w:pPr>
        <w:pStyle w:val="Szvegtrzs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Vaku </w:t>
      </w:r>
    </w:p>
    <w:p w14:paraId="036D93BE" w14:textId="302B163F" w:rsidR="00B179D2" w:rsidRPr="00024AD1" w:rsidRDefault="00024AD1" w:rsidP="00B179D2">
      <w:pPr>
        <w:pStyle w:val="Szvegtrzs"/>
        <w:spacing w:line="360" w:lineRule="auto"/>
        <w:jc w:val="both"/>
      </w:pPr>
      <w:r w:rsidRPr="00024AD1">
        <w:t xml:space="preserve">A vaku vagy villanófény egy fényképezésnél használt mesterséges fényforrás, ami az exponálás ideje alatt rövid időre erős fénnyel világítja meg a fényképezni kívánt tárgyat. Használatával jobban megvilágított kép, esetleg különleges képhatások érhetők el. </w:t>
      </w:r>
    </w:p>
    <w:p w14:paraId="1DC98617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31EB1E50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Elsődleges kulcs</w:t>
      </w:r>
    </w:p>
    <w:p w14:paraId="23F6BF00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Egy relációs adatbázis használatakor minden táblában meg kell jelölni, hogy melyik mező, vagy melyik mezők együttesen az elsődleges kulcsok. Az elsődleges kulcs minden rekordban egyedi.</w:t>
      </w:r>
    </w:p>
    <w:p w14:paraId="4C0A37F8" w14:textId="77777777" w:rsidR="00C36D6D" w:rsidRDefault="00C36D6D" w:rsidP="00C36D6D">
      <w:pPr>
        <w:pStyle w:val="Szvegtrzs"/>
        <w:spacing w:line="360" w:lineRule="auto"/>
        <w:jc w:val="both"/>
      </w:pPr>
    </w:p>
    <w:p w14:paraId="34BD069F" w14:textId="77777777" w:rsidR="00C36D6D" w:rsidRPr="00813BCD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813BCD">
        <w:rPr>
          <w:b/>
          <w:bCs/>
        </w:rPr>
        <w:t>Idegen (másodlagos) kulcs</w:t>
      </w:r>
    </w:p>
    <w:p w14:paraId="52B3CC3D" w14:textId="77777777" w:rsidR="00C36D6D" w:rsidRPr="0095492D" w:rsidRDefault="00C36D6D" w:rsidP="00C36D6D">
      <w:pPr>
        <w:pStyle w:val="Szvegtrzs"/>
        <w:spacing w:line="360" w:lineRule="auto"/>
        <w:jc w:val="both"/>
      </w:pPr>
      <w:r w:rsidRPr="0095492D">
        <w:t>Az idegen kulcs olyan oszlop, amelyet a másik táblázatban elsődleges kulcsnak neveznek, azaz a táblázat elsődleges kulcsa idegen kulcsnak nevezhető egy másik táblázatban. Lehet, hogy az idegen kulcs duplikált &amp; NULL értékeket tartalmaz, ha a NULL értékeket elfogadják.</w:t>
      </w:r>
    </w:p>
    <w:p w14:paraId="19AFDF34" w14:textId="77777777" w:rsidR="00C36D6D" w:rsidRDefault="00C36D6D" w:rsidP="00B179D2">
      <w:pPr>
        <w:pStyle w:val="Szvegtrzs"/>
        <w:spacing w:line="360" w:lineRule="auto"/>
        <w:jc w:val="both"/>
        <w:rPr>
          <w:b/>
          <w:bCs/>
        </w:rPr>
      </w:pPr>
    </w:p>
    <w:p w14:paraId="5729DE52" w14:textId="56AF2F21" w:rsidR="00B179D2" w:rsidRDefault="00D12830" w:rsidP="00AC6A00">
      <w:pPr>
        <w:pStyle w:val="Szvegtrzs"/>
        <w:pageBreakBefore/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Adatmodell </w:t>
      </w:r>
    </w:p>
    <w:p w14:paraId="7C42D1F1" w14:textId="32442E15" w:rsidR="00B179D2" w:rsidRPr="00B11A5F" w:rsidRDefault="00B11A5F" w:rsidP="00B179D2">
      <w:pPr>
        <w:pStyle w:val="Szvegtrzs"/>
        <w:spacing w:line="360" w:lineRule="auto"/>
        <w:jc w:val="both"/>
      </w:pPr>
      <w:r w:rsidRPr="00B11A5F">
        <w:t xml:space="preserve">Az adatmodell a logikai adatbázis szerkezeti leírását foglalja magába, nevezetesen azonos </w:t>
      </w:r>
      <w:proofErr w:type="spellStart"/>
      <w:r w:rsidRPr="00B11A5F">
        <w:t>jellemzőjű</w:t>
      </w:r>
      <w:proofErr w:type="spellEnd"/>
      <w:r w:rsidRPr="00B11A5F">
        <w:t xml:space="preserve"> információk logikai modellezését a rajtuk végezhető logikai műveletek meghatározását tartalmazza. Az adatmodell tehát mindig szerkezeti és műveleti részből tevődik össze. Az adatmodell feladata, hogy a világban található dolgokról, individuumokról számítógéppel könnyen feldolgozható formálisan leírható adatok tárolásához megfelelő szerkezetet, keretet adjon, illetve ezek </w:t>
      </w:r>
      <w:proofErr w:type="spellStart"/>
      <w:r w:rsidRPr="00B11A5F">
        <w:t>lekérdezhetőségét</w:t>
      </w:r>
      <w:proofErr w:type="spellEnd"/>
      <w:r w:rsidRPr="00B11A5F">
        <w:t xml:space="preserve">, visszakeresését is biztosítani tudja zárt matematikai alakban. </w:t>
      </w:r>
    </w:p>
    <w:p w14:paraId="2A7D08CE" w14:textId="77777777" w:rsidR="00B179D2" w:rsidRDefault="00B179D2" w:rsidP="00B179D2">
      <w:pPr>
        <w:pStyle w:val="Szvegtrzs"/>
        <w:spacing w:line="360" w:lineRule="auto"/>
        <w:jc w:val="both"/>
        <w:rPr>
          <w:b/>
          <w:bCs/>
        </w:rPr>
      </w:pPr>
    </w:p>
    <w:p w14:paraId="16C2442B" w14:textId="77777777" w:rsidR="00C36D6D" w:rsidRPr="000F526B" w:rsidRDefault="00C36D6D" w:rsidP="00C36D6D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Egyed-kapcsolat diagram </w:t>
      </w:r>
    </w:p>
    <w:p w14:paraId="35BDDDAB" w14:textId="77777777" w:rsidR="00C36D6D" w:rsidRDefault="00C36D6D" w:rsidP="00C36D6D">
      <w:pPr>
        <w:pStyle w:val="Szvegtrzs"/>
        <w:spacing w:line="360" w:lineRule="auto"/>
        <w:jc w:val="both"/>
      </w:pPr>
      <w:r w:rsidRPr="0095492D">
        <w:t xml:space="preserve">Az egyed-kapcsolati modell (vagy ER-modell) egy adott tudásterületen belüli, egymással összefüggő dolgokat ír le. Egy alapvető ER-modell egyed-típusokból áll (amelyek osztályozzák az érdekes dolgokat), és meghatározza az </w:t>
      </w:r>
      <w:proofErr w:type="spellStart"/>
      <w:r w:rsidRPr="0095492D">
        <w:t>egyedek</w:t>
      </w:r>
      <w:proofErr w:type="spellEnd"/>
      <w:r w:rsidRPr="0095492D">
        <w:t xml:space="preserve"> (ezen egyed-típusok példányai) között létező kapcsolatokat. A szoftverfejlesztésben az ER-modellt általában azért alkotják meg, hogy ábrázolja azokat a dolgokat, amelyekre az üzleti folyamatok végrehajtásához egy vállalkozásnak emlékeznie kell. Következésképpen az ER-modell egy absztrakt adatmodellé válik, amely egy olyan adat- vagy információs struktúrát határoz meg, amely egy adatbázisban, jellemzően egy relációs adatbázisban implementálható</w:t>
      </w:r>
      <w:r>
        <w:t xml:space="preserve">. </w:t>
      </w:r>
    </w:p>
    <w:p w14:paraId="4FEDBDDD" w14:textId="77777777" w:rsidR="00C36D6D" w:rsidRDefault="00C36D6D" w:rsidP="00C36D6D">
      <w:pPr>
        <w:pStyle w:val="Szvegtrzs"/>
        <w:spacing w:line="360" w:lineRule="auto"/>
        <w:jc w:val="both"/>
      </w:pPr>
    </w:p>
    <w:p w14:paraId="7AC24939" w14:textId="77777777" w:rsidR="00E72E97" w:rsidRPr="000F526B" w:rsidRDefault="00E72E97" w:rsidP="00E72E97">
      <w:pPr>
        <w:pStyle w:val="Szvegtrzs"/>
        <w:spacing w:line="360" w:lineRule="auto"/>
        <w:jc w:val="both"/>
        <w:rPr>
          <w:b/>
          <w:bCs/>
        </w:rPr>
      </w:pPr>
      <w:r w:rsidRPr="000F526B">
        <w:rPr>
          <w:b/>
          <w:bCs/>
        </w:rPr>
        <w:t xml:space="preserve">Tárolt eljárás </w:t>
      </w:r>
    </w:p>
    <w:p w14:paraId="33AAC61B" w14:textId="7CE10132" w:rsidR="00213399" w:rsidRPr="00E72E97" w:rsidRDefault="00E72E97" w:rsidP="00FA6801">
      <w:pPr>
        <w:pStyle w:val="Szvegtrzs"/>
        <w:spacing w:line="360" w:lineRule="auto"/>
        <w:jc w:val="both"/>
      </w:pPr>
      <w:r w:rsidRPr="0095492D">
        <w:t>A tárolt eljárás a strukturált lekérdezési nyelv (SQL) utasítások gyűjteménye a hozzá rendelt névvel. Ezeket a tárolt eljárásokat egy relációs adatbázis-kezelő rendszerben (RDBMS) tárolják. Tehát lehetséges az eljárás többszörös meghívása, amely csökkenti a végrehajtási időt. Az adatok eljárásokkal módosíthatók, és a fő előnye az, hogy nem kapcsolódnak egy adott alkalmazáshoz.</w:t>
      </w:r>
      <w:r>
        <w:t xml:space="preserve"> </w:t>
      </w:r>
    </w:p>
    <w:p w14:paraId="590BF906" w14:textId="77777777" w:rsidR="000B2812" w:rsidRDefault="000B2812" w:rsidP="000B2812">
      <w:pPr>
        <w:pStyle w:val="Cmsor1"/>
        <w:jc w:val="both"/>
      </w:pPr>
      <w:bookmarkStart w:id="13" w:name="_Toc120030821"/>
      <w:r>
        <w:lastRenderedPageBreak/>
        <w:t>A kiválasztott probléma</w:t>
      </w:r>
      <w:bookmarkEnd w:id="13"/>
      <w:r>
        <w:t xml:space="preserve"> </w:t>
      </w:r>
    </w:p>
    <w:p w14:paraId="3B5D3086" w14:textId="77777777" w:rsidR="000B2812" w:rsidRPr="006A0F6D" w:rsidRDefault="000B2812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jc w:val="both"/>
        <w:outlineLvl w:val="1"/>
        <w:rPr>
          <w:rFonts w:cs="Times New Roman"/>
          <w:b/>
          <w:bCs/>
          <w:vanish/>
          <w:sz w:val="32"/>
          <w:szCs w:val="32"/>
        </w:rPr>
      </w:pPr>
      <w:bookmarkStart w:id="14" w:name="_Toc102383591"/>
      <w:bookmarkStart w:id="15" w:name="_Toc116929030"/>
      <w:bookmarkStart w:id="16" w:name="_Toc118133215"/>
      <w:bookmarkStart w:id="17" w:name="_Toc120030822"/>
      <w:bookmarkEnd w:id="14"/>
      <w:bookmarkEnd w:id="15"/>
      <w:bookmarkEnd w:id="16"/>
      <w:bookmarkEnd w:id="17"/>
    </w:p>
    <w:p w14:paraId="011B5A41" w14:textId="6F197090" w:rsidR="000B2812" w:rsidRDefault="00DF0531" w:rsidP="000B2812">
      <w:pPr>
        <w:pStyle w:val="Cmsor2"/>
        <w:ind w:left="789"/>
      </w:pPr>
      <w:bookmarkStart w:id="18" w:name="_Toc120030823"/>
      <w:r>
        <w:t>A probléma s</w:t>
      </w:r>
      <w:r w:rsidR="000B2812">
        <w:t>zöveges bemutatás</w:t>
      </w:r>
      <w:bookmarkEnd w:id="18"/>
      <w:r w:rsidR="000B2812">
        <w:t xml:space="preserve"> </w:t>
      </w:r>
    </w:p>
    <w:p w14:paraId="00FA0A7E" w14:textId="33937503" w:rsidR="000B2812" w:rsidRDefault="001A1B89" w:rsidP="001E194A">
      <w:pPr>
        <w:pStyle w:val="Szvegtrzs"/>
        <w:spacing w:line="360" w:lineRule="auto"/>
        <w:jc w:val="both"/>
      </w:pPr>
      <w:r>
        <w:t>A projektünk a fényképészeket/fotográfusokat célozza meg. A fényképek elkészül</w:t>
      </w:r>
      <w:r w:rsidR="00DF0531">
        <w:t>ésekor</w:t>
      </w:r>
      <w:r>
        <w:t>, egészen pontosan az exponáló gomb megnyomásakor, legyen az telefonnal vagy fényképezőgéppel készítve</w:t>
      </w:r>
      <w:r w:rsidR="00685363">
        <w:t xml:space="preserve"> </w:t>
      </w:r>
      <w:r>
        <w:t>EXIF</w:t>
      </w:r>
      <w:r w:rsidR="001E049A">
        <w:t xml:space="preserve"> </w:t>
      </w:r>
      <w:r>
        <w:t>adatok készülnek.</w:t>
      </w:r>
      <w:r w:rsidR="00407BDF">
        <w:t xml:space="preserve"> Ezek az EXIF adatok különböző </w:t>
      </w:r>
      <w:r w:rsidR="00634145">
        <w:t>paramétereket tartalmaznak az elkészült fényképről, legyen</w:t>
      </w:r>
      <w:r w:rsidR="00924269">
        <w:t>ek</w:t>
      </w:r>
      <w:r w:rsidR="00634145">
        <w:t xml:space="preserve"> az</w:t>
      </w:r>
      <w:r w:rsidR="00924269">
        <w:t>ok</w:t>
      </w:r>
      <w:r w:rsidR="00634145">
        <w:t xml:space="preserve"> az objektívhez, fényképezőgép vázhoz, vagy vakuhoz kapcsolódó adat</w:t>
      </w:r>
      <w:r w:rsidR="00924269">
        <w:t>ok</w:t>
      </w:r>
      <w:r w:rsidR="00634145">
        <w:t>.</w:t>
      </w:r>
      <w:r w:rsidR="008B0680">
        <w:t xml:space="preserve"> Így képszerkesztéskor könnyen kiolvashatjuk a kép EXIF adatai közül pl., hogy hány mm-es </w:t>
      </w:r>
      <w:r w:rsidR="00622601">
        <w:t xml:space="preserve">gyújtótávolságú </w:t>
      </w:r>
      <w:r w:rsidR="008B0680">
        <w:t>objektívvel készült el a kép.</w:t>
      </w:r>
    </w:p>
    <w:p w14:paraId="37B83B1B" w14:textId="46F852F5" w:rsidR="00AC1E25" w:rsidRDefault="00AF3644" w:rsidP="001E194A">
      <w:pPr>
        <w:pStyle w:val="Szvegtrzs"/>
        <w:spacing w:line="360" w:lineRule="auto"/>
        <w:jc w:val="both"/>
      </w:pPr>
      <w:r>
        <w:t xml:space="preserve">Az EXIF adatok, illetve azok felhasználása azonban ennyiben ki is merül a legtöbb esetben. Jó lenne egy olyan alkalmazás/applikáció, amely azt célozza meg, hogy elkészült képeinket egy böngészhető adatbázisba foglalja és azok között az EXIF adatok szerint különböző műveleteket </w:t>
      </w:r>
      <w:r w:rsidR="00560B67">
        <w:t>tudjunk</w:t>
      </w:r>
      <w:r>
        <w:t xml:space="preserve"> végezni.</w:t>
      </w:r>
      <w:r w:rsidR="008E4A27">
        <w:t xml:space="preserve"> </w:t>
      </w:r>
      <w:r w:rsidR="00AC1E25">
        <w:t>Ilyen műveletek lennének az egyes adatok szerinti szűrés, sorba rendezés, megjelenítés</w:t>
      </w:r>
      <w:r w:rsidR="003F2754">
        <w:t>, mind-mind a kereshetőségre funkcionálva</w:t>
      </w:r>
      <w:r w:rsidR="00AC1E25">
        <w:t xml:space="preserve">. </w:t>
      </w:r>
    </w:p>
    <w:p w14:paraId="5480B7C9" w14:textId="61D2396E" w:rsidR="008E4A27" w:rsidRDefault="008E4A27" w:rsidP="001E194A">
      <w:pPr>
        <w:pStyle w:val="Szvegtrzs"/>
        <w:spacing w:line="360" w:lineRule="auto"/>
        <w:jc w:val="both"/>
      </w:pPr>
      <w:r>
        <w:t xml:space="preserve">További probléma, hogy bizonyos fényképezőgép vázak és objektívek (pl. régi </w:t>
      </w:r>
      <w:proofErr w:type="spellStart"/>
      <w:r>
        <w:t>vintage</w:t>
      </w:r>
      <w:proofErr w:type="spellEnd"/>
      <w:r>
        <w:t xml:space="preserve"> objektívek) bajonett átalakító esetén nem rögzítenek egy képhez minden fontos EXIF adatot.</w:t>
      </w:r>
      <w:r w:rsidR="00C51822">
        <w:t xml:space="preserve"> Ezt kiküszöbölő megoldá</w:t>
      </w:r>
      <w:r w:rsidR="00864C85">
        <w:t>s</w:t>
      </w:r>
      <w:r w:rsidR="00C51822">
        <w:t xml:space="preserve">, ha az alkalmazásban lehetőség lenne a már meglévő EXIF adatokat szerkeszteni, </w:t>
      </w:r>
      <w:r w:rsidR="00FC435F">
        <w:t xml:space="preserve">a </w:t>
      </w:r>
      <w:r w:rsidR="00C51822">
        <w:t>hiányzók esetében pedig új adatokat hozzáadni</w:t>
      </w:r>
      <w:r w:rsidR="00011DD8">
        <w:t>, esetlegesen törölni.</w:t>
      </w:r>
    </w:p>
    <w:p w14:paraId="78EE66B1" w14:textId="21807F25" w:rsidR="00B34E09" w:rsidRDefault="00645C6D" w:rsidP="009B7182">
      <w:pPr>
        <w:pStyle w:val="Cmsor2"/>
        <w:pageBreakBefore/>
        <w:ind w:left="788" w:hanging="431"/>
      </w:pPr>
      <w:bookmarkStart w:id="19" w:name="_Toc120030824"/>
      <w:r w:rsidRPr="001332EA">
        <w:lastRenderedPageBreak/>
        <w:t>A probléma f</w:t>
      </w:r>
      <w:r w:rsidR="00B34E09" w:rsidRPr="001332EA">
        <w:t>olyamatábr</w:t>
      </w:r>
      <w:r w:rsidRPr="001332EA">
        <w:t>ája</w:t>
      </w:r>
      <w:bookmarkEnd w:id="19"/>
      <w:r w:rsidRPr="001332EA">
        <w:t xml:space="preserve"> </w:t>
      </w:r>
    </w:p>
    <w:p w14:paraId="1DC62D4E" w14:textId="77777777" w:rsidR="004550D4" w:rsidRDefault="008640C0" w:rsidP="004550D4">
      <w:pPr>
        <w:keepNext/>
        <w:jc w:val="center"/>
      </w:pPr>
      <w:r>
        <w:rPr>
          <w:noProof/>
        </w:rPr>
        <w:drawing>
          <wp:inline distT="0" distB="0" distL="0" distR="0" wp14:anchorId="23E80FE2" wp14:editId="3B97402C">
            <wp:extent cx="5399842" cy="426991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842" cy="42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74A6" w14:textId="0C508ADB" w:rsidR="008640C0" w:rsidRPr="00FC2685" w:rsidRDefault="004550D4" w:rsidP="004550D4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begin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instrText xml:space="preserve"> SEQ ábra \* ARABIC </w:instrTex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1</w:t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fldChar w:fldCharType="end"/>
      </w:r>
      <w:r w:rsidRPr="00FC2685">
        <w:rPr>
          <w:rFonts w:ascii="Times New Roman" w:hAnsi="Times New Roman" w:cs="Times New Roman"/>
          <w:b/>
          <w:bCs/>
          <w:i w:val="0"/>
          <w:iCs w:val="0"/>
        </w:rPr>
        <w:t>. ábra - A probléma folyamatábrája</w:t>
      </w:r>
    </w:p>
    <w:p w14:paraId="79E6FED4" w14:textId="0C9834FD" w:rsidR="008640C0" w:rsidRDefault="008640C0" w:rsidP="008640C0">
      <w:pPr>
        <w:jc w:val="center"/>
      </w:pPr>
    </w:p>
    <w:p w14:paraId="0DD3E66E" w14:textId="2D34987A" w:rsidR="008640C0" w:rsidRDefault="008640C0" w:rsidP="00FB461A">
      <w:pPr>
        <w:pStyle w:val="Szvegtrzs"/>
        <w:spacing w:line="360" w:lineRule="auto"/>
        <w:jc w:val="both"/>
      </w:pPr>
      <w:r>
        <w:t xml:space="preserve">Az </w:t>
      </w:r>
      <w:r w:rsidR="004550D4">
        <w:t>1</w:t>
      </w:r>
      <w:r>
        <w:t>. ábrán az expozíció (START) és a fájlkezelés (STOP) közti lehetséges kimentelek láthatók. A kiindulópont minden esetben az expozíció, hiszen az EXIF adatok kezeléséhez először létre kell jönnie egy fényképnek, melyen a későbbiekben dolgozhatunk. A folyamat célja az, hogy a fájlkezelés EXIF adatok használatával történhessen, ám ez a jelen rendszerben nem minden esetben lehetséges, esetleg nem a legjobb minőségben történik.</w:t>
      </w:r>
    </w:p>
    <w:p w14:paraId="153BC83B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Kezdetben meg kell vizsgálnunk, hogy egyáltalán keletkeztek-e EXIF adatok az expozíció során. </w:t>
      </w:r>
    </w:p>
    <w:p w14:paraId="317D30BD" w14:textId="35EE7EB4" w:rsidR="008640C0" w:rsidRDefault="008640C0" w:rsidP="00FB461A">
      <w:pPr>
        <w:pStyle w:val="Szvegtrzs"/>
        <w:spacing w:line="360" w:lineRule="auto"/>
        <w:jc w:val="both"/>
      </w:pPr>
      <w:r>
        <w:t xml:space="preserve">Amennyiben keletkeztek, meg kell állapítanunk, hogy ezen adatok helyesek-e, amennyiben igen, természetesen a folyamat lezártnak is tekinthető, hiszen képesek vagyunk a fájlkezelésre a megfelelő EXIF adatok használatával. A helyzet azonban a legtöbb esetben nem ilyen egyszerű. Amennyiben ezen adatok ugyan létrejöttek, de nem megfelelők/helyesek, akkor meg kell néznünk, hogy szerkeszthetők-e. Ugyanígy kell tennünk, amennyiben automatikusan nem keletkeztek EXIF adatok. </w:t>
      </w:r>
      <w:r w:rsidR="003A0081">
        <w:br/>
      </w:r>
      <w:r w:rsidR="003A0081">
        <w:br/>
      </w:r>
      <w:r>
        <w:lastRenderedPageBreak/>
        <w:t>Ha az adatok szerkeszthetők, visszajutunk a „Helyesek az EXIF adatok?” kérdéshez, innen pedig le is zárhatjuk a folyamatot vagy amennyiben még maradt hiba az adatokban, ismételt javítással korrigálhatjuk hibáinkat.</w:t>
      </w:r>
    </w:p>
    <w:p w14:paraId="4635941E" w14:textId="2AC38A12" w:rsidR="008640C0" w:rsidRPr="008640C0" w:rsidRDefault="008640C0" w:rsidP="00FB461A">
      <w:pPr>
        <w:pStyle w:val="Szvegtrzs"/>
        <w:spacing w:line="360" w:lineRule="auto"/>
        <w:jc w:val="both"/>
      </w:pPr>
      <w:r>
        <w:t>Amennyiben az adatok nem szerkeszthetők, ám nem helyesek vagy hiányosak, akkor sajnos nincs más lehetőségünk, ezen adatokkal kell tovább mennünk a folyamatban és a „Fájlkezelés nem, vagy csak korlátozottan lehetséges EXIF adatok használatával” pontba érkezünk, mely korántsem ideális. Megoldásunkkal ezt az állapotot szeretnénk elkerülhetővé tenni.</w:t>
      </w:r>
    </w:p>
    <w:p w14:paraId="7F99139E" w14:textId="2C1BCC96" w:rsidR="00994E5A" w:rsidRDefault="00994E5A" w:rsidP="00917076">
      <w:pPr>
        <w:pStyle w:val="Cmsor1"/>
        <w:jc w:val="both"/>
      </w:pPr>
      <w:bookmarkStart w:id="20" w:name="_Toc120030825"/>
      <w:r>
        <w:lastRenderedPageBreak/>
        <w:t>Üzleti igény specifikáció</w:t>
      </w:r>
      <w:bookmarkEnd w:id="20"/>
      <w:r>
        <w:t xml:space="preserve"> </w:t>
      </w:r>
    </w:p>
    <w:p w14:paraId="05AB8FC3" w14:textId="77777777" w:rsidR="00301D9B" w:rsidRPr="00301D9B" w:rsidRDefault="00301D9B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21" w:name="_Toc102383597"/>
      <w:bookmarkStart w:id="22" w:name="_Toc116929034"/>
      <w:bookmarkStart w:id="23" w:name="_Toc118133219"/>
      <w:bookmarkStart w:id="24" w:name="_Toc120030826"/>
      <w:bookmarkEnd w:id="21"/>
      <w:bookmarkEnd w:id="22"/>
      <w:bookmarkEnd w:id="23"/>
      <w:bookmarkEnd w:id="24"/>
    </w:p>
    <w:p w14:paraId="41846BFD" w14:textId="551473D3" w:rsidR="00917076" w:rsidRDefault="00BB07D9" w:rsidP="00301D9B">
      <w:pPr>
        <w:pStyle w:val="Cmsor2"/>
        <w:ind w:left="789"/>
      </w:pPr>
      <w:bookmarkStart w:id="25" w:name="_Toc120030827"/>
      <w:r>
        <w:t>Célok</w:t>
      </w:r>
      <w:bookmarkEnd w:id="25"/>
      <w:r>
        <w:t xml:space="preserve"> </w:t>
      </w:r>
    </w:p>
    <w:p w14:paraId="0CAC4DCE" w14:textId="4BD3B427" w:rsidR="008640C0" w:rsidRPr="008640C0" w:rsidRDefault="008640C0" w:rsidP="00FB461A">
      <w:pPr>
        <w:pStyle w:val="Szvegtrzs"/>
        <w:spacing w:line="360" w:lineRule="auto"/>
        <w:jc w:val="both"/>
      </w:pPr>
      <w:r w:rsidRPr="008640C0">
        <w:t>A program elsődleges célja a fotográfusok munkájának segítése a fényképek kezelésének megkönnyítésével. A program képes az exif adatok kezelésére, tárolására és szerkesztésére. A kompatibilitás miatt több gyártó hardveres és szoftveres termékeit és az ezek által használt exif adattípusokat is ismeri. A program funkcionalitásai között megtalálható az exif adat szerkesztés, illetve az exif adatok szerinti szűrés és rendezés.</w:t>
      </w:r>
    </w:p>
    <w:p w14:paraId="10F98280" w14:textId="7FADE1AF" w:rsidR="00BB07D9" w:rsidRDefault="00BB07D9" w:rsidP="00301D9B">
      <w:pPr>
        <w:pStyle w:val="Cmsor2"/>
        <w:ind w:left="789"/>
      </w:pPr>
      <w:bookmarkStart w:id="26" w:name="_Toc120030828"/>
      <w:bookmarkStart w:id="27" w:name="_Hlk97492435"/>
      <w:proofErr w:type="spellStart"/>
      <w:r>
        <w:t>Stakeholderek</w:t>
      </w:r>
      <w:bookmarkEnd w:id="26"/>
      <w:proofErr w:type="spellEnd"/>
      <w:r>
        <w:t xml:space="preserve"> </w:t>
      </w:r>
    </w:p>
    <w:bookmarkEnd w:id="27"/>
    <w:p w14:paraId="6D132FAC" w14:textId="1626C0F8" w:rsidR="007D2973" w:rsidRDefault="008640C0" w:rsidP="008640C0">
      <w:pPr>
        <w:pStyle w:val="Szvegtrzs"/>
        <w:spacing w:line="360" w:lineRule="auto"/>
        <w:jc w:val="both"/>
      </w:pPr>
      <w:r>
        <w:t>Projektünk elsődleges belső érdekeltjei az applikáció fejlesztői, akik elkészítik és a továbbiakban is karban tudják majd tartani, fejleszteni az applikációt. Mellettük belső érdekeltek lehetnek még az esetleges befektetők.</w:t>
      </w:r>
      <w:r w:rsidR="00A449C9">
        <w:t xml:space="preserve"> </w:t>
      </w:r>
      <w:r>
        <w:t>A külső érdekeltek körébe tartoznak a fényképészek, akik igénybe szeretnék majd venni a szolgáltatást.</w:t>
      </w:r>
    </w:p>
    <w:p w14:paraId="4D0877E7" w14:textId="285EF779" w:rsidR="00BB07D9" w:rsidRPr="00CF3034" w:rsidRDefault="00BB07D9" w:rsidP="00D7068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Belső érdekeltek </w:t>
      </w:r>
    </w:p>
    <w:p w14:paraId="7E36FCC8" w14:textId="3499C141" w:rsidR="008640C0" w:rsidRDefault="008640C0" w:rsidP="008640C0">
      <w:pPr>
        <w:pStyle w:val="Szvegtrzs"/>
        <w:spacing w:line="360" w:lineRule="auto"/>
        <w:jc w:val="both"/>
      </w:pPr>
      <w:r>
        <w:t>A fejlesztők nélkül nem jöhetne létre és nem is működhetne az applikáció. Feladatuk megtervezni a célnak megfelelően működő alkalmazást. Későbbiekben is szükség lesz a munkájukra a program</w:t>
      </w:r>
      <w:r w:rsidR="00675511">
        <w:t xml:space="preserve"> </w:t>
      </w:r>
      <w:r>
        <w:t>karbantartása és esetleges fejlesztések kivitelezése kapcsán.</w:t>
      </w:r>
    </w:p>
    <w:p w14:paraId="60D074F0" w14:textId="0052A12E" w:rsidR="00BB07D9" w:rsidRDefault="008640C0" w:rsidP="008640C0">
      <w:pPr>
        <w:pStyle w:val="Szvegtrzs"/>
        <w:spacing w:line="360" w:lineRule="auto"/>
        <w:jc w:val="both"/>
      </w:pPr>
      <w:r>
        <w:t xml:space="preserve">A befektetők kulcsszerepet játszhatnak az applikáció létrehozásának, fenntartásának és továbbfejlesztésének finanszírozásában. Minél népszerűbb lesz az alkalmazás, annál több emberhez juthat el és annál több </w:t>
      </w:r>
      <w:r w:rsidR="004A2B20">
        <w:t>fotós</w:t>
      </w:r>
      <w:r>
        <w:t xml:space="preserve"> veheti igénybe a szolgáltatásokat. Később az alkalmazást ki is lehet bővíteni és további szolgáltatásokat biztosítani.</w:t>
      </w:r>
    </w:p>
    <w:p w14:paraId="33F8D2DB" w14:textId="0423B6B7" w:rsidR="00BB07D9" w:rsidRDefault="00BB07D9" w:rsidP="00B71BC6">
      <w:pPr>
        <w:pStyle w:val="Szvegtrzs"/>
        <w:spacing w:line="360" w:lineRule="auto"/>
        <w:jc w:val="both"/>
        <w:rPr>
          <w:b/>
          <w:bCs/>
        </w:rPr>
      </w:pPr>
      <w:r w:rsidRPr="00CF3034">
        <w:rPr>
          <w:b/>
          <w:bCs/>
        </w:rPr>
        <w:t xml:space="preserve">Külső érdekeltek </w:t>
      </w:r>
    </w:p>
    <w:p w14:paraId="692547B2" w14:textId="12899D86" w:rsidR="008640C0" w:rsidRPr="00FB461A" w:rsidRDefault="008640C0" w:rsidP="00B71BC6">
      <w:pPr>
        <w:pStyle w:val="Szvegtrzs"/>
        <w:spacing w:line="360" w:lineRule="auto"/>
        <w:jc w:val="both"/>
      </w:pPr>
      <w:r w:rsidRPr="00FB461A">
        <w:t>A fényképészek érdeke, hogy egy fotózás után a lehető leggyorsabban elérhetővé váljanak az általa készített képek. A program segítségével lényegesen gyorsabban lehet az elkészült képeket kezelni, és az azokhoz tartozó adatokat módosítani.</w:t>
      </w:r>
    </w:p>
    <w:p w14:paraId="23ED105C" w14:textId="1853479F" w:rsidR="006832C0" w:rsidRDefault="00F61619" w:rsidP="00675511">
      <w:pPr>
        <w:pStyle w:val="Cmsor2"/>
        <w:pageBreakBefore/>
        <w:ind w:left="788" w:hanging="431"/>
      </w:pPr>
      <w:bookmarkStart w:id="28" w:name="_Toc120030829"/>
      <w:r>
        <w:lastRenderedPageBreak/>
        <w:t>A r</w:t>
      </w:r>
      <w:r w:rsidR="009E0D69">
        <w:t xml:space="preserve">endszer </w:t>
      </w:r>
      <w:r w:rsidR="00D229B3">
        <w:t>tervezett</w:t>
      </w:r>
      <w:r w:rsidR="009E0D69">
        <w:t xml:space="preserve"> működés</w:t>
      </w:r>
      <w:r w:rsidR="00D229B3">
        <w:t>e</w:t>
      </w:r>
      <w:bookmarkEnd w:id="28"/>
      <w:r w:rsidR="009E0D69">
        <w:t xml:space="preserve"> </w:t>
      </w:r>
    </w:p>
    <w:p w14:paraId="2ECD00D5" w14:textId="77777777" w:rsidR="005708FC" w:rsidRDefault="005708FC" w:rsidP="005708FC">
      <w:pPr>
        <w:keepNext/>
        <w:jc w:val="center"/>
      </w:pPr>
      <w:r>
        <w:rPr>
          <w:noProof/>
        </w:rPr>
        <w:drawing>
          <wp:inline distT="0" distB="0" distL="0" distR="0" wp14:anchorId="56D441E1" wp14:editId="4A8605FE">
            <wp:extent cx="5400000" cy="551822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1CD" w14:textId="41A257C5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2</w:t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5708FC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működésének folyamatábrája</w:t>
      </w:r>
    </w:p>
    <w:p w14:paraId="7E05A8A7" w14:textId="77777777" w:rsidR="005708FC" w:rsidRDefault="005708FC" w:rsidP="005708FC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</w:p>
    <w:p w14:paraId="37FBC497" w14:textId="2BD5CD06" w:rsidR="005708FC" w:rsidRDefault="005708FC" w:rsidP="005708FC">
      <w:pPr>
        <w:pStyle w:val="Szvegtrzs"/>
        <w:spacing w:line="360" w:lineRule="auto"/>
        <w:jc w:val="both"/>
      </w:pPr>
      <w:r>
        <w:t xml:space="preserve">A </w:t>
      </w:r>
      <w:r w:rsidR="00B75F2A">
        <w:t>2.</w:t>
      </w:r>
      <w:r>
        <w:t xml:space="preserve"> ábrán látható a projekt által kínált megoldással való fájlkezelés folyamata. A korábbiakhoz hasonlóan expozícióval (START) indul a folyamat, mely során EXIF adatok keletkezhetnek. Innen kiindulva meg kell vizsgálni, hogy ténylegesen keletkeztek-e ilyen adatok. Amennyiben keletkeztek, fontos szempont, hogy helyesek-e, tehát módosításra szorulnak-e. Amennyiben helyes adatok keletkeztek, nincs is további teendő eljutunk a fájlkezelés helyes EXIF adatok használatával (STOP) mezőhöz és a folyamat lezártnak tekinthető.</w:t>
      </w:r>
    </w:p>
    <w:p w14:paraId="62BB2BF2" w14:textId="2BFD7910" w:rsidR="005708FC" w:rsidRDefault="005708FC" w:rsidP="0092304E">
      <w:pPr>
        <w:pStyle w:val="Szvegtrzs"/>
        <w:pageBreakBefore/>
        <w:spacing w:line="360" w:lineRule="auto"/>
        <w:jc w:val="both"/>
      </w:pPr>
      <w:r>
        <w:lastRenderedPageBreak/>
        <w:t>A program szempontjából érdekesebb ág, mikor a keletkezett adatok hibásak, hiányosak, esetleg egyáltalán nem is jöttek létr</w:t>
      </w:r>
      <w:r w:rsidR="005C0F8D">
        <w:t>e</w:t>
      </w:r>
      <w:r>
        <w:t xml:space="preserve">. Ebben az esetben szükségessé válik ezen mezők szerkesztése. A korábbi ábrával ellentétben itt a programnak köszönhetően ezen hiányzó/hibás elemek minden esetben korrigálhatók. A megalkotott rendszernek köszönhetően elkerülhető, egy a </w:t>
      </w:r>
      <w:r w:rsidR="002E2DAB">
        <w:t>probléma folyamatábráján</w:t>
      </w:r>
      <w:r>
        <w:t xml:space="preserve"> még jelen lévő</w:t>
      </w:r>
      <w:r w:rsidR="002E2DAB">
        <w:t xml:space="preserve"> </w:t>
      </w:r>
      <w:r>
        <w:t>végkimenet, melyben a fájlkezelés hibás adatokkal kell, hogy történjen, mely egy korántsem ideális eshetőség. Az ábra alapján belátható, hogy az elkészült applikáció nagyban megkönnyíti a fájlkezelést és jóval kényelmesebbé válik a fotósok munkája, minden esetben elérhető a helyes EXIF adatokkal történő fájlkezelés.</w:t>
      </w:r>
      <w:r w:rsidR="00B84D3D">
        <w:t xml:space="preserve"> </w:t>
      </w:r>
    </w:p>
    <w:p w14:paraId="361A2E0F" w14:textId="258ED622" w:rsidR="00A07896" w:rsidRDefault="00A07896" w:rsidP="00A07896">
      <w:pPr>
        <w:pStyle w:val="Szvegtrzs"/>
        <w:spacing w:line="360" w:lineRule="auto"/>
        <w:jc w:val="both"/>
      </w:pPr>
      <w:r>
        <w:t>Ugyanez</w:t>
      </w:r>
      <w:r w:rsidR="004913C0">
        <w:t>en</w:t>
      </w:r>
      <w:r>
        <w:t xml:space="preserve"> folyamat látható a 3. ábrán </w:t>
      </w:r>
      <w:proofErr w:type="spellStart"/>
      <w:r>
        <w:t>Use-case</w:t>
      </w:r>
      <w:proofErr w:type="spellEnd"/>
      <w:r>
        <w:t xml:space="preserve"> diagram formájában. </w:t>
      </w:r>
    </w:p>
    <w:p w14:paraId="4C29FBA9" w14:textId="77777777" w:rsidR="00A07896" w:rsidRDefault="00A07896" w:rsidP="00A07896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6BA6B5" wp14:editId="71604655">
            <wp:extent cx="5400000" cy="1812513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6E87" w14:textId="295694D5" w:rsidR="00A07896" w:rsidRPr="00A07896" w:rsidRDefault="00A07896" w:rsidP="00A07896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>
        <w:rPr>
          <w:rFonts w:ascii="Times New Roman" w:hAnsi="Times New Roman" w:cs="Times New Roman"/>
          <w:b/>
          <w:bCs/>
          <w:i w:val="0"/>
          <w:iCs w:val="0"/>
          <w:noProof/>
        </w:rPr>
        <w:t>3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>. ábra - A rendszer tervezett működéséne</w:t>
      </w:r>
      <w:r w:rsidR="00AB721F">
        <w:rPr>
          <w:rFonts w:ascii="Times New Roman" w:hAnsi="Times New Roman" w:cs="Times New Roman"/>
          <w:b/>
          <w:bCs/>
          <w:i w:val="0"/>
          <w:iCs w:val="0"/>
          <w:noProof/>
        </w:rPr>
        <w:t>k</w:t>
      </w:r>
      <w:r w:rsidRPr="00A07896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Use-case diagramja</w:t>
      </w:r>
    </w:p>
    <w:p w14:paraId="0CF4F5AE" w14:textId="2C81CAFC" w:rsidR="00CA3202" w:rsidRDefault="00CA3202" w:rsidP="00D70686">
      <w:pPr>
        <w:pStyle w:val="Cmsor1"/>
        <w:ind w:left="357" w:hanging="357"/>
        <w:jc w:val="both"/>
      </w:pPr>
      <w:bookmarkStart w:id="29" w:name="_Toc120030830"/>
      <w:bookmarkEnd w:id="0"/>
      <w:r>
        <w:lastRenderedPageBreak/>
        <w:t>Követelményspecifikáció</w:t>
      </w:r>
      <w:bookmarkEnd w:id="29"/>
      <w:r>
        <w:t xml:space="preserve"> </w:t>
      </w:r>
    </w:p>
    <w:p w14:paraId="432795B5" w14:textId="77777777" w:rsidR="00B2368E" w:rsidRPr="00B2368E" w:rsidRDefault="00B2368E" w:rsidP="00B2368E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30" w:name="_Toc102383603"/>
      <w:bookmarkStart w:id="31" w:name="_Toc116929039"/>
      <w:bookmarkStart w:id="32" w:name="_Toc118133224"/>
      <w:bookmarkStart w:id="33" w:name="_Toc120030831"/>
      <w:bookmarkEnd w:id="30"/>
      <w:bookmarkEnd w:id="31"/>
      <w:bookmarkEnd w:id="32"/>
      <w:bookmarkEnd w:id="33"/>
    </w:p>
    <w:p w14:paraId="73BE5D93" w14:textId="446CDF8B" w:rsidR="00825C4C" w:rsidRDefault="00CA3202" w:rsidP="00825C4C">
      <w:pPr>
        <w:pStyle w:val="Cmsor2"/>
      </w:pPr>
      <w:bookmarkStart w:id="34" w:name="_Toc120030832"/>
      <w:r>
        <w:t>Funkcionális követelmények</w:t>
      </w:r>
      <w:bookmarkEnd w:id="34"/>
      <w:r>
        <w:t xml:space="preserve"> </w:t>
      </w:r>
    </w:p>
    <w:p w14:paraId="25EE6175" w14:textId="77E4BF06" w:rsidR="008640C0" w:rsidRDefault="008640C0" w:rsidP="001454B5">
      <w:pPr>
        <w:pStyle w:val="Cmsor2"/>
        <w:numPr>
          <w:ilvl w:val="2"/>
          <w:numId w:val="4"/>
        </w:numPr>
      </w:pPr>
      <w:bookmarkStart w:id="35" w:name="_Toc120030833"/>
      <w:r>
        <w:t>Exif adatok kezelése</w:t>
      </w:r>
      <w:bookmarkEnd w:id="35"/>
    </w:p>
    <w:p w14:paraId="451D90BB" w14:textId="00044CF6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Előfeltétel:</w:t>
      </w:r>
    </w:p>
    <w:p w14:paraId="1A463DDD" w14:textId="3A85F217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>Nyers fénykép feltöltése</w:t>
      </w:r>
    </w:p>
    <w:p w14:paraId="13BFF84B" w14:textId="13902ED6" w:rsidR="008640C0" w:rsidRDefault="008640C0" w:rsidP="00882D2A">
      <w:pPr>
        <w:pStyle w:val="Szvegtrzs"/>
        <w:numPr>
          <w:ilvl w:val="0"/>
          <w:numId w:val="33"/>
        </w:numPr>
        <w:spacing w:line="360" w:lineRule="auto"/>
        <w:jc w:val="both"/>
      </w:pPr>
      <w:r>
        <w:t xml:space="preserve">Internet elérés. </w:t>
      </w:r>
    </w:p>
    <w:p w14:paraId="46A500C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Folyamat:</w:t>
      </w:r>
    </w:p>
    <w:p w14:paraId="431BC096" w14:textId="3B0EEAE0" w:rsidR="008640C0" w:rsidRDefault="008640C0" w:rsidP="00FB461A">
      <w:pPr>
        <w:pStyle w:val="Szvegtrzs"/>
        <w:spacing w:line="360" w:lineRule="auto"/>
        <w:jc w:val="both"/>
      </w:pPr>
      <w:r>
        <w:t>A folyamat akkor indul el, amikor felhasználó belép a rendszerbe. A kezelő felületen ker</w:t>
      </w:r>
      <w:r w:rsidR="0018284B">
        <w:t>e</w:t>
      </w:r>
      <w:r>
        <w:t>sztül képes adott exif adatokra keresni, az adatokat szűrni és rendezni.</w:t>
      </w:r>
    </w:p>
    <w:p w14:paraId="1AB822B8" w14:textId="77777777" w:rsidR="008640C0" w:rsidRPr="00882D2A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882D2A">
        <w:rPr>
          <w:b/>
          <w:bCs/>
        </w:rPr>
        <w:t>Hibák:</w:t>
      </w:r>
    </w:p>
    <w:p w14:paraId="2518B9B9" w14:textId="7A056A9E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Nincs internet kapcsolat</w:t>
      </w:r>
    </w:p>
    <w:p w14:paraId="4099AF9F" w14:textId="0D74101B" w:rsidR="008640C0" w:rsidRDefault="008640C0" w:rsidP="00882D2A">
      <w:pPr>
        <w:pStyle w:val="Szvegtrzs"/>
        <w:numPr>
          <w:ilvl w:val="0"/>
          <w:numId w:val="34"/>
        </w:numPr>
        <w:spacing w:line="360" w:lineRule="auto"/>
        <w:jc w:val="both"/>
      </w:pPr>
      <w:r>
        <w:t>Nem működik az Applikáció által használt szerver/adatbázis</w:t>
      </w:r>
    </w:p>
    <w:p w14:paraId="59455358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14A2A0" wp14:editId="4AE750A6">
            <wp:extent cx="5400000" cy="1316103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46C" w14:textId="178CAE23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4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. ábra - Exif adatok szűrése </w:t>
      </w:r>
    </w:p>
    <w:p w14:paraId="62F33031" w14:textId="4157F8E6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6" w:name="_Toc120030834"/>
      <w:r>
        <w:lastRenderedPageBreak/>
        <w:t>Exif adatok szerke</w:t>
      </w:r>
      <w:r w:rsidR="001454B5">
        <w:t>s</w:t>
      </w:r>
      <w:r>
        <w:t>ztése</w:t>
      </w:r>
      <w:bookmarkEnd w:id="36"/>
    </w:p>
    <w:p w14:paraId="268CA1F1" w14:textId="79D4FABB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Előfeltétel:</w:t>
      </w:r>
    </w:p>
    <w:p w14:paraId="7C2D61BB" w14:textId="4E4B3351" w:rsidR="008640C0" w:rsidRDefault="001E1218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N</w:t>
      </w:r>
      <w:r w:rsidR="008640C0">
        <w:t>yers kép feltöltése az adatbázisba</w:t>
      </w:r>
    </w:p>
    <w:p w14:paraId="740B3233" w14:textId="23E52D66" w:rsidR="008640C0" w:rsidRDefault="008640C0" w:rsidP="001E1218">
      <w:pPr>
        <w:pStyle w:val="Szvegtrzs"/>
        <w:numPr>
          <w:ilvl w:val="0"/>
          <w:numId w:val="35"/>
        </w:numPr>
        <w:spacing w:line="360" w:lineRule="auto"/>
        <w:jc w:val="both"/>
      </w:pPr>
      <w:r>
        <w:t>Internet elérés</w:t>
      </w:r>
    </w:p>
    <w:p w14:paraId="2F337F03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Folyamat:</w:t>
      </w:r>
    </w:p>
    <w:p w14:paraId="659C5F4B" w14:textId="77777777" w:rsidR="008640C0" w:rsidRDefault="008640C0" w:rsidP="00FB461A">
      <w:pPr>
        <w:pStyle w:val="Szvegtrzs"/>
        <w:spacing w:line="360" w:lineRule="auto"/>
        <w:jc w:val="both"/>
      </w:pPr>
      <w:r>
        <w:t>A folyamat akkor indul el, amikor a felhasználó a kezelőfelületen keresztül módosítani szeretné a képhez tartozó adatokat. A módosítások végrehajtása utána a változtatások mentésre kerülnek</w:t>
      </w:r>
    </w:p>
    <w:p w14:paraId="3B00ABD8" w14:textId="77777777" w:rsidR="008640C0" w:rsidRPr="001E1218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1E1218">
        <w:rPr>
          <w:b/>
          <w:bCs/>
        </w:rPr>
        <w:t>Hibák:</w:t>
      </w:r>
    </w:p>
    <w:p w14:paraId="23CD5104" w14:textId="103C298E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Az exif adat írásvédett</w:t>
      </w:r>
    </w:p>
    <w:p w14:paraId="16A9CE3D" w14:textId="4379E99A" w:rsidR="008640C0" w:rsidRDefault="008640C0" w:rsidP="002C77F9">
      <w:pPr>
        <w:pStyle w:val="Szvegtrzs"/>
        <w:numPr>
          <w:ilvl w:val="0"/>
          <w:numId w:val="36"/>
        </w:numPr>
        <w:spacing w:line="360" w:lineRule="auto"/>
        <w:jc w:val="both"/>
      </w:pPr>
      <w:r>
        <w:t>Nem működik az Applikáció által használt szerver/adatbázis</w:t>
      </w:r>
    </w:p>
    <w:p w14:paraId="2A2B1A1B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B2F2CD8" wp14:editId="06D3E055">
            <wp:extent cx="5400000" cy="1783378"/>
            <wp:effectExtent l="0" t="0" r="0" b="762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8B24" w14:textId="6FD5E839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5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Exif adatok szerkesztése</w:t>
      </w:r>
    </w:p>
    <w:p w14:paraId="0B59AE17" w14:textId="44F7B8CD" w:rsidR="008640C0" w:rsidRDefault="008640C0" w:rsidP="00346118">
      <w:pPr>
        <w:pStyle w:val="Cmsor2"/>
        <w:pageBreakBefore/>
        <w:numPr>
          <w:ilvl w:val="2"/>
          <w:numId w:val="4"/>
        </w:numPr>
        <w:ind w:left="1225" w:hanging="505"/>
      </w:pPr>
      <w:bookmarkStart w:id="37" w:name="_Toc120030835"/>
      <w:r>
        <w:lastRenderedPageBreak/>
        <w:t>Képek/Exif adatok feltöltése/letöltése</w:t>
      </w:r>
      <w:bookmarkEnd w:id="37"/>
    </w:p>
    <w:p w14:paraId="0A78571D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Előfeltétel:</w:t>
      </w:r>
    </w:p>
    <w:p w14:paraId="45B2B433" w14:textId="7697A03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Internet elérés</w:t>
      </w:r>
    </w:p>
    <w:p w14:paraId="73B7D8FF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Folyamat:</w:t>
      </w:r>
    </w:p>
    <w:p w14:paraId="6F0CB1FC" w14:textId="77777777" w:rsidR="008640C0" w:rsidRDefault="008640C0" w:rsidP="00FB461A">
      <w:pPr>
        <w:pStyle w:val="Szvegtrzs"/>
        <w:spacing w:line="360" w:lineRule="auto"/>
        <w:jc w:val="both"/>
      </w:pPr>
      <w:r>
        <w:t xml:space="preserve">A folyamat akkor indul el, amikor a felhasználó fájlokat szeretni feltölteni, vagy adott esetben letölteni. A kezelő felületen keresztül lehetőség van egy, vagy akár több kép feltöltésére is. Ugyanakkor a felhasználó is le is tudja tölteni az adatbázisban tárolt képeit </w:t>
      </w:r>
    </w:p>
    <w:p w14:paraId="5514FA6B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Hibák:</w:t>
      </w:r>
    </w:p>
    <w:p w14:paraId="20D7CE0A" w14:textId="5CDB8411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Nincs internet</w:t>
      </w:r>
    </w:p>
    <w:p w14:paraId="12081014" w14:textId="0E0C1A46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Megszakad a kapcsolat</w:t>
      </w:r>
    </w:p>
    <w:p w14:paraId="1FC8A460" w14:textId="42EC40EA" w:rsidR="008640C0" w:rsidRDefault="008640C0" w:rsidP="002C77F9">
      <w:pPr>
        <w:pStyle w:val="Szvegtrzs"/>
        <w:numPr>
          <w:ilvl w:val="0"/>
          <w:numId w:val="37"/>
        </w:numPr>
        <w:spacing w:line="360" w:lineRule="auto"/>
        <w:jc w:val="both"/>
      </w:pPr>
      <w:r>
        <w:t>Nem működik az Applikáció által használt szerver/adatbázis</w:t>
      </w:r>
    </w:p>
    <w:p w14:paraId="43EC0A86" w14:textId="77777777" w:rsidR="007941D0" w:rsidRDefault="009A26F6" w:rsidP="007941D0">
      <w:pPr>
        <w:pStyle w:val="Szvegtrzs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DAE5F7" wp14:editId="60840327">
            <wp:extent cx="5400000" cy="2041266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380" w14:textId="73350ACA" w:rsidR="009A26F6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6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Képek fel</w:t>
      </w:r>
      <w:r w:rsidR="00CD7DD1"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-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 xml:space="preserve"> és letöltése</w:t>
      </w:r>
    </w:p>
    <w:p w14:paraId="05D2F6D1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38" w:name="_Toc102383605"/>
      <w:bookmarkStart w:id="39" w:name="_Toc116929041"/>
      <w:bookmarkStart w:id="40" w:name="_Toc118133226"/>
      <w:bookmarkStart w:id="41" w:name="_Toc120030836"/>
      <w:bookmarkEnd w:id="38"/>
      <w:bookmarkEnd w:id="39"/>
      <w:bookmarkEnd w:id="40"/>
      <w:bookmarkEnd w:id="41"/>
    </w:p>
    <w:p w14:paraId="5F725414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2" w:name="_Toc102383606"/>
      <w:bookmarkStart w:id="43" w:name="_Toc116929042"/>
      <w:bookmarkStart w:id="44" w:name="_Toc118133227"/>
      <w:bookmarkStart w:id="45" w:name="_Toc120030837"/>
      <w:bookmarkEnd w:id="42"/>
      <w:bookmarkEnd w:id="43"/>
      <w:bookmarkEnd w:id="44"/>
      <w:bookmarkEnd w:id="45"/>
    </w:p>
    <w:p w14:paraId="52995AE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46" w:name="_Toc102383607"/>
      <w:bookmarkStart w:id="47" w:name="_Toc116929043"/>
      <w:bookmarkStart w:id="48" w:name="_Toc118133228"/>
      <w:bookmarkStart w:id="49" w:name="_Toc120030838"/>
      <w:bookmarkEnd w:id="46"/>
      <w:bookmarkEnd w:id="47"/>
      <w:bookmarkEnd w:id="48"/>
      <w:bookmarkEnd w:id="49"/>
    </w:p>
    <w:p w14:paraId="37F2B976" w14:textId="77777777" w:rsidR="00825C4C" w:rsidRPr="00825C4C" w:rsidRDefault="00825C4C" w:rsidP="00825C4C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0" w:name="_Toc102383608"/>
      <w:bookmarkStart w:id="51" w:name="_Toc116929044"/>
      <w:bookmarkStart w:id="52" w:name="_Toc118133229"/>
      <w:bookmarkStart w:id="53" w:name="_Toc120030839"/>
      <w:bookmarkEnd w:id="50"/>
      <w:bookmarkEnd w:id="51"/>
      <w:bookmarkEnd w:id="52"/>
      <w:bookmarkEnd w:id="53"/>
    </w:p>
    <w:p w14:paraId="22DA0E79" w14:textId="77777777" w:rsidR="00825C4C" w:rsidRPr="00825C4C" w:rsidRDefault="00825C4C" w:rsidP="00825C4C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4" w:name="_Toc102383609"/>
      <w:bookmarkStart w:id="55" w:name="_Toc116929045"/>
      <w:bookmarkStart w:id="56" w:name="_Toc118133230"/>
      <w:bookmarkStart w:id="57" w:name="_Toc120030840"/>
      <w:bookmarkEnd w:id="54"/>
      <w:bookmarkEnd w:id="55"/>
      <w:bookmarkEnd w:id="56"/>
      <w:bookmarkEnd w:id="57"/>
    </w:p>
    <w:p w14:paraId="68001AAD" w14:textId="5B8B9FE1" w:rsidR="00CA3202" w:rsidRDefault="00CA3202" w:rsidP="00346118">
      <w:pPr>
        <w:pStyle w:val="Cmsor2"/>
        <w:pageBreakBefore/>
        <w:ind w:left="788" w:hanging="431"/>
      </w:pPr>
      <w:bookmarkStart w:id="58" w:name="_Toc120030841"/>
      <w:r>
        <w:lastRenderedPageBreak/>
        <w:t>Nem funkcionális követelmények</w:t>
      </w:r>
      <w:bookmarkEnd w:id="58"/>
      <w:r>
        <w:t xml:space="preserve"> </w:t>
      </w:r>
    </w:p>
    <w:p w14:paraId="6DF66BB6" w14:textId="77777777" w:rsidR="009D321E" w:rsidRPr="009D321E" w:rsidRDefault="009D321E" w:rsidP="009D321E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59" w:name="_Toc102383615"/>
      <w:bookmarkStart w:id="60" w:name="_Toc116929047"/>
      <w:bookmarkStart w:id="61" w:name="_Toc118133232"/>
      <w:bookmarkStart w:id="62" w:name="_Toc120030842"/>
      <w:bookmarkEnd w:id="59"/>
      <w:bookmarkEnd w:id="60"/>
      <w:bookmarkEnd w:id="61"/>
      <w:bookmarkEnd w:id="62"/>
    </w:p>
    <w:p w14:paraId="2C4A56E0" w14:textId="5455D7B0" w:rsidR="00953286" w:rsidRDefault="00953286" w:rsidP="009D321E">
      <w:pPr>
        <w:pStyle w:val="Cmsor3"/>
      </w:pPr>
      <w:bookmarkStart w:id="63" w:name="_Toc120030843"/>
      <w:r w:rsidRPr="009D321E">
        <w:t xml:space="preserve">Termék </w:t>
      </w:r>
      <w:r w:rsidR="00984FA3" w:rsidRPr="009D321E">
        <w:t>k</w:t>
      </w:r>
      <w:r w:rsidRPr="009D321E">
        <w:t>övetelmények:</w:t>
      </w:r>
      <w:bookmarkEnd w:id="63"/>
    </w:p>
    <w:p w14:paraId="41D3D88C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>Teljesítmény követelmények:</w:t>
      </w:r>
    </w:p>
    <w:p w14:paraId="772755FD" w14:textId="1DF5B25B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Applikációt futtatni képes eszköz (mobiltelefon)</w:t>
      </w:r>
    </w:p>
    <w:p w14:paraId="3B1AB0AA" w14:textId="4BC50E5E" w:rsidR="008640C0" w:rsidRDefault="008640C0" w:rsidP="002C77F9">
      <w:pPr>
        <w:pStyle w:val="Szvegtrzs"/>
        <w:numPr>
          <w:ilvl w:val="0"/>
          <w:numId w:val="38"/>
        </w:numPr>
        <w:spacing w:line="360" w:lineRule="auto"/>
        <w:jc w:val="both"/>
      </w:pPr>
      <w:r>
        <w:t>Megfelelően optimalizált alkalmazás</w:t>
      </w:r>
    </w:p>
    <w:p w14:paraId="09F83703" w14:textId="77777777" w:rsidR="008640C0" w:rsidRPr="002C77F9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2C77F9">
        <w:rPr>
          <w:b/>
          <w:bCs/>
        </w:rPr>
        <w:t xml:space="preserve">Használhatósági követelmények: </w:t>
      </w:r>
    </w:p>
    <w:p w14:paraId="12632BFC" w14:textId="1C44FEF5" w:rsid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Internetkapcsolat</w:t>
      </w:r>
    </w:p>
    <w:p w14:paraId="7C406C00" w14:textId="515EEC6A" w:rsidR="008640C0" w:rsidRPr="008640C0" w:rsidRDefault="008640C0" w:rsidP="002C77F9">
      <w:pPr>
        <w:pStyle w:val="Szvegtrzs"/>
        <w:numPr>
          <w:ilvl w:val="0"/>
          <w:numId w:val="39"/>
        </w:numPr>
        <w:spacing w:line="360" w:lineRule="auto"/>
        <w:jc w:val="both"/>
      </w:pPr>
      <w:r>
        <w:t>Applikáció előre feltelepítése</w:t>
      </w:r>
    </w:p>
    <w:p w14:paraId="05DA1CAF" w14:textId="2294A474" w:rsidR="00953286" w:rsidRDefault="00953286" w:rsidP="009A26F6">
      <w:pPr>
        <w:pStyle w:val="Cmsor3"/>
        <w:ind w:left="1225" w:hanging="505"/>
      </w:pPr>
      <w:bookmarkStart w:id="64" w:name="_Toc120030844"/>
      <w:r w:rsidRPr="009D321E">
        <w:t xml:space="preserve">Szervezeti </w:t>
      </w:r>
      <w:r w:rsidR="00984FA3" w:rsidRPr="009D321E">
        <w:t>k</w:t>
      </w:r>
      <w:r w:rsidRPr="009D321E">
        <w:t>övetelmények:</w:t>
      </w:r>
      <w:bookmarkEnd w:id="64"/>
    </w:p>
    <w:p w14:paraId="1F8F4462" w14:textId="77777777" w:rsidR="008640C0" w:rsidRPr="00AD6A84" w:rsidRDefault="008640C0" w:rsidP="00FB461A">
      <w:pPr>
        <w:pStyle w:val="Szvegtrzs"/>
        <w:spacing w:line="360" w:lineRule="auto"/>
        <w:jc w:val="both"/>
        <w:rPr>
          <w:b/>
          <w:bCs/>
        </w:rPr>
      </w:pPr>
      <w:r w:rsidRPr="00AD6A84">
        <w:rPr>
          <w:b/>
          <w:bCs/>
        </w:rPr>
        <w:t>Implementációs követelmények:</w:t>
      </w:r>
    </w:p>
    <w:p w14:paraId="563F2D68" w14:textId="77BB9885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 xml:space="preserve">Applikáció univerzális használhatósága. </w:t>
      </w:r>
    </w:p>
    <w:p w14:paraId="50BDC566" w14:textId="2D2D6628" w:rsid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Jelenlegi operációsrendszerekkel kompatibilis applikáció tervezése.</w:t>
      </w:r>
    </w:p>
    <w:p w14:paraId="3B75BE26" w14:textId="1FB9601B" w:rsidR="008640C0" w:rsidRPr="008640C0" w:rsidRDefault="008640C0" w:rsidP="00AD6A84">
      <w:pPr>
        <w:pStyle w:val="Szvegtrzs"/>
        <w:numPr>
          <w:ilvl w:val="0"/>
          <w:numId w:val="40"/>
        </w:numPr>
        <w:spacing w:line="360" w:lineRule="auto"/>
        <w:jc w:val="both"/>
      </w:pPr>
      <w:r>
        <w:t>Elfogadható válaszidő.</w:t>
      </w:r>
    </w:p>
    <w:p w14:paraId="0246D094" w14:textId="6A9E7C76" w:rsidR="00953286" w:rsidRDefault="00953286" w:rsidP="009D321E">
      <w:pPr>
        <w:pStyle w:val="Cmsor3"/>
      </w:pPr>
      <w:bookmarkStart w:id="65" w:name="_Toc120030845"/>
      <w:r w:rsidRPr="009D321E">
        <w:t xml:space="preserve">Külső </w:t>
      </w:r>
      <w:r w:rsidR="00984FA3" w:rsidRPr="009D321E">
        <w:t>k</w:t>
      </w:r>
      <w:r w:rsidRPr="009D321E">
        <w:t>övetelmények</w:t>
      </w:r>
      <w:bookmarkEnd w:id="65"/>
      <w:r w:rsidR="00D25BC8">
        <w:t xml:space="preserve"> </w:t>
      </w:r>
    </w:p>
    <w:p w14:paraId="2FB292BB" w14:textId="57732C0F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bookmarkStart w:id="66" w:name="_Toc120030846"/>
      <w:r w:rsidRPr="00907EC9">
        <w:rPr>
          <w:b/>
          <w:bCs/>
        </w:rPr>
        <w:t>Jogi követelmények</w:t>
      </w:r>
      <w:r w:rsidRPr="00AD6A84">
        <w:rPr>
          <w:b/>
          <w:bCs/>
        </w:rPr>
        <w:t>:</w:t>
      </w:r>
    </w:p>
    <w:p w14:paraId="70B3CAC0" w14:textId="41057930" w:rsidR="00907EC9" w:rsidRDefault="00907EC9" w:rsidP="00907EC9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Személyes adatok megfelelő kezelése</w:t>
      </w:r>
      <w:r>
        <w:t xml:space="preserve">. </w:t>
      </w:r>
    </w:p>
    <w:p w14:paraId="68CC960A" w14:textId="2CE08EC5" w:rsidR="00907EC9" w:rsidRPr="00AD6A84" w:rsidRDefault="00907EC9" w:rsidP="00907EC9">
      <w:pPr>
        <w:pStyle w:val="Szvegtrzs"/>
        <w:spacing w:line="360" w:lineRule="auto"/>
        <w:jc w:val="both"/>
        <w:rPr>
          <w:b/>
          <w:bCs/>
        </w:rPr>
      </w:pPr>
      <w:r w:rsidRPr="00907EC9">
        <w:rPr>
          <w:b/>
          <w:bCs/>
        </w:rPr>
        <w:t xml:space="preserve">Titokvédelmi </w:t>
      </w:r>
      <w:r w:rsidRPr="00AD6A84">
        <w:rPr>
          <w:b/>
          <w:bCs/>
        </w:rPr>
        <w:t>követelmények:</w:t>
      </w:r>
    </w:p>
    <w:p w14:paraId="1989089A" w14:textId="780B1F23" w:rsidR="00907EC9" w:rsidRDefault="00907EC9" w:rsidP="00524FDA">
      <w:pPr>
        <w:pStyle w:val="Szvegtrzs"/>
        <w:numPr>
          <w:ilvl w:val="0"/>
          <w:numId w:val="40"/>
        </w:numPr>
        <w:spacing w:line="360" w:lineRule="auto"/>
        <w:jc w:val="both"/>
      </w:pPr>
      <w:r w:rsidRPr="00907EC9">
        <w:t>Fényképek bizalmas kezelése (Ne tudjanak róla illetéktelen személyek</w:t>
      </w:r>
      <w:r>
        <w:t xml:space="preserve">). </w:t>
      </w:r>
    </w:p>
    <w:p w14:paraId="55CC05F2" w14:textId="0E48373B" w:rsidR="00CA3202" w:rsidRDefault="00CA3202" w:rsidP="00346118">
      <w:pPr>
        <w:pStyle w:val="Cmsor2"/>
        <w:pageBreakBefore/>
        <w:ind w:left="788" w:hanging="431"/>
      </w:pPr>
      <w:r>
        <w:lastRenderedPageBreak/>
        <w:t>Használhatóság</w:t>
      </w:r>
      <w:bookmarkEnd w:id="66"/>
      <w:r>
        <w:t xml:space="preserve"> </w:t>
      </w:r>
    </w:p>
    <w:p w14:paraId="30CD1DDA" w14:textId="51AD45C5" w:rsidR="008640C0" w:rsidRDefault="008640C0" w:rsidP="00FB461A">
      <w:pPr>
        <w:pStyle w:val="Szvegtrzs"/>
        <w:spacing w:line="360" w:lineRule="auto"/>
        <w:jc w:val="both"/>
      </w:pPr>
      <w:r>
        <w:t>Egy gyakorlott felhasználó könnyedén felfedezheti az alkalmazást, figyelembe véve a hasonló szoftverek felhasználói felületét. Vannak felhasználók, akik a menüket és vannak, akik az ikonokat</w:t>
      </w:r>
      <w:r w:rsidR="00AD6A84">
        <w:t xml:space="preserve"> </w:t>
      </w:r>
      <w:r>
        <w:t>részesítik előnyben. A két grafikai kialakítást egybeolvasztva lenne megvalósítva az app.</w:t>
      </w:r>
    </w:p>
    <w:p w14:paraId="1B85C694" w14:textId="144EC5AA" w:rsidR="008640C0" w:rsidRDefault="008640C0" w:rsidP="00FB461A">
      <w:pPr>
        <w:pStyle w:val="Szvegtrzs"/>
        <w:spacing w:line="360" w:lineRule="auto"/>
        <w:jc w:val="both"/>
      </w:pPr>
      <w:r>
        <w:t xml:space="preserve">Egy kezdő felhasználó számára az eszközrendszere több helyről elérhető és segítségükre van a súgó rendszer is, ami a megfelelő ikonra (egy kérdőjelre) kattintva megtalálható. </w:t>
      </w:r>
    </w:p>
    <w:p w14:paraId="3ECB5EC5" w14:textId="64907113" w:rsidR="008640C0" w:rsidRDefault="008640C0" w:rsidP="00FB461A">
      <w:pPr>
        <w:pStyle w:val="Szvegtrzs"/>
        <w:spacing w:line="360" w:lineRule="auto"/>
        <w:jc w:val="both"/>
      </w:pPr>
      <w:r>
        <w:t xml:space="preserve">Egy, a felhasználók kérdései alapján felépített online súgó és egy fórum, amely megteremtheti a folyamatos kapcsolatot a készítőkkel, nem csak a használhatóságot, hanem a későbbi továbbfejlesztést is megkönnyítheti. </w:t>
      </w:r>
    </w:p>
    <w:p w14:paraId="59AD616F" w14:textId="270777EC" w:rsidR="008640C0" w:rsidRDefault="008640C0" w:rsidP="00FB461A">
      <w:pPr>
        <w:pStyle w:val="Szvegtrzs"/>
        <w:spacing w:line="360" w:lineRule="auto"/>
        <w:jc w:val="both"/>
      </w:pPr>
      <w:r>
        <w:t xml:space="preserve">A felület letisztult, könnyen használható és átlátható legyen. A rendszer legyen látványos és figyelemfelkeltő a kellő minimalizmussal. </w:t>
      </w:r>
    </w:p>
    <w:p w14:paraId="1D2BDABA" w14:textId="4A5B2E2E" w:rsidR="008640C0" w:rsidRDefault="008640C0" w:rsidP="00FB461A">
      <w:pPr>
        <w:pStyle w:val="Szvegtrzs"/>
        <w:spacing w:line="360" w:lineRule="auto"/>
        <w:jc w:val="both"/>
      </w:pPr>
      <w:r>
        <w:t xml:space="preserve">Az alkalmazás jól optimalizált, nem foglal a kelleténél több helyet, és nem igényel a kelleténél több nyersanyagforrást (CPU, RAM, GPU). </w:t>
      </w:r>
    </w:p>
    <w:p w14:paraId="037B8923" w14:textId="3672D070" w:rsidR="008640C0" w:rsidRPr="008640C0" w:rsidRDefault="008640C0" w:rsidP="00FB461A">
      <w:pPr>
        <w:pStyle w:val="Szvegtrzs"/>
        <w:spacing w:line="360" w:lineRule="auto"/>
        <w:jc w:val="both"/>
      </w:pPr>
      <w:r>
        <w:t>Felesleges adatokat ne tároljunk.</w:t>
      </w:r>
    </w:p>
    <w:p w14:paraId="6FDC9B6B" w14:textId="257ECEE9" w:rsidR="002D15D4" w:rsidRDefault="002D15D4" w:rsidP="00551F83">
      <w:pPr>
        <w:pStyle w:val="Cmsor2"/>
      </w:pPr>
      <w:bookmarkStart w:id="67" w:name="_Toc120030847"/>
      <w:r>
        <w:t>Megbízhatóság</w:t>
      </w:r>
      <w:bookmarkEnd w:id="67"/>
      <w:r>
        <w:t xml:space="preserve"> </w:t>
      </w:r>
    </w:p>
    <w:p w14:paraId="41402B3E" w14:textId="4578F9D5" w:rsidR="00FB461A" w:rsidRDefault="00FB461A" w:rsidP="00FB461A">
      <w:pPr>
        <w:pStyle w:val="Szvegtrzs"/>
        <w:spacing w:line="360" w:lineRule="auto"/>
        <w:jc w:val="both"/>
      </w:pPr>
      <w:r w:rsidRPr="0085158A">
        <w:rPr>
          <w:b/>
          <w:bCs/>
        </w:rPr>
        <w:t>Biztonság:</w:t>
      </w:r>
      <w:r>
        <w:t xml:space="preserve"> Fontos, hogy minden felhasználó csak ahhoz a részhez férhessen hozzá, amihez jogosultsága van. Hiszen nem engedhetjük meg, hogy egy egyszerű felhasználó mások által feltöltött fáj</w:t>
      </w:r>
      <w:r w:rsidR="0085158A">
        <w:t>l</w:t>
      </w:r>
      <w:r>
        <w:t>okat töröljön, vagy egy alkalmazás karbantartó hozzáférjen a fényképészek adataihoz. Ezért kulcskérdés a felhasználók megfelelő szerepkörbe való osztása mely az adminisztrátor feladata. Valamint egy olyan azonosítási procedúrával kell rendelkeznie a rendszernek mely megkerülhetetlen, és egyértelműen azonosítja a felhasználót.</w:t>
      </w:r>
    </w:p>
    <w:p w14:paraId="68BEB990" w14:textId="02A60574" w:rsidR="00FB461A" w:rsidRDefault="00FB461A" w:rsidP="00FB461A">
      <w:pPr>
        <w:pStyle w:val="Szvegtrzs"/>
        <w:spacing w:line="360" w:lineRule="auto"/>
        <w:jc w:val="both"/>
      </w:pPr>
      <w:r w:rsidRPr="008F34BA">
        <w:rPr>
          <w:b/>
          <w:bCs/>
        </w:rPr>
        <w:t>Karbantarthatóság:</w:t>
      </w:r>
      <w:r>
        <w:t xml:space="preserve"> Az esetleges hibák fellépésekor, akár a tesztelés, akár a felhasználói használat során (amennyiben ezt jelzik a fejlesztők felé) a hiba detektálása és javítása azonnal megkezdődik. A hiba súlyosságától függően elképzelhető, hogy a rendszert le kell kapcsolni a hibajavítás idejére. Kisebb hibák esetén elég egy csak a hibás fájlok kicserélésének idejére leállítani az alkalmazást futtató webszervert.</w:t>
      </w:r>
    </w:p>
    <w:p w14:paraId="290B8083" w14:textId="74191E22" w:rsidR="00FB461A" w:rsidRDefault="00FB461A" w:rsidP="003A0081">
      <w:pPr>
        <w:pStyle w:val="Szvegtrzs"/>
        <w:pageBreakBefore/>
        <w:spacing w:line="360" w:lineRule="auto"/>
        <w:jc w:val="both"/>
      </w:pPr>
      <w:r w:rsidRPr="00810CD4">
        <w:rPr>
          <w:b/>
          <w:bCs/>
        </w:rPr>
        <w:lastRenderedPageBreak/>
        <w:t>Hordozhatóság:</w:t>
      </w:r>
      <w:r>
        <w:t xml:space="preserve"> A szoftvert (kliens oldali) alkalmazóknak lehetősége van operációs rendszert, vagy platformot váltani, ezt ugyanis a platformfüggetlen fejlesztés lehetővé teszi.</w:t>
      </w:r>
    </w:p>
    <w:p w14:paraId="7AB7360D" w14:textId="7343336F" w:rsid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Hibakezelés:</w:t>
      </w:r>
      <w:r>
        <w:t xml:space="preserve"> Az alkalmazás szabályos használata esetén nem fordul elő hibajelenség, nem jelenik meg hibaüzenet, minden szakszerűen működik. Amennyiben a felhasználó hibás adatot ad meg, a program azt megfelelően kezeli, és biztosítja annak javítását.</w:t>
      </w:r>
    </w:p>
    <w:p w14:paraId="0CD48E0D" w14:textId="61A184C9" w:rsidR="00FB461A" w:rsidRPr="00FB461A" w:rsidRDefault="00FB461A" w:rsidP="00FB461A">
      <w:pPr>
        <w:pStyle w:val="Szvegtrzs"/>
        <w:spacing w:line="360" w:lineRule="auto"/>
        <w:jc w:val="both"/>
      </w:pPr>
      <w:r w:rsidRPr="00810CD4">
        <w:rPr>
          <w:b/>
          <w:bCs/>
        </w:rPr>
        <w:t>Jogszabályok:</w:t>
      </w:r>
      <w:r>
        <w:t xml:space="preserve"> Jogszabályok betartása. A felhasználó adatainak biztonságának megőrzése</w:t>
      </w:r>
    </w:p>
    <w:p w14:paraId="19BCA2DA" w14:textId="07C9F600" w:rsidR="001E1004" w:rsidRDefault="001E1004" w:rsidP="00B2368E">
      <w:pPr>
        <w:pStyle w:val="Cmsor2"/>
      </w:pPr>
      <w:bookmarkStart w:id="68" w:name="_Toc120030848"/>
      <w:r>
        <w:t>Rendelkezésre állás</w:t>
      </w:r>
      <w:bookmarkEnd w:id="68"/>
      <w:r>
        <w:t xml:space="preserve"> </w:t>
      </w:r>
    </w:p>
    <w:p w14:paraId="5366B05A" w14:textId="55FA3514" w:rsidR="009A2EDD" w:rsidRDefault="009A2EDD" w:rsidP="009A2EDD">
      <w:pPr>
        <w:pStyle w:val="Szvegtrzs"/>
        <w:spacing w:line="360" w:lineRule="auto"/>
        <w:jc w:val="both"/>
      </w:pPr>
      <w:bookmarkStart w:id="69" w:name="_Toc120030849"/>
      <w:r>
        <w:t>A rendszer alapvetően a munkában elterjedt idősávokban vannak a legmagasabb kihasználtsági csúcsok</w:t>
      </w:r>
      <w:r w:rsidR="003A427B">
        <w:t>.</w:t>
      </w:r>
      <w:r>
        <w:t xml:space="preserve"> Ezen időszakokban lehet a legnagyobb rendszer terhelésre számítani.</w:t>
      </w:r>
    </w:p>
    <w:p w14:paraId="774BEFD8" w14:textId="6E967C87" w:rsidR="009A2EDD" w:rsidRDefault="009A2EDD" w:rsidP="009A2EDD">
      <w:pPr>
        <w:pStyle w:val="Szvegtrzs"/>
        <w:spacing w:line="360" w:lineRule="auto"/>
        <w:jc w:val="both"/>
      </w:pPr>
      <w:r>
        <w:t xml:space="preserve">A rendszer felügyeletét reggel </w:t>
      </w:r>
      <w:r w:rsidR="00FE2221">
        <w:t>08:00-22:00-ig</w:t>
      </w:r>
      <w:r>
        <w:t xml:space="preserve"> biztosítani szükséges, az ezen kívül eső intervallumon csak a következő napra lehet a problémákat egy automatikus hangrögzítő segítségével leadni.</w:t>
      </w:r>
    </w:p>
    <w:p w14:paraId="417C4719" w14:textId="1E4D12CA" w:rsidR="009A2EDD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MTBF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Between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Failure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A rendszer kritikus követelménye, hogy az esetleges hibák/leállások között a lehető legtöbb idő teljen el, azaz a lehetőleg minimálisnak kell lennie a felléphető hibák számának, melyek a működést befolyásolják. Statisztikák alapján egy leállás átlag ideje 30 perc. És ilyen mértékű leállás fél évente egyszer történik, tehát az MTBF együtthatónk egy évre számolva 16-ra számítható. </w:t>
      </w:r>
    </w:p>
    <w:p w14:paraId="5D595C54" w14:textId="69E0EE5B" w:rsidR="009A2EDD" w:rsidRPr="00686DDA" w:rsidRDefault="009A2EDD" w:rsidP="009A2EDD">
      <w:pPr>
        <w:pStyle w:val="Szvegtrzs"/>
        <w:spacing w:line="360" w:lineRule="auto"/>
        <w:jc w:val="both"/>
      </w:pPr>
      <w:r w:rsidRPr="003A427B">
        <w:rPr>
          <w:b/>
          <w:bCs/>
        </w:rPr>
        <w:t>MTTR</w:t>
      </w:r>
      <w:r w:rsidR="003A427B">
        <w:rPr>
          <w:b/>
          <w:bCs/>
        </w:rPr>
        <w:t xml:space="preserve"> (</w:t>
      </w:r>
      <w:proofErr w:type="spellStart"/>
      <w:r w:rsidR="003A427B" w:rsidRPr="003A427B">
        <w:rPr>
          <w:b/>
          <w:bCs/>
        </w:rPr>
        <w:t>Mean</w:t>
      </w:r>
      <w:proofErr w:type="spellEnd"/>
      <w:r w:rsidR="003A427B" w:rsidRPr="003A427B">
        <w:rPr>
          <w:b/>
          <w:bCs/>
        </w:rPr>
        <w:t xml:space="preserve"> Time </w:t>
      </w:r>
      <w:proofErr w:type="spellStart"/>
      <w:r w:rsidR="003A427B" w:rsidRPr="003A427B">
        <w:rPr>
          <w:b/>
          <w:bCs/>
        </w:rPr>
        <w:t>To</w:t>
      </w:r>
      <w:proofErr w:type="spellEnd"/>
      <w:r w:rsidR="003A427B" w:rsidRPr="003A427B">
        <w:rPr>
          <w:b/>
          <w:bCs/>
        </w:rPr>
        <w:t xml:space="preserve"> </w:t>
      </w:r>
      <w:proofErr w:type="spellStart"/>
      <w:r w:rsidR="003A427B" w:rsidRPr="003A427B">
        <w:rPr>
          <w:b/>
          <w:bCs/>
        </w:rPr>
        <w:t>Repair</w:t>
      </w:r>
      <w:proofErr w:type="spellEnd"/>
      <w:r w:rsidR="003A427B">
        <w:rPr>
          <w:b/>
          <w:bCs/>
        </w:rPr>
        <w:t>)</w:t>
      </w:r>
      <w:r w:rsidRPr="003A427B">
        <w:rPr>
          <w:b/>
          <w:bCs/>
        </w:rPr>
        <w:t>:</w:t>
      </w:r>
      <w:r>
        <w:t xml:space="preserve"> Ebben az esetben is azt kell figyelembe venni, hogy a rendszer mennyi ideig van használhatatlan állapotban, de ebben az esetben fontos szempont </w:t>
      </w:r>
      <w:proofErr w:type="gramStart"/>
      <w:r>
        <w:t>a</w:t>
      </w:r>
      <w:proofErr w:type="gramEnd"/>
      <w:r>
        <w:t xml:space="preserve"> hogy a leállások alatt mennyi javítás volt szükség elvégezni annak érdekében, hogy a rendszer újra működőképes legyen. Ebben az esetben is , mint az MTBF esetében a rendszer érdeke, hogy a lehető legalacsonyabb hibával működjön. A rendszer karbantarthatósága egyszerű, mert az applikáción kívül a webszervert kell az adatbázissal karban tartani. A webszerverről a biztonság kedvéért naponta egyszer hajnali 3-kor biztonsági mentés készül, továbbá havonta egyszer újraindítják.</w:t>
      </w:r>
      <w:r w:rsidR="00DB335E">
        <w:t xml:space="preserve"> </w:t>
      </w:r>
    </w:p>
    <w:p w14:paraId="0163611B" w14:textId="138CB3E3" w:rsidR="001E1004" w:rsidRDefault="001E1004" w:rsidP="003A0081">
      <w:pPr>
        <w:pStyle w:val="Cmsor2"/>
        <w:pageBreakBefore/>
        <w:ind w:left="788" w:hanging="431"/>
      </w:pPr>
      <w:r>
        <w:lastRenderedPageBreak/>
        <w:t>Teljesítmény</w:t>
      </w:r>
      <w:bookmarkEnd w:id="69"/>
      <w:r>
        <w:t xml:space="preserve"> </w:t>
      </w:r>
    </w:p>
    <w:p w14:paraId="1737EA46" w14:textId="2B11770E" w:rsidR="009A2EDD" w:rsidRDefault="009A2EDD" w:rsidP="009A2EDD">
      <w:pPr>
        <w:pStyle w:val="Szvegtrzs"/>
        <w:spacing w:line="360" w:lineRule="auto"/>
        <w:jc w:val="both"/>
      </w:pPr>
      <w:r>
        <w:t>A rendszer biztonságának megőrzése érdekében folyamatosan figyeli</w:t>
      </w:r>
      <w:r w:rsidR="00EF08A7">
        <w:t xml:space="preserve"> önmagát</w:t>
      </w:r>
      <w:r>
        <w:t xml:space="preserve"> biztonsági problémák szempontjából és állapotjelentést ad, amely megjelenik egy oldalon. Az állapotjelentés figyelmeztet a négy fontos területtel kapcsolatos általános problémákra és javaslatokat ad a kijavításukra. A rendszer különböző módon reagál alacsony és magas terhelésre.</w:t>
      </w:r>
    </w:p>
    <w:p w14:paraId="57233142" w14:textId="77777777" w:rsidR="009A2EDD" w:rsidRDefault="009A2EDD" w:rsidP="009A2EDD">
      <w:pPr>
        <w:pStyle w:val="Szvegtrzs"/>
        <w:spacing w:line="360" w:lineRule="auto"/>
        <w:jc w:val="both"/>
      </w:pPr>
      <w:r>
        <w:t xml:space="preserve">A teljesítmény akkor optimális, amikor a felhasználó zökkenőmentesen és bármiféle lassúlás nélkül tudja használni a rendszert. </w:t>
      </w:r>
    </w:p>
    <w:p w14:paraId="7C2582CB" w14:textId="1958A74C" w:rsidR="009A2EDD" w:rsidRDefault="009A2EDD" w:rsidP="009A2EDD">
      <w:pPr>
        <w:pStyle w:val="Szvegtrzs"/>
        <w:spacing w:line="360" w:lineRule="auto"/>
        <w:jc w:val="both"/>
      </w:pPr>
      <w:r>
        <w:t xml:space="preserve">Teljesítményvesztés oka lehet hardveres vagy szoftveres. A rendszer folyamatosan </w:t>
      </w:r>
      <w:r w:rsidR="00DD5BE4">
        <w:t>számon tartja</w:t>
      </w:r>
      <w:r>
        <w:t xml:space="preserve"> a háttérben futó feladatok erőforrástól elvett mennyiségét, ha valamelyik túl sokat használ, akkor elmenti a rendszer aktuális állapotát, majd megpróbálja a folyamatot leállítani, ezzel elérve az optimális teljesítményt. Erről a folyamatról a felhasználó értesítést kap.</w:t>
      </w:r>
    </w:p>
    <w:p w14:paraId="226755A5" w14:textId="164B95C0" w:rsidR="009A2EDD" w:rsidRPr="00686DDA" w:rsidRDefault="009A2EDD" w:rsidP="009A2EDD">
      <w:pPr>
        <w:pStyle w:val="Szvegtrzs"/>
        <w:spacing w:line="360" w:lineRule="auto"/>
        <w:jc w:val="both"/>
      </w:pPr>
      <w:r>
        <w:t>A teljesítményvizsgálatot fontos elvégezni az adatbázisra és az operációs rendszerre egyaránt. A rendszert hatalmas mennyiségű munka terheli, annyira, hogy a rendszer már nem működik egy adott pillanatban. Ez lehetővé teszi számunkra a rendszer szűk keresztmetszeteinek azonosítását. Az adatbázis-tesztek során a leggyakoribb problémák a következők: A rendszerre gyakorolt nagy nyomás szerepet játszik az adatbázis-tranzakciók állapotának meghatározásában. Ha az adatbázis szoftver hibás elképzeléssel rendelkezik a tranzakciók állapotáról, akkor azonnal következetlenek lesznek. A vizsgálat elvégzése után a régi teszt adatokat meg kell tisztítani, és teret kell adni az új tesztadatokhoz. Az operációs rendszernél hasonlóan kell eljárni.</w:t>
      </w:r>
    </w:p>
    <w:p w14:paraId="77B039FD" w14:textId="5A613EBB" w:rsidR="001E1004" w:rsidRDefault="001E1004" w:rsidP="00346118">
      <w:pPr>
        <w:pStyle w:val="Cmsor2"/>
        <w:ind w:left="788" w:hanging="431"/>
      </w:pPr>
      <w:bookmarkStart w:id="70" w:name="_Toc120030850"/>
      <w:r>
        <w:t>Támogatottság</w:t>
      </w:r>
      <w:bookmarkEnd w:id="70"/>
      <w:r>
        <w:t xml:space="preserve"> </w:t>
      </w:r>
    </w:p>
    <w:p w14:paraId="49C71CE9" w14:textId="77777777" w:rsidR="009A2EDD" w:rsidRDefault="009A2EDD" w:rsidP="009A2EDD">
      <w:pPr>
        <w:pStyle w:val="Szvegtrzs"/>
        <w:spacing w:line="360" w:lineRule="auto"/>
        <w:jc w:val="both"/>
      </w:pPr>
      <w:r w:rsidRPr="009A2EDD">
        <w:rPr>
          <w:b/>
          <w:bCs/>
        </w:rPr>
        <w:t>Felhasználói támogatottság:</w:t>
      </w:r>
      <w:r>
        <w:t xml:space="preserve"> Biztosítjuk a feladatok ellátása közben kialakult hardveres és szoftveres hibák kivizsgálását és azonnali elhárítását.</w:t>
      </w:r>
    </w:p>
    <w:p w14:paraId="577A7593" w14:textId="76ACE744" w:rsidR="009A2EDD" w:rsidRPr="0026483B" w:rsidRDefault="009A2EDD" w:rsidP="009A2EDD">
      <w:pPr>
        <w:pStyle w:val="Szvegtrzs"/>
        <w:spacing w:line="360" w:lineRule="auto"/>
        <w:jc w:val="both"/>
      </w:pPr>
      <w:r>
        <w:t>Az információk különböző módon jelennek meg. Súlyos hiba esetén egy felkiáltó jel mellett piros, nagy betűkkel írja ki, ha probléma merült fel a rendszerrel. Kisebb hiba esetén narancssárga felkiáltó jel mellett narancssárga, közepes méretű betűkkel írja ki a hiba okát. További információkat fekete színnel írat ki a képernyőre.</w:t>
      </w:r>
    </w:p>
    <w:p w14:paraId="1FEC1954" w14:textId="108E7146" w:rsidR="00034F7D" w:rsidRDefault="00034F7D" w:rsidP="00034F7D">
      <w:pPr>
        <w:pStyle w:val="Cmsor1"/>
        <w:jc w:val="both"/>
      </w:pPr>
      <w:bookmarkStart w:id="71" w:name="_Toc120030851"/>
      <w:r>
        <w:lastRenderedPageBreak/>
        <w:t>Technikai specifikáció</w:t>
      </w:r>
      <w:bookmarkEnd w:id="71"/>
      <w:r>
        <w:t xml:space="preserve"> </w:t>
      </w:r>
    </w:p>
    <w:p w14:paraId="0595B5B5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2" w:name="_Toc102383625"/>
      <w:bookmarkStart w:id="73" w:name="_Toc116929057"/>
      <w:bookmarkStart w:id="74" w:name="_Toc118133242"/>
      <w:bookmarkStart w:id="75" w:name="_Toc120030852"/>
      <w:bookmarkEnd w:id="72"/>
      <w:bookmarkEnd w:id="73"/>
      <w:bookmarkEnd w:id="74"/>
      <w:bookmarkEnd w:id="75"/>
    </w:p>
    <w:p w14:paraId="0C222A7F" w14:textId="633EA6E1" w:rsidR="009F24C1" w:rsidRDefault="009F24C1" w:rsidP="00A43616">
      <w:pPr>
        <w:pStyle w:val="Cmsor2"/>
      </w:pPr>
      <w:bookmarkStart w:id="76" w:name="_Toc120030853"/>
      <w:r>
        <w:t>Architektúra terv</w:t>
      </w:r>
      <w:bookmarkEnd w:id="76"/>
      <w:r>
        <w:t xml:space="preserve"> </w:t>
      </w:r>
    </w:p>
    <w:p w14:paraId="0A55B3B0" w14:textId="77777777" w:rsidR="002E4633" w:rsidRPr="005961B6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t>A tervezett rendszer a következő összetevőkből áll:</w:t>
      </w:r>
    </w:p>
    <w:p w14:paraId="14DB298D" w14:textId="131C28EC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</w:t>
      </w:r>
    </w:p>
    <w:p w14:paraId="36D5CC0F" w14:textId="3F1C50A7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Adatbázis szerver</w:t>
      </w:r>
    </w:p>
    <w:p w14:paraId="43021A04" w14:textId="3CD1ECDD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Tűzfal</w:t>
      </w:r>
    </w:p>
    <w:p w14:paraId="42ACD8A1" w14:textId="1BBA5749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szerver</w:t>
      </w:r>
    </w:p>
    <w:p w14:paraId="7BFF75C5" w14:textId="6CB71972" w:rsidR="002E4633" w:rsidRDefault="002E4633" w:rsidP="005961B6">
      <w:pPr>
        <w:pStyle w:val="Szvegtrzs"/>
        <w:numPr>
          <w:ilvl w:val="0"/>
          <w:numId w:val="45"/>
        </w:numPr>
        <w:spacing w:line="360" w:lineRule="auto"/>
        <w:jc w:val="both"/>
      </w:pPr>
      <w:r>
        <w:t>Web kliens</w:t>
      </w:r>
    </w:p>
    <w:p w14:paraId="279514DD" w14:textId="77777777" w:rsidR="007941D0" w:rsidRDefault="00346118" w:rsidP="003A0081">
      <w:pPr>
        <w:pStyle w:val="Szvegtrzs"/>
        <w:keepNext/>
        <w:spacing w:before="600" w:line="360" w:lineRule="auto"/>
        <w:jc w:val="center"/>
      </w:pPr>
      <w:r>
        <w:rPr>
          <w:noProof/>
        </w:rPr>
        <w:drawing>
          <wp:inline distT="0" distB="0" distL="0" distR="0" wp14:anchorId="7D93DF17" wp14:editId="3526DF55">
            <wp:extent cx="5400000" cy="1088068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99DE" w14:textId="6B8D0630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7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Fejlesztői architektúra terv</w:t>
      </w:r>
    </w:p>
    <w:p w14:paraId="01FD08C1" w14:textId="77777777" w:rsidR="007941D0" w:rsidRPr="00C51BF4" w:rsidRDefault="007941D0" w:rsidP="003A0081">
      <w:pPr>
        <w:pStyle w:val="Kpalrs"/>
        <w:spacing w:before="600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drawing>
          <wp:inline distT="0" distB="0" distL="0" distR="0" wp14:anchorId="1C8C36CE" wp14:editId="02CFC117">
            <wp:extent cx="5400000" cy="125951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9656" w14:textId="5618A747" w:rsidR="00346118" w:rsidRPr="00C51BF4" w:rsidRDefault="007941D0" w:rsidP="007941D0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8</w:t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Pr="00C51BF4">
        <w:rPr>
          <w:rFonts w:ascii="Times New Roman" w:hAnsi="Times New Roman" w:cs="Times New Roman"/>
          <w:b/>
          <w:bCs/>
          <w:i w:val="0"/>
          <w:iCs w:val="0"/>
          <w:noProof/>
        </w:rPr>
        <w:t>. ábra - Felhasználói architektúra terv</w:t>
      </w:r>
    </w:p>
    <w:p w14:paraId="12560C3E" w14:textId="6A490209" w:rsidR="002E4633" w:rsidRPr="005961B6" w:rsidRDefault="002E4633" w:rsidP="003A0081">
      <w:pPr>
        <w:pStyle w:val="Szvegtrzs"/>
        <w:pageBreakBefore/>
        <w:spacing w:line="360" w:lineRule="auto"/>
        <w:jc w:val="both"/>
        <w:rPr>
          <w:b/>
          <w:bCs/>
        </w:rPr>
      </w:pPr>
      <w:r w:rsidRPr="005961B6">
        <w:rPr>
          <w:b/>
          <w:bCs/>
        </w:rPr>
        <w:lastRenderedPageBreak/>
        <w:t>Az architektúrában az adatforgalom szempontjából a következőképpen zajlik:</w:t>
      </w:r>
    </w:p>
    <w:p w14:paraId="0A205BCD" w14:textId="77777777" w:rsidR="002E4633" w:rsidRDefault="002E4633" w:rsidP="002E4633">
      <w:pPr>
        <w:pStyle w:val="Szvegtrzs"/>
        <w:spacing w:line="360" w:lineRule="auto"/>
        <w:jc w:val="both"/>
      </w:pPr>
      <w:r>
        <w:t>Az applikáció a web szerverrel kapcsolatba lép és lekéri a szükséges adatokat, innen kétféleképpen alakulhat. Az első eset, hogy a kérés eredményének meghatározására nem szükséges az adatbázis. Ebben az esetben a web szerver azonnal tud válaszolni. A másik eset, ha szükséges az adatbázis, ilyenkor a web szerver továbbítja a kérést az adatbázis szerver felé. Miután megkapta az adatbázisból a szükséges adatot, elküldi a web szervernek, végül pedig a szerver elküldi a választ az web kliensnek.</w:t>
      </w:r>
    </w:p>
    <w:p w14:paraId="4C468277" w14:textId="60B051E2" w:rsidR="002E4633" w:rsidRDefault="002E4633" w:rsidP="002E4633">
      <w:pPr>
        <w:pStyle w:val="Szvegtrzs"/>
        <w:spacing w:line="360" w:lineRule="auto"/>
        <w:jc w:val="both"/>
      </w:pPr>
      <w:r>
        <w:t>Gondolkodás után a böngészőt választottuk ki a megfelelő platformoknak. Azért erre esett a választás, mert így kényelmesen, operációs ren</w:t>
      </w:r>
      <w:r w:rsidR="005961B6">
        <w:t>d</w:t>
      </w:r>
      <w:r>
        <w:t xml:space="preserve">szertől függetlenül érhetőek el a szükséges információk, a saját számítógépről. </w:t>
      </w:r>
    </w:p>
    <w:p w14:paraId="2E21CFAC" w14:textId="73DF9D8D" w:rsidR="002E4633" w:rsidRPr="007E0917" w:rsidRDefault="002E4633" w:rsidP="002E4633">
      <w:pPr>
        <w:pStyle w:val="Szvegtrzs"/>
        <w:spacing w:line="360" w:lineRule="auto"/>
        <w:jc w:val="both"/>
      </w:pPr>
      <w:r>
        <w:t>A teljesítménytesztelés segít a rendszerek megfelelő karbantartásában és a hibák kijavításában</w:t>
      </w:r>
      <w:r w:rsidR="008623D8">
        <w:t xml:space="preserve"> </w:t>
      </w:r>
      <w:r>
        <w:t xml:space="preserve">mielőtt a problémák elérnék a rendszerfelhasználókat. Segít fenntartani az alkalmazások hatékonyságát, válaszképességét, méretezhetőségét és sebességét az üzleti követelményekhez képest. Ha hatékonyan </w:t>
      </w:r>
      <w:r w:rsidR="008623D8">
        <w:t>működik</w:t>
      </w:r>
      <w:r>
        <w:t xml:space="preserve">, a teljesítménytesztelésnek meg kell adni a szűk keresztmetszetek megszüntetéséhez szükséges diagnosztikai adatokat, amelyek gyenge teljesítményt eredményeznek. Szűk keresztmetszet akkor fordul elő, ha az adatfolyam megszakad vagy leáll, mert nincs elegendő kapacitás a számítási feladat kezeléséhez. A terheléstesztelés a rendszer teljesítményét méri a számítási feladatok növekedésével. Azonosítja, hogy az alkalmazás hol és mikor </w:t>
      </w:r>
      <w:r w:rsidR="00763645">
        <w:t>omlik össze</w:t>
      </w:r>
      <w:r>
        <w:t>, így az éles környezetbe való szállítás előtt kijavíthatja a problémát.</w:t>
      </w:r>
    </w:p>
    <w:p w14:paraId="29130882" w14:textId="70C3FD24" w:rsidR="009F24C1" w:rsidRDefault="009F24C1" w:rsidP="00A43616">
      <w:pPr>
        <w:pStyle w:val="Cmsor2"/>
      </w:pPr>
      <w:bookmarkStart w:id="77" w:name="_Toc120030854"/>
      <w:r>
        <w:t xml:space="preserve">Platform </w:t>
      </w:r>
      <w:r w:rsidR="00D77B7B">
        <w:t>tulajdonságok és követelmények</w:t>
      </w:r>
      <w:bookmarkEnd w:id="77"/>
      <w:r w:rsidR="00D77B7B">
        <w:t xml:space="preserve"> </w:t>
      </w:r>
    </w:p>
    <w:p w14:paraId="2661D94B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ajánlott hardverkörnyezet:</w:t>
      </w:r>
    </w:p>
    <w:p w14:paraId="12D9CB7F" w14:textId="1E2EAC0A" w:rsidR="002E4633" w:rsidRDefault="002E4633" w:rsidP="002E4633">
      <w:pPr>
        <w:pStyle w:val="Szvegtrzs"/>
        <w:spacing w:line="360" w:lineRule="auto"/>
        <w:jc w:val="both"/>
      </w:pPr>
      <w:r>
        <w:t>Az alkalmazás használatához szükség van egy szabadon választott bö</w:t>
      </w:r>
      <w:r w:rsidR="00504F9E">
        <w:t>n</w:t>
      </w:r>
      <w:r>
        <w:t xml:space="preserve">gészőre. Ebből adódóan bármely olyan hardver képes futtatni a </w:t>
      </w:r>
      <w:r w:rsidR="001673A8">
        <w:t>programot,</w:t>
      </w:r>
      <w:r>
        <w:t xml:space="preserve"> amely képes futtatni az álltalános felhasználásra k</w:t>
      </w:r>
      <w:r w:rsidR="005D57A5">
        <w:t>í</w:t>
      </w:r>
      <w:r>
        <w:t>nált böngészőket.</w:t>
      </w:r>
    </w:p>
    <w:p w14:paraId="486071EC" w14:textId="77777777" w:rsidR="002E4633" w:rsidRPr="001673A8" w:rsidRDefault="002E4633" w:rsidP="002E4633">
      <w:pPr>
        <w:pStyle w:val="Szvegtrzs"/>
        <w:spacing w:line="360" w:lineRule="auto"/>
        <w:jc w:val="both"/>
        <w:rPr>
          <w:b/>
          <w:bCs/>
        </w:rPr>
      </w:pPr>
      <w:r w:rsidRPr="001673A8">
        <w:rPr>
          <w:b/>
          <w:bCs/>
        </w:rPr>
        <w:t>A rendszer futtatásához szükséges szoftverkörnyezet:</w:t>
      </w:r>
    </w:p>
    <w:p w14:paraId="7E3BDBF9" w14:textId="057B86BF" w:rsidR="002E4633" w:rsidRPr="007E0917" w:rsidRDefault="002E4633" w:rsidP="002E4633">
      <w:pPr>
        <w:pStyle w:val="Szvegtrzs"/>
        <w:spacing w:line="360" w:lineRule="auto"/>
        <w:jc w:val="both"/>
      </w:pPr>
      <w:r>
        <w:t>Egy platform független böngészőből elérhető az applikáció. A hétköznapi használatra kínált böngészők (Firefox, Chrome, Opera, Edge) képesek probléma nélkül kezelni a szoftvert.</w:t>
      </w:r>
    </w:p>
    <w:p w14:paraId="5231D522" w14:textId="742F019C" w:rsidR="009F24C1" w:rsidRDefault="009F24C1" w:rsidP="00A43616">
      <w:pPr>
        <w:pStyle w:val="Cmsor2"/>
      </w:pPr>
      <w:bookmarkStart w:id="78" w:name="_Toc120030855"/>
      <w:r>
        <w:lastRenderedPageBreak/>
        <w:t>Fejlesztői eszközök</w:t>
      </w:r>
      <w:bookmarkEnd w:id="78"/>
      <w:r>
        <w:t xml:space="preserve"> </w:t>
      </w:r>
    </w:p>
    <w:p w14:paraId="50505FFA" w14:textId="77777777" w:rsidR="00FB461A" w:rsidRDefault="00FB461A" w:rsidP="00FB461A">
      <w:pPr>
        <w:pStyle w:val="Szvegtrzs"/>
        <w:spacing w:line="360" w:lineRule="auto"/>
        <w:jc w:val="both"/>
      </w:pPr>
      <w:r>
        <w:t xml:space="preserve">Az alapvető platformunk a chat alapú kommunikációhoz az erre a célra létrehozott </w:t>
      </w:r>
      <w:r w:rsidRPr="00881DB5">
        <w:rPr>
          <w:b/>
          <w:bCs/>
        </w:rPr>
        <w:t>Messenger</w:t>
      </w:r>
      <w:r>
        <w:t xml:space="preserve"> csoport. Itt folyik a mindennapos kommunikáció, és itt szoktuk összegyűjteni a kérdéseket és a megoldandó feladatokat. A gyakorlati órák után tartott személyes megbeszéléseken, kívül minden vasárnap este tartunk online megbeszélést, amihez a </w:t>
      </w:r>
      <w:r w:rsidRPr="00881DB5">
        <w:rPr>
          <w:b/>
          <w:bCs/>
        </w:rPr>
        <w:t>Discord</w:t>
      </w:r>
      <w:r>
        <w:t xml:space="preserve"> programot használjuk. Általában itt kerülnek elfogadásra az adott heti és kiosztásra a következő heti feladatok, továbbá itt vitatjuk meg a felmerülő kérdéseket is. </w:t>
      </w:r>
    </w:p>
    <w:p w14:paraId="367ED35C" w14:textId="32E9A904" w:rsidR="00FB461A" w:rsidRDefault="00FB461A" w:rsidP="00FB461A">
      <w:pPr>
        <w:pStyle w:val="Szvegtrzs"/>
        <w:spacing w:line="360" w:lineRule="auto"/>
        <w:jc w:val="both"/>
      </w:pPr>
      <w:r>
        <w:t>A</w:t>
      </w:r>
      <w:r w:rsidR="009B6A8A">
        <w:t>z</w:t>
      </w:r>
      <w:r>
        <w:t xml:space="preserve"> </w:t>
      </w:r>
      <w:r w:rsidRPr="00881DB5">
        <w:rPr>
          <w:b/>
          <w:bCs/>
        </w:rPr>
        <w:t>MS Word</w:t>
      </w:r>
      <w:r>
        <w:t xml:space="preserve"> programban történik a projekt dokumentum vezetése, szerkesztése. A dokumentumok kezelésére, tárolására az erre a célra létrehozott </w:t>
      </w:r>
      <w:r w:rsidRPr="001F2595">
        <w:rPr>
          <w:b/>
          <w:bCs/>
        </w:rPr>
        <w:t>GitHub</w:t>
      </w:r>
      <w:r>
        <w:t xml:space="preserve"> repository-t használjuk. </w:t>
      </w:r>
      <w:r w:rsidR="001F2595">
        <w:t>I</w:t>
      </w:r>
      <w:r>
        <w:t xml:space="preserve">tt található a projekt dokumentum legfrissebb verziója </w:t>
      </w:r>
      <w:r w:rsidR="005A61CE">
        <w:t xml:space="preserve">és a kiegészítő, fejlesztést segítő fájlok </w:t>
      </w:r>
      <w:r>
        <w:t xml:space="preserve">is. A bevált gyakorlat szerint a projekttagok elküldik a munkáikat a projektvezetőnek, aki ezeket elfogadja és beilleszti a megfelelő formátumban a közös projekt dokumentumba. A folyamatábrák és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diagrammok a </w:t>
      </w:r>
      <w:proofErr w:type="spellStart"/>
      <w:r w:rsidRPr="000A03CA">
        <w:rPr>
          <w:b/>
          <w:bCs/>
        </w:rPr>
        <w:t>Miro</w:t>
      </w:r>
      <w:proofErr w:type="spellEnd"/>
      <w:r>
        <w:t xml:space="preserve"> program ingyenes, online verziójával készültek. </w:t>
      </w:r>
    </w:p>
    <w:p w14:paraId="3A7F4C96" w14:textId="7C4BA0F4" w:rsidR="00FB461A" w:rsidRDefault="00FB461A" w:rsidP="00FB461A">
      <w:pPr>
        <w:pStyle w:val="Szvegtrzs"/>
        <w:spacing w:line="360" w:lineRule="auto"/>
        <w:jc w:val="both"/>
      </w:pPr>
      <w:r>
        <w:t xml:space="preserve">Szoftveres háttérnek a </w:t>
      </w:r>
      <w:r w:rsidRPr="008D5446">
        <w:rPr>
          <w:b/>
          <w:bCs/>
        </w:rPr>
        <w:t xml:space="preserve">Visual </w:t>
      </w:r>
      <w:proofErr w:type="spellStart"/>
      <w:r w:rsidRPr="008D5446">
        <w:rPr>
          <w:b/>
          <w:bCs/>
        </w:rPr>
        <w:t>Studio</w:t>
      </w:r>
      <w:proofErr w:type="spellEnd"/>
      <w:r w:rsidRPr="008D5446">
        <w:rPr>
          <w:b/>
          <w:bCs/>
        </w:rPr>
        <w:t xml:space="preserve"> </w:t>
      </w:r>
      <w:proofErr w:type="spellStart"/>
      <w:r w:rsidRPr="008D5446">
        <w:rPr>
          <w:b/>
          <w:bCs/>
        </w:rPr>
        <w:t>Code</w:t>
      </w:r>
      <w:proofErr w:type="spellEnd"/>
      <w:r>
        <w:t xml:space="preserve">-ot és a </w:t>
      </w:r>
      <w:r w:rsidR="008D5446">
        <w:t>HTML, CSS és Java Script</w:t>
      </w:r>
      <w:r>
        <w:t xml:space="preserve"> programozási nyelve</w:t>
      </w:r>
      <w:r w:rsidR="002B4522">
        <w:t>ket és környezeteket</w:t>
      </w:r>
      <w:r>
        <w:t xml:space="preserve"> választottuk.</w:t>
      </w:r>
      <w:r w:rsidR="005E5296">
        <w:t xml:space="preserve"> </w:t>
      </w:r>
    </w:p>
    <w:p w14:paraId="4A5DACF1" w14:textId="147BC36F" w:rsidR="00FB461A" w:rsidRPr="00FB461A" w:rsidRDefault="00FB461A" w:rsidP="00FB461A">
      <w:pPr>
        <w:pStyle w:val="Szvegtrzs"/>
        <w:spacing w:line="360" w:lineRule="auto"/>
        <w:jc w:val="both"/>
      </w:pPr>
      <w:r>
        <w:t xml:space="preserve">Adatbázis tervezéséhez </w:t>
      </w:r>
      <w:r w:rsidR="00105DA2" w:rsidRPr="00105DA2">
        <w:rPr>
          <w:b/>
          <w:bCs/>
        </w:rPr>
        <w:t xml:space="preserve">Google </w:t>
      </w:r>
      <w:proofErr w:type="spellStart"/>
      <w:r w:rsidR="00105DA2" w:rsidRPr="00105DA2">
        <w:rPr>
          <w:b/>
          <w:bCs/>
        </w:rPr>
        <w:t>Firebase</w:t>
      </w:r>
      <w:proofErr w:type="spellEnd"/>
      <w:r w:rsidR="00105DA2">
        <w:t xml:space="preserve">-t használunk. </w:t>
      </w:r>
    </w:p>
    <w:p w14:paraId="600924D9" w14:textId="77777777" w:rsidR="00A43616" w:rsidRPr="00A43616" w:rsidRDefault="00A43616" w:rsidP="00A43616">
      <w:pPr>
        <w:pStyle w:val="Listaszerbekezds"/>
        <w:keepNext/>
        <w:numPr>
          <w:ilvl w:val="0"/>
          <w:numId w:val="4"/>
        </w:numPr>
        <w:spacing w:before="480" w:after="360" w:line="360" w:lineRule="auto"/>
        <w:contextualSpacing w:val="0"/>
        <w:outlineLvl w:val="1"/>
        <w:rPr>
          <w:rFonts w:cs="Times New Roman"/>
          <w:b/>
          <w:bCs/>
          <w:vanish/>
          <w:sz w:val="32"/>
          <w:szCs w:val="32"/>
        </w:rPr>
      </w:pPr>
      <w:bookmarkStart w:id="79" w:name="_Toc102383630"/>
      <w:bookmarkStart w:id="80" w:name="_Toc116929062"/>
      <w:bookmarkStart w:id="81" w:name="_Toc118133246"/>
      <w:bookmarkStart w:id="82" w:name="_Toc120030856"/>
      <w:bookmarkEnd w:id="79"/>
      <w:bookmarkEnd w:id="80"/>
      <w:bookmarkEnd w:id="81"/>
      <w:bookmarkEnd w:id="82"/>
    </w:p>
    <w:p w14:paraId="2E0597F4" w14:textId="42879376" w:rsidR="00180080" w:rsidRDefault="00180080" w:rsidP="00180080">
      <w:pPr>
        <w:pStyle w:val="Cmsor1"/>
        <w:jc w:val="both"/>
      </w:pPr>
      <w:bookmarkStart w:id="83" w:name="_Toc120030857"/>
      <w:r>
        <w:lastRenderedPageBreak/>
        <w:t>Adatbázis terv</w:t>
      </w:r>
      <w:bookmarkEnd w:id="83"/>
      <w:r>
        <w:t xml:space="preserve"> </w:t>
      </w:r>
    </w:p>
    <w:p w14:paraId="27A33958" w14:textId="6877B7E3" w:rsidR="00180080" w:rsidRDefault="00C24D23" w:rsidP="00941786">
      <w:pPr>
        <w:pStyle w:val="Cmsor2"/>
      </w:pPr>
      <w:bookmarkStart w:id="84" w:name="_Toc102383637"/>
      <w:bookmarkStart w:id="85" w:name="_Toc116929064"/>
      <w:bookmarkStart w:id="86" w:name="_Toc120030858"/>
      <w:bookmarkEnd w:id="84"/>
      <w:bookmarkEnd w:id="85"/>
      <w:r>
        <w:t>Szöveges leírás</w:t>
      </w:r>
      <w:bookmarkEnd w:id="86"/>
      <w:r>
        <w:t xml:space="preserve"> </w:t>
      </w:r>
    </w:p>
    <w:p w14:paraId="217C7EDA" w14:textId="77777777" w:rsidR="00B14180" w:rsidRDefault="00B14180" w:rsidP="00B14180">
      <w:pPr>
        <w:pStyle w:val="Szvegtrzs"/>
        <w:spacing w:line="360" w:lineRule="auto"/>
        <w:jc w:val="both"/>
      </w:pPr>
      <w:r>
        <w:t>A féléves feladatunkban egy fényképek kezelésére alkalmas webapplikációt fogunk elkészíteni. Az adatbázisunkban eltároljuk, a fényképezőgép váz, az objektív és az elkészült kép adatait, illetve a felhasználó MAC címét, mint egyedi azonosítót. Az adatok eltárolásába regisztrációnál a felhasználónak bele kell egyeznie.</w:t>
      </w:r>
    </w:p>
    <w:p w14:paraId="401B2486" w14:textId="77777777" w:rsidR="00B14180" w:rsidRDefault="00B14180" w:rsidP="00B14180">
      <w:pPr>
        <w:pStyle w:val="Szvegtrzs"/>
        <w:spacing w:line="360" w:lineRule="auto"/>
        <w:jc w:val="both"/>
      </w:pPr>
      <w:r>
        <w:t xml:space="preserve">Alapvetően 7 tábla van: </w:t>
      </w:r>
      <w:proofErr w:type="spellStart"/>
      <w:r w:rsidRPr="006A1188">
        <w:rPr>
          <w:b/>
          <w:bCs/>
        </w:rPr>
        <w:t>User</w:t>
      </w:r>
      <w:proofErr w:type="spellEnd"/>
      <w:r>
        <w:t xml:space="preserve">, </w:t>
      </w:r>
      <w:r>
        <w:rPr>
          <w:b/>
          <w:bCs/>
        </w:rPr>
        <w:t>Body</w:t>
      </w:r>
      <w:r>
        <w:t xml:space="preserve">, </w:t>
      </w:r>
      <w:proofErr w:type="spellStart"/>
      <w:r>
        <w:rPr>
          <w:b/>
          <w:bCs/>
        </w:rPr>
        <w:t>Lens</w:t>
      </w:r>
      <w:proofErr w:type="spellEnd"/>
      <w:r>
        <w:t xml:space="preserve">, </w:t>
      </w:r>
      <w:r>
        <w:rPr>
          <w:b/>
          <w:bCs/>
        </w:rPr>
        <w:t xml:space="preserve">Picture, </w:t>
      </w:r>
      <w:proofErr w:type="spellStart"/>
      <w:r>
        <w:rPr>
          <w:b/>
          <w:bCs/>
        </w:rPr>
        <w:t>User_Body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Body_Lens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Lens_Picture</w:t>
      </w:r>
      <w:proofErr w:type="spellEnd"/>
      <w:r>
        <w:t xml:space="preserve">. A </w:t>
      </w:r>
      <w:proofErr w:type="spellStart"/>
      <w:r>
        <w:t>User</w:t>
      </w:r>
      <w:proofErr w:type="spellEnd"/>
      <w:r>
        <w:t xml:space="preserve"> tábla tárolni fogja a felhasználó MAC címét és ID-ját. A Body táblában a fényképezőgép váz tulajdonságai kerülnek tárolásra a váz ID-ja mellett, mint a fényképezőgép márka, modell típusa, expozíciós idő, expozíciós program, fénymérési mód, szoftver és a vaku módja. A </w:t>
      </w:r>
      <w:proofErr w:type="spellStart"/>
      <w:r>
        <w:t>Lens</w:t>
      </w:r>
      <w:proofErr w:type="spellEnd"/>
      <w:r>
        <w:t xml:space="preserve"> tábla tárolni fogja az objektív ID-ját, a rekeszértékét és a fókuszálási távolságot. A fénykép azonosítóján kívül (</w:t>
      </w:r>
      <w:proofErr w:type="spellStart"/>
      <w:r>
        <w:t>PictureID</w:t>
      </w:r>
      <w:proofErr w:type="spellEnd"/>
      <w:r>
        <w:t xml:space="preserve">), a Picture tábla tárolni fogja az összes képre vonatkozó tulajdonságot, mint a kép létrehozási dátuma, a tömörítés, a kép szélessége és magassága, fájl mérete, fájl típusa, a fényérzékenység, a színtér és a szerző. A </w:t>
      </w:r>
      <w:proofErr w:type="spellStart"/>
      <w:r>
        <w:t>User_Body</w:t>
      </w:r>
      <w:proofErr w:type="spellEnd"/>
      <w:r>
        <w:t xml:space="preserve">, </w:t>
      </w:r>
      <w:proofErr w:type="spellStart"/>
      <w:r>
        <w:t>Body_Lens</w:t>
      </w:r>
      <w:proofErr w:type="spellEnd"/>
      <w:r>
        <w:t xml:space="preserve"> és </w:t>
      </w:r>
      <w:proofErr w:type="spellStart"/>
      <w:r>
        <w:t>Lens_Picture</w:t>
      </w:r>
      <w:proofErr w:type="spellEnd"/>
      <w:r>
        <w:t xml:space="preserve"> kapcsolótáblákra azért van szükség, mert így tartottuk észszerűnek, hogy egy felhasználóhoz több fényképezőgép váz, egy fényképezőgép vázhoz több objektív és egy objektívhez több kép tartozhasson.</w:t>
      </w:r>
    </w:p>
    <w:p w14:paraId="699558CC" w14:textId="6C54EC6A" w:rsidR="00B14180" w:rsidRDefault="00B14180" w:rsidP="00B14180">
      <w:pPr>
        <w:pStyle w:val="Szvegtrzs"/>
        <w:spacing w:line="360" w:lineRule="auto"/>
        <w:jc w:val="both"/>
      </w:pPr>
      <w:r>
        <w:t>Egyelőre ennyi adatot tárol az adatbázis, viszont az applikáció fejlődése során lehetőség lesz újabb típusú adatokat rögzíteni</w:t>
      </w:r>
    </w:p>
    <w:p w14:paraId="276124AD" w14:textId="2FA696AE" w:rsidR="00C24D23" w:rsidRDefault="00941786" w:rsidP="00B14180">
      <w:pPr>
        <w:pStyle w:val="Cmsor2"/>
        <w:pageBreakBefore/>
        <w:ind w:left="788" w:hanging="431"/>
      </w:pPr>
      <w:bookmarkStart w:id="87" w:name="_Toc120030859"/>
      <w:r>
        <w:lastRenderedPageBreak/>
        <w:t>Táblák</w:t>
      </w:r>
      <w:bookmarkEnd w:id="87"/>
      <w:r>
        <w:t xml:space="preserve"> </w:t>
      </w:r>
    </w:p>
    <w:tbl>
      <w:tblPr>
        <w:tblW w:w="73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0"/>
      </w:tblGrid>
      <w:tr w:rsidR="00B14180" w14:paraId="6DA09BC4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728A72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Relációs séma</w:t>
            </w:r>
          </w:p>
        </w:tc>
      </w:tr>
      <w:tr w:rsidR="00B14180" w14:paraId="0A524981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58494E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USER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 w:rsidRPr="00716CF5"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,</w:t>
            </w:r>
            <w:r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,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MacAddress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06A9C89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1DA8194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BODY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Company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BodyType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ExpoTime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ExpoProgram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MeteringMode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eastAsia="hu-HU"/>
              </w:rPr>
              <w:t>Software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FlashMode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7AC5C67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A80D05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LENS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Aperture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FocalLength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5E7AA63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05B9EC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 xml:space="preserve">PICTURE </w:t>
            </w:r>
            <w:r w:rsidRPr="00716CF5">
              <w:rPr>
                <w:rFonts w:eastAsia="Times New Roman" w:cs="Times New Roman"/>
                <w:color w:val="000000"/>
                <w:lang w:eastAsia="hu-HU"/>
              </w:rPr>
              <w:t>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CreateDate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Compression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Width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Height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FileSize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FileType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Iso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ColorSpace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Author</w:t>
            </w:r>
            <w:proofErr w:type="spellEnd"/>
            <w:r w:rsidRPr="00716CF5"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30EB6566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3806D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USER_BODY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UserID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2C334842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19DC24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BODY_LENS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BodyID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  <w:tr w:rsidR="00B14180" w14:paraId="167EA76D" w14:textId="77777777" w:rsidTr="006C0ACC">
        <w:trPr>
          <w:trHeight w:val="402"/>
          <w:jc w:val="center"/>
        </w:trPr>
        <w:tc>
          <w:tcPr>
            <w:tcW w:w="73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667C85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LENS_PICTURE (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LensID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lang w:eastAsia="hu-HU"/>
              </w:rPr>
              <w:t>PictureID</w:t>
            </w:r>
            <w:proofErr w:type="spellEnd"/>
            <w:r>
              <w:rPr>
                <w:rFonts w:eastAsia="Times New Roman" w:cs="Times New Roman"/>
                <w:color w:val="000000"/>
                <w:lang w:eastAsia="hu-HU"/>
              </w:rPr>
              <w:t>)</w:t>
            </w:r>
          </w:p>
        </w:tc>
      </w:tr>
    </w:tbl>
    <w:p w14:paraId="13E9BBF2" w14:textId="77777777" w:rsidR="00B14180" w:rsidRDefault="00B14180" w:rsidP="00B14180">
      <w:pPr>
        <w:pStyle w:val="Szvegtrzs"/>
        <w:spacing w:after="0" w:line="240" w:lineRule="auto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653654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8DBE100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  <w:t>USER tábla</w:t>
            </w:r>
          </w:p>
        </w:tc>
      </w:tr>
      <w:tr w:rsidR="00B14180" w14:paraId="756C4D0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8627D4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 w:rsidRPr="00D0732C">
              <w:t>UserID</w:t>
            </w:r>
            <w:proofErr w:type="spellEnd"/>
            <w:r w:rsidRPr="00D0732C">
              <w:t xml:space="preserve"> [int] NOT NULL</w:t>
            </w:r>
          </w:p>
        </w:tc>
      </w:tr>
      <w:tr w:rsidR="00B14180" w14:paraId="1BA02828" w14:textId="77777777" w:rsidTr="006C0ACC">
        <w:trPr>
          <w:trHeight w:val="465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6D3EFB7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MacAddress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</w:t>
            </w:r>
            <w:r>
              <w:t xml:space="preserve"> </w:t>
            </w:r>
            <w:r w:rsidRPr="00D0732C">
              <w:t>(</w:t>
            </w:r>
            <w:r>
              <w:t>17</w:t>
            </w:r>
            <w:r w:rsidRPr="00D0732C">
              <w:t>) NOT NULL</w:t>
            </w:r>
          </w:p>
        </w:tc>
      </w:tr>
    </w:tbl>
    <w:p w14:paraId="6A3156DA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37B1D2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01DDDE9D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09FF746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DF8BB5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 NOT NULL</w:t>
            </w:r>
          </w:p>
        </w:tc>
      </w:tr>
      <w:tr w:rsidR="00B14180" w14:paraId="1D734A5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213822" w14:textId="77777777" w:rsidR="00B14180" w:rsidRDefault="00B14180" w:rsidP="006C0ACC">
            <w:pPr>
              <w:spacing w:line="360" w:lineRule="auto"/>
            </w:pPr>
            <w:proofErr w:type="spellStart"/>
            <w:r>
              <w:t>Company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3F3BCE2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AF7CB36" w14:textId="77777777" w:rsidR="00B14180" w:rsidRDefault="00B14180" w:rsidP="006C0ACC">
            <w:pPr>
              <w:spacing w:line="360" w:lineRule="auto"/>
            </w:pPr>
            <w:proofErr w:type="spellStart"/>
            <w:r>
              <w:t>BodyType</w:t>
            </w:r>
            <w:proofErr w:type="spellEnd"/>
            <w:r w:rsidRPr="00974753">
              <w:t xml:space="preserve"> [</w:t>
            </w:r>
            <w:proofErr w:type="spellStart"/>
            <w:r>
              <w:t>nvarchar</w:t>
            </w:r>
            <w:proofErr w:type="spellEnd"/>
            <w:r w:rsidRPr="00974753">
              <w:t>] NOT NULL</w:t>
            </w:r>
          </w:p>
        </w:tc>
      </w:tr>
      <w:tr w:rsidR="00B14180" w14:paraId="12322650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5F9709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ExpoTime</w:t>
            </w:r>
            <w:proofErr w:type="spellEnd"/>
            <w:r w:rsidRPr="00974753">
              <w:t xml:space="preserve"> [</w:t>
            </w:r>
            <w:proofErr w:type="spellStart"/>
            <w:r>
              <w:t>double</w:t>
            </w:r>
            <w:proofErr w:type="spellEnd"/>
            <w:r w:rsidRPr="00974753">
              <w:t>] NOT NULL</w:t>
            </w:r>
          </w:p>
        </w:tc>
      </w:tr>
      <w:tr w:rsidR="00B14180" w14:paraId="494DA74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8F49039" w14:textId="77777777" w:rsidR="00B14180" w:rsidRDefault="00B14180" w:rsidP="006C0ACC">
            <w:pPr>
              <w:spacing w:line="360" w:lineRule="auto"/>
            </w:pPr>
            <w:proofErr w:type="spellStart"/>
            <w:r>
              <w:t>ExpoProgram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73E77425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17676C" w14:textId="77777777" w:rsidR="00B14180" w:rsidRDefault="00B14180" w:rsidP="006C0ACC">
            <w:pPr>
              <w:spacing w:line="360" w:lineRule="auto"/>
            </w:pPr>
            <w:proofErr w:type="spellStart"/>
            <w:r>
              <w:t>MeteringMode</w:t>
            </w:r>
            <w:proofErr w:type="spellEnd"/>
            <w:r w:rsidRPr="00974753">
              <w:t xml:space="preserve"> [</w:t>
            </w:r>
            <w:r>
              <w:t>int</w:t>
            </w:r>
            <w:r w:rsidRPr="00974753">
              <w:t>] NOT NULL</w:t>
            </w:r>
          </w:p>
        </w:tc>
      </w:tr>
      <w:tr w:rsidR="00B14180" w14:paraId="1EB420C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15FAE73" w14:textId="77777777" w:rsidR="00B14180" w:rsidRDefault="00B14180" w:rsidP="006C0ACC">
            <w:pPr>
              <w:spacing w:line="360" w:lineRule="auto"/>
            </w:pPr>
            <w:r>
              <w:t>Software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28C4F879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59880B" w14:textId="77777777" w:rsidR="00B14180" w:rsidRDefault="00B14180" w:rsidP="006C0ACC">
            <w:pPr>
              <w:spacing w:line="360" w:lineRule="auto"/>
            </w:pPr>
            <w:proofErr w:type="spellStart"/>
            <w:r>
              <w:t>FlashMode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277CF1C8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EFAE9A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7F54457E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6EAD7A97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AE3C29A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LensID</w:t>
            </w:r>
            <w:proofErr w:type="spellEnd"/>
            <w:r w:rsidRPr="00E95F7F">
              <w:t xml:space="preserve"> [int] NOT NULL</w:t>
            </w:r>
          </w:p>
        </w:tc>
      </w:tr>
      <w:tr w:rsidR="00B14180" w14:paraId="3C9B415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044DB3C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Aperture</w:t>
            </w:r>
            <w:proofErr w:type="spellEnd"/>
            <w:r w:rsidRPr="00E95F7F">
              <w:t xml:space="preserve"> [</w:t>
            </w:r>
            <w:proofErr w:type="spellStart"/>
            <w:r>
              <w:t>double</w:t>
            </w:r>
            <w:proofErr w:type="spellEnd"/>
            <w:r w:rsidRPr="00E95F7F">
              <w:t>] NOT NULL</w:t>
            </w:r>
          </w:p>
        </w:tc>
      </w:tr>
      <w:tr w:rsidR="00B14180" w14:paraId="64417C4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B25CD4B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FocalLength</w:t>
            </w:r>
            <w:proofErr w:type="spellEnd"/>
            <w:r w:rsidRPr="00E95F7F">
              <w:t xml:space="preserve"> [</w:t>
            </w:r>
            <w:r>
              <w:t>int</w:t>
            </w:r>
            <w:r w:rsidRPr="00E95F7F">
              <w:t>] NOT NULL</w:t>
            </w:r>
          </w:p>
        </w:tc>
      </w:tr>
    </w:tbl>
    <w:p w14:paraId="3F4A8FCE" w14:textId="77777777" w:rsidR="00B14180" w:rsidRDefault="00B14180" w:rsidP="00B14180">
      <w:pPr>
        <w:pStyle w:val="Szvegtrzs"/>
        <w:tabs>
          <w:tab w:val="left" w:pos="4182"/>
        </w:tabs>
        <w:spacing w:after="240" w:line="240" w:lineRule="auto"/>
      </w:pPr>
      <w:r>
        <w:tab/>
      </w: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6775867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A7BB904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lastRenderedPageBreak/>
              <w:t>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2F5D821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2B5B13F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PictureID</w:t>
            </w:r>
            <w:proofErr w:type="spellEnd"/>
            <w:r w:rsidRPr="00CD3FD6">
              <w:t xml:space="preserve"> [int] NOT NULL</w:t>
            </w:r>
          </w:p>
        </w:tc>
      </w:tr>
      <w:tr w:rsidR="00B14180" w14:paraId="779D7582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153D19E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CreateDate</w:t>
            </w:r>
            <w:proofErr w:type="spellEnd"/>
            <w:r w:rsidRPr="00CD3FD6">
              <w:t xml:space="preserve"> [</w:t>
            </w:r>
            <w:proofErr w:type="spellStart"/>
            <w:r>
              <w:t>datetime</w:t>
            </w:r>
            <w:proofErr w:type="spellEnd"/>
            <w:r w:rsidRPr="00CD3FD6">
              <w:t>] NOT NULL</w:t>
            </w:r>
          </w:p>
        </w:tc>
      </w:tr>
      <w:tr w:rsidR="00B14180" w14:paraId="3C75E1FC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6EB1F7A2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Compression</w:t>
            </w:r>
            <w:proofErr w:type="spellEnd"/>
            <w:r w:rsidRPr="00CD3FD6">
              <w:t xml:space="preserve"> [</w:t>
            </w:r>
            <w:proofErr w:type="spellStart"/>
            <w:r w:rsidRPr="00CD3FD6">
              <w:t>nvarchar</w:t>
            </w:r>
            <w:proofErr w:type="spellEnd"/>
            <w:r w:rsidRPr="00CD3FD6">
              <w:t>] NOT NULL</w:t>
            </w:r>
          </w:p>
        </w:tc>
      </w:tr>
      <w:tr w:rsidR="00B14180" w14:paraId="5EBC568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16B5C30" w14:textId="77777777" w:rsidR="00B14180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Width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7EA3DC6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A5088FA" w14:textId="77777777" w:rsidR="00B14180" w:rsidRPr="00716CF5" w:rsidRDefault="00B14180" w:rsidP="006C0ACC">
            <w:pPr>
              <w:spacing w:line="360" w:lineRule="auto"/>
              <w:rPr>
                <w:rFonts w:eastAsia="Times New Roman" w:cs="Times New Roman"/>
                <w:color w:val="000000"/>
                <w:lang w:eastAsia="hu-HU"/>
              </w:rPr>
            </w:pPr>
            <w:proofErr w:type="spellStart"/>
            <w:r>
              <w:t>Height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2FFF9C7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4B1F60" w14:textId="77777777" w:rsidR="00B14180" w:rsidRDefault="00B14180" w:rsidP="006C0ACC">
            <w:pPr>
              <w:spacing w:line="360" w:lineRule="auto"/>
            </w:pPr>
            <w:proofErr w:type="spellStart"/>
            <w:r>
              <w:t>FileSize</w:t>
            </w:r>
            <w:proofErr w:type="spellEnd"/>
            <w:r w:rsidRPr="00CD3FD6">
              <w:t xml:space="preserve"> [</w:t>
            </w:r>
            <w:r>
              <w:t>int</w:t>
            </w:r>
            <w:r w:rsidRPr="00CD3FD6">
              <w:t>] NOT NULL</w:t>
            </w:r>
          </w:p>
        </w:tc>
      </w:tr>
      <w:tr w:rsidR="00B14180" w14:paraId="6CE4A47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C232F90" w14:textId="77777777" w:rsidR="00B14180" w:rsidRDefault="00B14180" w:rsidP="006C0ACC">
            <w:pPr>
              <w:spacing w:line="360" w:lineRule="auto"/>
            </w:pPr>
            <w:proofErr w:type="spellStart"/>
            <w:r>
              <w:t>FileType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  <w:tr w:rsidR="00B14180" w14:paraId="0B4351D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856A14" w14:textId="77777777" w:rsidR="00B14180" w:rsidRDefault="00B14180" w:rsidP="006C0ACC">
            <w:pPr>
              <w:spacing w:line="360" w:lineRule="auto"/>
            </w:pPr>
            <w:proofErr w:type="spellStart"/>
            <w:r>
              <w:t>Iso</w:t>
            </w:r>
            <w:proofErr w:type="spellEnd"/>
            <w:r>
              <w:t xml:space="preserve"> [int] NOT NULL</w:t>
            </w:r>
          </w:p>
        </w:tc>
      </w:tr>
      <w:tr w:rsidR="00B14180" w14:paraId="7E03B9A1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A67C85" w14:textId="77777777" w:rsidR="00B14180" w:rsidRDefault="00B14180" w:rsidP="006C0ACC">
            <w:pPr>
              <w:spacing w:line="360" w:lineRule="auto"/>
            </w:pPr>
            <w:proofErr w:type="spellStart"/>
            <w:r>
              <w:t>ColorSpace</w:t>
            </w:r>
            <w:proofErr w:type="spellEnd"/>
            <w:r>
              <w:t xml:space="preserve"> [</w:t>
            </w:r>
            <w:proofErr w:type="spellStart"/>
            <w:r>
              <w:t>boolean</w:t>
            </w:r>
            <w:proofErr w:type="spellEnd"/>
            <w:r>
              <w:t>] NOT NULL</w:t>
            </w:r>
          </w:p>
        </w:tc>
      </w:tr>
      <w:tr w:rsidR="00B14180" w14:paraId="2EF13AFD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FF541FB" w14:textId="77777777" w:rsidR="00B14180" w:rsidRDefault="00B14180" w:rsidP="006C0ACC">
            <w:pPr>
              <w:spacing w:line="360" w:lineRule="auto"/>
            </w:pPr>
            <w:proofErr w:type="spellStart"/>
            <w:r>
              <w:t>Author</w:t>
            </w:r>
            <w:proofErr w:type="spellEnd"/>
            <w:r>
              <w:t xml:space="preserve"> [</w:t>
            </w:r>
            <w:proofErr w:type="spellStart"/>
            <w:r>
              <w:t>nvarchar</w:t>
            </w:r>
            <w:proofErr w:type="spellEnd"/>
            <w:r>
              <w:t>] NOT NULL</w:t>
            </w:r>
          </w:p>
        </w:tc>
      </w:tr>
    </w:tbl>
    <w:p w14:paraId="7770B8AD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02C2A333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A69AA9A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USER_BODY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7239790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FFB996A" w14:textId="77777777" w:rsidR="00B14180" w:rsidRDefault="00B14180" w:rsidP="006C0ACC">
            <w:pPr>
              <w:spacing w:line="360" w:lineRule="auto"/>
            </w:pPr>
            <w:proofErr w:type="spellStart"/>
            <w:r>
              <w:t>UserID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1584D32E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1E62777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23A6421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718CBB4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3C430111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BODY_LENS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EFB045A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EFA2F72" w14:textId="77777777" w:rsidR="00B14180" w:rsidRDefault="00B14180" w:rsidP="006C0ACC">
            <w:pPr>
              <w:spacing w:line="360" w:lineRule="auto"/>
            </w:pPr>
            <w:proofErr w:type="spellStart"/>
            <w:r>
              <w:t>BodyID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7CC5E3D8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E2C5AB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4EC2D48C" w14:textId="77777777" w:rsidR="00B14180" w:rsidRDefault="00B14180" w:rsidP="00B14180">
      <w:pPr>
        <w:pStyle w:val="Szvegtrzs"/>
        <w:spacing w:after="0" w:line="240" w:lineRule="auto"/>
        <w:jc w:val="center"/>
      </w:pPr>
    </w:p>
    <w:tbl>
      <w:tblPr>
        <w:tblW w:w="56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9"/>
      </w:tblGrid>
      <w:tr w:rsidR="00B14180" w14:paraId="55C2188F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BFBFBF"/>
            <w:noWrap/>
            <w:vAlign w:val="center"/>
            <w:hideMark/>
          </w:tcPr>
          <w:p w14:paraId="2360DB19" w14:textId="77777777" w:rsidR="00B14180" w:rsidRDefault="00B14180" w:rsidP="006C0ACC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2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LENS_PICTURE</w:t>
            </w:r>
            <w:r w:rsidRPr="00942724"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 xml:space="preserve"> tábla</w:t>
            </w:r>
          </w:p>
        </w:tc>
      </w:tr>
      <w:tr w:rsidR="00B14180" w14:paraId="19705596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23514EC" w14:textId="77777777" w:rsidR="00B14180" w:rsidRDefault="00B14180" w:rsidP="006C0ACC">
            <w:pPr>
              <w:spacing w:line="360" w:lineRule="auto"/>
            </w:pPr>
            <w:proofErr w:type="spellStart"/>
            <w:r>
              <w:t>LensID</w:t>
            </w:r>
            <w:proofErr w:type="spellEnd"/>
            <w:r w:rsidRPr="00974753">
              <w:t xml:space="preserve"> [int]</w:t>
            </w:r>
            <w:r>
              <w:t xml:space="preserve"> </w:t>
            </w:r>
            <w:r w:rsidRPr="00974753">
              <w:t>NOT NULL</w:t>
            </w:r>
          </w:p>
        </w:tc>
      </w:tr>
      <w:tr w:rsidR="00B14180" w14:paraId="069A63BB" w14:textId="77777777" w:rsidTr="006C0ACC">
        <w:trPr>
          <w:trHeight w:val="402"/>
          <w:jc w:val="center"/>
        </w:trPr>
        <w:tc>
          <w:tcPr>
            <w:tcW w:w="5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59029A5" w14:textId="77777777" w:rsidR="00B14180" w:rsidRDefault="00B14180" w:rsidP="006C0ACC">
            <w:pPr>
              <w:spacing w:line="360" w:lineRule="auto"/>
            </w:pPr>
            <w:proofErr w:type="spellStart"/>
            <w:r>
              <w:t>PictureID</w:t>
            </w:r>
            <w:proofErr w:type="spellEnd"/>
            <w:r w:rsidRPr="00D0732C">
              <w:t xml:space="preserve"> [</w:t>
            </w:r>
            <w:r>
              <w:t>int</w:t>
            </w:r>
            <w:r w:rsidRPr="00D0732C">
              <w:t>] NOT NULL</w:t>
            </w:r>
          </w:p>
        </w:tc>
      </w:tr>
    </w:tbl>
    <w:p w14:paraId="1EACC8C1" w14:textId="77777777" w:rsidR="00942724" w:rsidRDefault="00942724" w:rsidP="00895B14">
      <w:pPr>
        <w:pStyle w:val="Szvegtrzs"/>
        <w:spacing w:line="360" w:lineRule="auto"/>
      </w:pPr>
    </w:p>
    <w:p w14:paraId="23C90D58" w14:textId="136909CB" w:rsidR="00941786" w:rsidRDefault="00941786" w:rsidP="00941786">
      <w:pPr>
        <w:pStyle w:val="Cmsor2"/>
      </w:pPr>
      <w:bookmarkStart w:id="88" w:name="_Toc120030860"/>
      <w:r>
        <w:lastRenderedPageBreak/>
        <w:t>Adatmodell</w:t>
      </w:r>
      <w:bookmarkEnd w:id="88"/>
      <w:r>
        <w:t xml:space="preserve"> </w:t>
      </w:r>
    </w:p>
    <w:p w14:paraId="64DEE46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47E340E6" wp14:editId="60B327F3">
            <wp:extent cx="5400000" cy="4713094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7EE6" w14:textId="0473CEC0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9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Adatmodell</w:t>
      </w:r>
    </w:p>
    <w:p w14:paraId="5D5AE086" w14:textId="54108033" w:rsidR="00941786" w:rsidRDefault="00941786" w:rsidP="00941786">
      <w:pPr>
        <w:pStyle w:val="Cmsor2"/>
      </w:pPr>
      <w:bookmarkStart w:id="89" w:name="_Toc120030861"/>
      <w:r>
        <w:lastRenderedPageBreak/>
        <w:t>Egyed-kapcsolat diagram</w:t>
      </w:r>
      <w:bookmarkEnd w:id="89"/>
      <w:r>
        <w:t xml:space="preserve"> </w:t>
      </w:r>
    </w:p>
    <w:p w14:paraId="0AB87FFA" w14:textId="77777777" w:rsidR="00406C1A" w:rsidRDefault="00D11260" w:rsidP="00406C1A">
      <w:pPr>
        <w:keepNext/>
        <w:jc w:val="center"/>
      </w:pPr>
      <w:r>
        <w:rPr>
          <w:noProof/>
        </w:rPr>
        <w:drawing>
          <wp:inline distT="0" distB="0" distL="0" distR="0" wp14:anchorId="0873E853" wp14:editId="46659D8B">
            <wp:extent cx="5400000" cy="2925794"/>
            <wp:effectExtent l="0" t="0" r="0" b="825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616" w14:textId="2DC84C66" w:rsidR="00D11260" w:rsidRPr="003A0081" w:rsidRDefault="00B63CFB" w:rsidP="00406C1A">
      <w:pPr>
        <w:pStyle w:val="Kpalrs"/>
        <w:jc w:val="center"/>
        <w:rPr>
          <w:rFonts w:ascii="Times New Roman" w:hAnsi="Times New Roman" w:cs="Times New Roman"/>
          <w:b/>
          <w:bCs/>
          <w:i w:val="0"/>
          <w:iCs w:val="0"/>
          <w:noProof/>
        </w:rPr>
      </w:pP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begin"/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instrText xml:space="preserve"> SEQ ábra \* ARABIC </w:instrTex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separate"/>
      </w:r>
      <w:r w:rsidR="007941D0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10</w:t>
      </w:r>
      <w:r w:rsidRPr="003A0081">
        <w:rPr>
          <w:rFonts w:ascii="Times New Roman" w:hAnsi="Times New Roman" w:cs="Times New Roman"/>
          <w:b/>
          <w:bCs/>
          <w:i w:val="0"/>
          <w:iCs w:val="0"/>
          <w:noProof/>
        </w:rPr>
        <w:fldChar w:fldCharType="end"/>
      </w:r>
      <w:r w:rsidR="00406C1A" w:rsidRPr="003A0081">
        <w:rPr>
          <w:rFonts w:ascii="Times New Roman" w:hAnsi="Times New Roman" w:cs="Times New Roman"/>
          <w:b/>
          <w:bCs/>
          <w:i w:val="0"/>
          <w:iCs w:val="0"/>
          <w:noProof/>
        </w:rPr>
        <w:t>. ábra - Egyed-kapcsolat diagram</w:t>
      </w:r>
    </w:p>
    <w:p w14:paraId="4C4EE37F" w14:textId="1085A087" w:rsidR="00941786" w:rsidRDefault="00941786" w:rsidP="00941786">
      <w:pPr>
        <w:pStyle w:val="Cmsor2"/>
      </w:pPr>
      <w:bookmarkStart w:id="90" w:name="_Toc120030862"/>
      <w:r>
        <w:t>Kulcsok és megszorítások</w:t>
      </w:r>
      <w:bookmarkEnd w:id="90"/>
      <w:r>
        <w:t xml:space="preserve"> </w:t>
      </w:r>
    </w:p>
    <w:p w14:paraId="4FB59AD2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1" w:name="_Toc102383643"/>
      <w:bookmarkStart w:id="92" w:name="_Toc116929070"/>
      <w:bookmarkStart w:id="93" w:name="_Toc118133253"/>
      <w:bookmarkStart w:id="94" w:name="_Toc120030863"/>
      <w:bookmarkEnd w:id="91"/>
      <w:bookmarkEnd w:id="92"/>
      <w:bookmarkEnd w:id="93"/>
      <w:bookmarkEnd w:id="94"/>
    </w:p>
    <w:p w14:paraId="1AC52D00" w14:textId="77777777" w:rsidR="00393954" w:rsidRPr="00393954" w:rsidRDefault="00393954" w:rsidP="00393954">
      <w:pPr>
        <w:pStyle w:val="Listaszerbekezds"/>
        <w:numPr>
          <w:ilvl w:val="0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5" w:name="_Toc118133254"/>
      <w:bookmarkStart w:id="96" w:name="_Toc120030864"/>
      <w:bookmarkEnd w:id="95"/>
      <w:bookmarkEnd w:id="96"/>
    </w:p>
    <w:p w14:paraId="7F70A6C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7" w:name="_Toc118133255"/>
      <w:bookmarkStart w:id="98" w:name="_Toc120030865"/>
      <w:bookmarkEnd w:id="97"/>
      <w:bookmarkEnd w:id="98"/>
    </w:p>
    <w:p w14:paraId="73152424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99" w:name="_Toc118133256"/>
      <w:bookmarkStart w:id="100" w:name="_Toc120030866"/>
      <w:bookmarkEnd w:id="99"/>
      <w:bookmarkEnd w:id="100"/>
    </w:p>
    <w:p w14:paraId="7C0352BB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1" w:name="_Toc118133257"/>
      <w:bookmarkStart w:id="102" w:name="_Toc120030867"/>
      <w:bookmarkEnd w:id="101"/>
      <w:bookmarkEnd w:id="102"/>
    </w:p>
    <w:p w14:paraId="0C7EE905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3" w:name="_Toc118133258"/>
      <w:bookmarkStart w:id="104" w:name="_Toc120030868"/>
      <w:bookmarkEnd w:id="103"/>
      <w:bookmarkEnd w:id="104"/>
    </w:p>
    <w:p w14:paraId="46916899" w14:textId="77777777" w:rsidR="00393954" w:rsidRPr="00393954" w:rsidRDefault="00393954" w:rsidP="00393954">
      <w:pPr>
        <w:pStyle w:val="Listaszerbekezds"/>
        <w:numPr>
          <w:ilvl w:val="1"/>
          <w:numId w:val="5"/>
        </w:numPr>
        <w:spacing w:before="360" w:after="240" w:line="360" w:lineRule="auto"/>
        <w:contextualSpacing w:val="0"/>
        <w:outlineLvl w:val="2"/>
        <w:rPr>
          <w:rFonts w:cs="Lohit Hindi"/>
          <w:b/>
          <w:bCs/>
          <w:vanish/>
          <w:sz w:val="28"/>
          <w:szCs w:val="26"/>
        </w:rPr>
      </w:pPr>
      <w:bookmarkStart w:id="105" w:name="_Toc118133259"/>
      <w:bookmarkStart w:id="106" w:name="_Toc120030869"/>
      <w:bookmarkEnd w:id="105"/>
      <w:bookmarkEnd w:id="106"/>
    </w:p>
    <w:p w14:paraId="63A2D42A" w14:textId="7BBE1751" w:rsidR="00545EF6" w:rsidRDefault="00545EF6" w:rsidP="00393954">
      <w:pPr>
        <w:pStyle w:val="Cmsor3"/>
      </w:pPr>
      <w:bookmarkStart w:id="107" w:name="_Toc120030870"/>
      <w:r>
        <w:t>Elsődleges kulcsok</w:t>
      </w:r>
      <w:bookmarkEnd w:id="107"/>
      <w:r>
        <w:t xml:space="preserve"> </w:t>
      </w:r>
    </w:p>
    <w:p w14:paraId="78B23DC6" w14:textId="120228AB" w:rsidR="00545EF6" w:rsidRDefault="00545EF6" w:rsidP="00545EF6">
      <w:pPr>
        <w:pStyle w:val="Szvegtrzs"/>
        <w:spacing w:line="360" w:lineRule="auto"/>
        <w:jc w:val="both"/>
      </w:pPr>
      <w:r w:rsidRPr="00816CC6">
        <w:rPr>
          <w:b/>
          <w:bCs/>
        </w:rPr>
        <w:t>USER tábla:</w:t>
      </w:r>
      <w:r>
        <w:t xml:space="preserve"> </w:t>
      </w:r>
      <w:proofErr w:type="spellStart"/>
      <w:r>
        <w:t>UserID</w:t>
      </w:r>
      <w:proofErr w:type="spellEnd"/>
    </w:p>
    <w:p w14:paraId="68F8D20F" w14:textId="104C1DBC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BODY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</w:p>
    <w:p w14:paraId="2C9F707A" w14:textId="3541413D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LENS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LensID</w:t>
      </w:r>
      <w:proofErr w:type="spellEnd"/>
    </w:p>
    <w:p w14:paraId="7BAAC8CA" w14:textId="58392F7F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PICTURE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PictureID</w:t>
      </w:r>
      <w:proofErr w:type="spellEnd"/>
    </w:p>
    <w:p w14:paraId="4D511FCF" w14:textId="77777777" w:rsidR="00545EF6" w:rsidRDefault="00545EF6" w:rsidP="00545EF6">
      <w:pPr>
        <w:pStyle w:val="Cmsor3"/>
      </w:pPr>
      <w:bookmarkStart w:id="108" w:name="_Toc120030871"/>
      <w:r>
        <w:t>Másodlagos kulcsok</w:t>
      </w:r>
      <w:bookmarkEnd w:id="108"/>
      <w:r>
        <w:t xml:space="preserve"> </w:t>
      </w:r>
    </w:p>
    <w:p w14:paraId="3C3E14ED" w14:textId="12C9BD59" w:rsidR="00545EF6" w:rsidRDefault="00305BC4" w:rsidP="00545EF6">
      <w:pPr>
        <w:pStyle w:val="Szvegtrzs"/>
        <w:spacing w:line="360" w:lineRule="auto"/>
        <w:jc w:val="both"/>
      </w:pPr>
      <w:r>
        <w:rPr>
          <w:b/>
          <w:bCs/>
        </w:rPr>
        <w:t>USER</w:t>
      </w:r>
      <w:r w:rsidR="00545EF6" w:rsidRPr="00816CC6">
        <w:rPr>
          <w:b/>
          <w:bCs/>
        </w:rPr>
        <w:t xml:space="preserve"> tábla:</w:t>
      </w:r>
      <w:r w:rsidR="00545EF6">
        <w:t xml:space="preserve"> </w:t>
      </w:r>
      <w:proofErr w:type="spellStart"/>
      <w:r>
        <w:t>BodyID</w:t>
      </w:r>
      <w:proofErr w:type="spellEnd"/>
      <w:r w:rsidR="00545EF6">
        <w:t>,</w:t>
      </w:r>
      <w:r>
        <w:t xml:space="preserve"> </w:t>
      </w:r>
      <w:proofErr w:type="spellStart"/>
      <w:r>
        <w:t>Lens</w:t>
      </w:r>
      <w:r w:rsidR="00545EF6">
        <w:t>ID</w:t>
      </w:r>
      <w:proofErr w:type="spellEnd"/>
      <w:r>
        <w:t xml:space="preserve">, </w:t>
      </w:r>
      <w:proofErr w:type="spellStart"/>
      <w:r>
        <w:t>PictureID</w:t>
      </w:r>
      <w:proofErr w:type="spellEnd"/>
    </w:p>
    <w:p w14:paraId="530EE24F" w14:textId="2E717F32" w:rsidR="00545EF6" w:rsidRDefault="00545EF6" w:rsidP="00EE6299">
      <w:pPr>
        <w:pStyle w:val="Cmsor3"/>
        <w:pageBreakBefore/>
        <w:ind w:left="1225" w:hanging="505"/>
      </w:pPr>
      <w:bookmarkStart w:id="109" w:name="_Toc120030872"/>
      <w:r>
        <w:lastRenderedPageBreak/>
        <w:t>Megszorítások</w:t>
      </w:r>
      <w:bookmarkEnd w:id="109"/>
      <w:r>
        <w:t xml:space="preserve"> </w:t>
      </w:r>
    </w:p>
    <w:p w14:paraId="57CC6986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USER tábla:</w:t>
      </w:r>
    </w:p>
    <w:p w14:paraId="57F91803" w14:textId="02D4B8D8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17 karakterből kell álljon (00:1B:44:11:3A:B7 formátum)</w:t>
      </w:r>
    </w:p>
    <w:p w14:paraId="0A1B1F3B" w14:textId="7A1874DC" w:rsidR="00DC7ABD" w:rsidRPr="00DC7ABD" w:rsidRDefault="00DC7ABD" w:rsidP="00DC7ABD">
      <w:pPr>
        <w:pStyle w:val="Szvegtrzs"/>
        <w:numPr>
          <w:ilvl w:val="0"/>
          <w:numId w:val="41"/>
        </w:numPr>
        <w:spacing w:line="360" w:lineRule="auto"/>
        <w:jc w:val="both"/>
      </w:pPr>
      <w:r w:rsidRPr="00DC7ABD">
        <w:t>A MAC cím minden 3. karaktere „:” karakter kell legyen</w:t>
      </w:r>
    </w:p>
    <w:p w14:paraId="4D89E2BD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BODY tábla:</w:t>
      </w:r>
    </w:p>
    <w:p w14:paraId="3DCC515D" w14:textId="6F879623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idő 1/16 000 másodperctől egészen végtelenig terjedhet, emiatt legalább 0.0000625 (1/16 000) értéknek kell lennie</w:t>
      </w:r>
    </w:p>
    <w:p w14:paraId="625A3B6B" w14:textId="6E2DC4EE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Az expozíciós program [0, 8] intervallumba kell essen, mivel EXIF adatként 0, 1, 2, 3, 4, 5, 6, 7, 8 értéket vehet csak fel</w:t>
      </w:r>
    </w:p>
    <w:p w14:paraId="3AA66185" w14:textId="426F9DEB" w:rsidR="00DC7ABD" w:rsidRPr="00DC7ABD" w:rsidRDefault="00DC7ABD" w:rsidP="00DC7ABD">
      <w:pPr>
        <w:pStyle w:val="Szvegtrzs"/>
        <w:numPr>
          <w:ilvl w:val="0"/>
          <w:numId w:val="42"/>
        </w:numPr>
        <w:spacing w:line="360" w:lineRule="auto"/>
        <w:jc w:val="both"/>
      </w:pPr>
      <w:r w:rsidRPr="00DC7ABD">
        <w:t>A fénymérési mód [0, 6] intervallumba kell essen, illetve a {255} érték is megengedett (ez jelképezi az egyéb módot)</w:t>
      </w:r>
    </w:p>
    <w:p w14:paraId="1BF80981" w14:textId="77777777" w:rsidR="00DC7ABD" w:rsidRPr="00DC7ABD" w:rsidRDefault="00DC7ABD" w:rsidP="00DC7ABD">
      <w:pPr>
        <w:pStyle w:val="Szvegtrzs"/>
        <w:spacing w:line="360" w:lineRule="auto"/>
        <w:jc w:val="both"/>
        <w:rPr>
          <w:b/>
          <w:bCs/>
        </w:rPr>
      </w:pPr>
      <w:r w:rsidRPr="00DC7ABD">
        <w:rPr>
          <w:b/>
          <w:bCs/>
        </w:rPr>
        <w:t>LENS tábla:</w:t>
      </w:r>
    </w:p>
    <w:p w14:paraId="159159B5" w14:textId="5C5F337D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rekeszérték [0, 32] intervallumba kell essen</w:t>
      </w:r>
    </w:p>
    <w:p w14:paraId="042B1EF1" w14:textId="5EAF330E" w:rsidR="00DC7ABD" w:rsidRPr="00DC7ABD" w:rsidRDefault="00DC7ABD" w:rsidP="00DC7ABD">
      <w:pPr>
        <w:pStyle w:val="Szvegtrzs"/>
        <w:numPr>
          <w:ilvl w:val="0"/>
          <w:numId w:val="43"/>
        </w:numPr>
        <w:spacing w:line="360" w:lineRule="auto"/>
        <w:jc w:val="both"/>
      </w:pPr>
      <w:r w:rsidRPr="00DC7ABD">
        <w:t>A fókusztávolság minimum 0 értéket kell felvegyen</w:t>
      </w:r>
    </w:p>
    <w:p w14:paraId="3CEF2D08" w14:textId="60A6543A" w:rsidR="00941786" w:rsidRDefault="00941786" w:rsidP="00941786">
      <w:pPr>
        <w:pStyle w:val="Cmsor2"/>
      </w:pPr>
      <w:bookmarkStart w:id="110" w:name="_Toc120030873"/>
      <w:r>
        <w:t>Tárolt eljárások</w:t>
      </w:r>
      <w:bookmarkEnd w:id="110"/>
      <w:r>
        <w:t xml:space="preserve"> </w:t>
      </w:r>
    </w:p>
    <w:p w14:paraId="568A4681" w14:textId="77777777" w:rsidR="00DC7ABD" w:rsidRPr="00DC7ABD" w:rsidRDefault="00DC7ABD" w:rsidP="00DC7ABD">
      <w:pPr>
        <w:pStyle w:val="Szvegtrzs"/>
        <w:spacing w:line="360" w:lineRule="auto"/>
        <w:jc w:val="both"/>
      </w:pPr>
      <w:r w:rsidRPr="00DC7ABD">
        <w:t>Az adatbázisban tárolt eljárások a program üzemeltetését segítik.</w:t>
      </w:r>
    </w:p>
    <w:p w14:paraId="11BF9E5B" w14:textId="3225C0A8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CreateUser</w:t>
      </w:r>
      <w:proofErr w:type="spellEnd"/>
      <w:r w:rsidRPr="005C00EA">
        <w:rPr>
          <w:b/>
          <w:bCs/>
        </w:rPr>
        <w:t>:</w:t>
      </w:r>
      <w:r w:rsidRPr="00DC7ABD">
        <w:t xml:space="preserve"> Az inputként kapott MAC cím alapján automatikusan hoz létre egy új felhasználót. A </w:t>
      </w:r>
      <w:proofErr w:type="spellStart"/>
      <w:r w:rsidRPr="00DC7ABD">
        <w:t>UserID</w:t>
      </w:r>
      <w:proofErr w:type="spellEnd"/>
      <w:r w:rsidRPr="00DC7ABD">
        <w:t xml:space="preserve"> kiosztása automatikusan történik.</w:t>
      </w:r>
    </w:p>
    <w:p w14:paraId="7F2AB437" w14:textId="2E532443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AddBody</w:t>
      </w:r>
      <w:proofErr w:type="spellEnd"/>
      <w:r w:rsidRPr="005C00EA">
        <w:rPr>
          <w:b/>
          <w:bCs/>
        </w:rPr>
        <w:t>:</w:t>
      </w:r>
      <w:r w:rsidRPr="00DC7ABD">
        <w:t xml:space="preserve"> </w:t>
      </w:r>
      <w:r w:rsidR="005C00EA">
        <w:t>Fe</w:t>
      </w:r>
      <w:r w:rsidRPr="00DC7ABD">
        <w:t xml:space="preserve">ltételezzük, hogy egy felhasználónak több </w:t>
      </w:r>
      <w:proofErr w:type="spellStart"/>
      <w:r w:rsidRPr="00DC7ABD">
        <w:t>fényképezőgépe</w:t>
      </w:r>
      <w:proofErr w:type="spellEnd"/>
      <w:r w:rsidRPr="00DC7ABD">
        <w:t xml:space="preserve"> lehet. A kép EXIF adatból kiolvasva automatikusan felveszi a még nem ismert fényképezőgépet és felveszi azt új kameraként az adatbázisba. A </w:t>
      </w:r>
      <w:proofErr w:type="spellStart"/>
      <w:r w:rsidRPr="00DC7ABD">
        <w:t>BodyID</w:t>
      </w:r>
      <w:proofErr w:type="spellEnd"/>
      <w:r w:rsidRPr="00DC7ABD">
        <w:t xml:space="preserve"> kiosztása automatikusan történik.</w:t>
      </w:r>
    </w:p>
    <w:p w14:paraId="245093CC" w14:textId="4B678336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AddLens</w:t>
      </w:r>
      <w:proofErr w:type="spellEnd"/>
      <w:r w:rsidRPr="005C00EA">
        <w:rPr>
          <w:b/>
          <w:bCs/>
        </w:rPr>
        <w:t>:</w:t>
      </w:r>
      <w:r w:rsidRPr="00DC7ABD">
        <w:t xml:space="preserve"> Itt szintén feltételezzük, hogy egy fényképezőgéphez nem csak egy objektívet használhat a felhasználó, így ezt a kép EXIF adatokból kiolvasva automatikusan felveszi új objektívként. A </w:t>
      </w:r>
      <w:proofErr w:type="spellStart"/>
      <w:r w:rsidRPr="00DC7ABD">
        <w:t>LensID</w:t>
      </w:r>
      <w:proofErr w:type="spellEnd"/>
      <w:r w:rsidRPr="00DC7ABD">
        <w:t xml:space="preserve"> kiosztása automatikusan történik.</w:t>
      </w:r>
    </w:p>
    <w:p w14:paraId="67FA2370" w14:textId="6DD83B81" w:rsidR="00DC7ABD" w:rsidRPr="00DC7ABD" w:rsidRDefault="00DC7ABD" w:rsidP="00DC7ABD">
      <w:pPr>
        <w:pStyle w:val="Szvegtrzs"/>
        <w:numPr>
          <w:ilvl w:val="0"/>
          <w:numId w:val="44"/>
        </w:numPr>
        <w:spacing w:line="360" w:lineRule="auto"/>
        <w:jc w:val="both"/>
      </w:pPr>
      <w:proofErr w:type="spellStart"/>
      <w:r w:rsidRPr="005C00EA">
        <w:rPr>
          <w:b/>
          <w:bCs/>
        </w:rPr>
        <w:t>AddPicture</w:t>
      </w:r>
      <w:proofErr w:type="spellEnd"/>
      <w:r w:rsidRPr="005C00EA">
        <w:rPr>
          <w:b/>
          <w:bCs/>
        </w:rPr>
        <w:t>:</w:t>
      </w:r>
      <w:r w:rsidRPr="00DC7ABD">
        <w:t xml:space="preserve"> Képeket feltöltve a webalkalmazásba automatikusan létrehoz egy új képet az adatbázisban. A </w:t>
      </w:r>
      <w:proofErr w:type="spellStart"/>
      <w:r w:rsidRPr="00DC7ABD">
        <w:t>PictureID</w:t>
      </w:r>
      <w:proofErr w:type="spellEnd"/>
      <w:r w:rsidRPr="00DC7ABD">
        <w:t xml:space="preserve"> kiosztása automatikusan történik.</w:t>
      </w:r>
    </w:p>
    <w:p w14:paraId="05779613" w14:textId="0B3CAD31" w:rsidR="00941786" w:rsidRDefault="00941786" w:rsidP="00941786">
      <w:pPr>
        <w:pStyle w:val="Cmsor2"/>
      </w:pPr>
      <w:bookmarkStart w:id="111" w:name="_Toc120030874"/>
      <w:r>
        <w:lastRenderedPageBreak/>
        <w:t>Továbbfejlesztési ötletek</w:t>
      </w:r>
      <w:bookmarkEnd w:id="111"/>
      <w:r>
        <w:t xml:space="preserve"> </w:t>
      </w:r>
    </w:p>
    <w:p w14:paraId="55FC8F68" w14:textId="77777777" w:rsidR="009110A4" w:rsidRDefault="009110A4" w:rsidP="009110A4">
      <w:pPr>
        <w:pStyle w:val="Szvegtrzs"/>
        <w:spacing w:line="360" w:lineRule="auto"/>
        <w:jc w:val="both"/>
      </w:pPr>
      <w:r>
        <w:t>Továbbfejlesztési ötletek is felmerültek, amelyek az alkalmazás használatának könnyítését és fejlesztés szempontjából az átláthatóságot segítik:</w:t>
      </w:r>
    </w:p>
    <w:p w14:paraId="56650459" w14:textId="6F4885A1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FLASH tábla az adatbázisba:</w:t>
      </w:r>
      <w:r>
        <w:t xml:space="preserve"> Ez lényegében egy funkcióbővítési lehetőség, ugyanis így az alkalmazás az alap EXIF adatokon kívül fizikailag a fényképezőgépre kerülő vakuk adatait is képes lenne kezelni.</w:t>
      </w:r>
    </w:p>
    <w:p w14:paraId="3C627900" w14:textId="5BD57998" w:rsid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Felhasználókezelés kibővítése:</w:t>
      </w:r>
      <w:r>
        <w:t xml:space="preserve"> Jelen pillanatban a felhasználók egy MAC cím által vannak megkülönböztetve a programban. Ki lehetne bővíteni olyan funkciókkal a felhasználók kezelését, mint felhasználó profil, felhasználónév-jelszó, személyes adatok megadása, mint pl. e-mail cím megadási lehetőség. Ez azért is hasznos, mert így nem lenne MAC címre korlátozva a felhasználói profil. Így pl. másik számítógépről felhasználónév-jelszó párossal bejelentkezve is betöltődne az adott profilhoz tartozó kép galéria és az EXIF adatok, ezzel sokkal nagyobb szabadságot adva a felhasználóknak.</w:t>
      </w:r>
    </w:p>
    <w:p w14:paraId="31CCE88C" w14:textId="6BFCA597" w:rsidR="009110A4" w:rsidRPr="009110A4" w:rsidRDefault="009110A4" w:rsidP="009110A4">
      <w:pPr>
        <w:pStyle w:val="Szvegtrzs"/>
        <w:numPr>
          <w:ilvl w:val="0"/>
          <w:numId w:val="32"/>
        </w:numPr>
        <w:spacing w:line="360" w:lineRule="auto"/>
        <w:jc w:val="both"/>
      </w:pPr>
      <w:r w:rsidRPr="009110A4">
        <w:rPr>
          <w:b/>
          <w:bCs/>
        </w:rPr>
        <w:t>EXIF adatok kezelésének kibővítése:</w:t>
      </w:r>
      <w:r>
        <w:t xml:space="preserve"> Több száz darab EXIF adatot is tud rögzíteni akár egy fényképezőgép egy kép tulajdonságaihoz. Jelenleg az alkalmazásunk a legfontosabbakat kezeli, de még több idő ráfordításával akár az összes EXIF adatot lelehet így fedni.</w:t>
      </w:r>
    </w:p>
    <w:sectPr w:rsidR="009110A4" w:rsidRPr="009110A4" w:rsidSect="00CF04E9">
      <w:headerReference w:type="default" r:id="rId18"/>
      <w:footerReference w:type="default" r:id="rId19"/>
      <w:type w:val="continuous"/>
      <w:pgSz w:w="11906" w:h="16838"/>
      <w:pgMar w:top="1134" w:right="1134" w:bottom="1134" w:left="1134" w:header="1134" w:footer="1134" w:gutter="0"/>
      <w:pgNumType w:start="0"/>
      <w:cols w:space="708"/>
      <w:titlePg/>
      <w:docGrid w:linePitch="326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F499A" w14:textId="77777777" w:rsidR="00BB07DC" w:rsidRDefault="00BB07DC">
      <w:r>
        <w:separator/>
      </w:r>
    </w:p>
  </w:endnote>
  <w:endnote w:type="continuationSeparator" w:id="0">
    <w:p w14:paraId="4765142B" w14:textId="77777777" w:rsidR="00BB07DC" w:rsidRDefault="00BB0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80000001" w:csb1="00000000"/>
  </w:font>
  <w:font w:name="Linux Libertine G">
    <w:altName w:val="Times New Roman"/>
    <w:charset w:val="EE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35561"/>
      <w:docPartObj>
        <w:docPartGallery w:val="Page Numbers (Bottom of Page)"/>
        <w:docPartUnique/>
      </w:docPartObj>
    </w:sdtPr>
    <w:sdtEndPr/>
    <w:sdtContent>
      <w:p w14:paraId="68AC15D8" w14:textId="77777777" w:rsidR="00D93F35" w:rsidRDefault="00D93F35" w:rsidP="0005386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6CD81" w14:textId="77777777" w:rsidR="00BB07DC" w:rsidRDefault="00BB07DC">
      <w:r>
        <w:separator/>
      </w:r>
    </w:p>
  </w:footnote>
  <w:footnote w:type="continuationSeparator" w:id="0">
    <w:p w14:paraId="79738594" w14:textId="77777777" w:rsidR="00BB07DC" w:rsidRDefault="00BB0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05AD" w14:textId="4F8EB026" w:rsidR="00D93F35" w:rsidRPr="00B8798D" w:rsidRDefault="00D93F35" w:rsidP="00B8798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BE903422"/>
    <w:name w:val="WW8Num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4A7E1E6A"/>
    <w:name w:val="WW8Num2"/>
    <w:lvl w:ilvl="0">
      <w:start w:val="1"/>
      <w:numFmt w:val="none"/>
      <w:pStyle w:val="Cm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6010B8"/>
    <w:multiLevelType w:val="hybridMultilevel"/>
    <w:tmpl w:val="A3F6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8C26B1"/>
    <w:multiLevelType w:val="hybridMultilevel"/>
    <w:tmpl w:val="1490404E"/>
    <w:name w:val="WW8Num12223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CD1A63"/>
    <w:multiLevelType w:val="hybridMultilevel"/>
    <w:tmpl w:val="7E540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E1E99"/>
    <w:multiLevelType w:val="hybridMultilevel"/>
    <w:tmpl w:val="262A7F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7F1D"/>
    <w:multiLevelType w:val="hybridMultilevel"/>
    <w:tmpl w:val="8B0A6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895369"/>
    <w:multiLevelType w:val="hybridMultilevel"/>
    <w:tmpl w:val="70527678"/>
    <w:name w:val="WW8Num12223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0748F"/>
    <w:multiLevelType w:val="hybridMultilevel"/>
    <w:tmpl w:val="22240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1E0F"/>
    <w:multiLevelType w:val="hybridMultilevel"/>
    <w:tmpl w:val="B8342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8C3FB3"/>
    <w:multiLevelType w:val="hybridMultilevel"/>
    <w:tmpl w:val="6CCAF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0670080"/>
    <w:multiLevelType w:val="hybridMultilevel"/>
    <w:tmpl w:val="C7909C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EA4943"/>
    <w:multiLevelType w:val="hybridMultilevel"/>
    <w:tmpl w:val="B4BAEB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2475A"/>
    <w:multiLevelType w:val="hybridMultilevel"/>
    <w:tmpl w:val="37FE6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9173A"/>
    <w:multiLevelType w:val="hybridMultilevel"/>
    <w:tmpl w:val="652CA6A4"/>
    <w:name w:val="WW8Num12223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C48D7"/>
    <w:multiLevelType w:val="hybridMultilevel"/>
    <w:tmpl w:val="BB1E24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2453C"/>
    <w:multiLevelType w:val="multilevel"/>
    <w:tmpl w:val="CDB8C130"/>
    <w:name w:val="WW8Num123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C66EAF"/>
    <w:multiLevelType w:val="hybridMultilevel"/>
    <w:tmpl w:val="76260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F7A2B"/>
    <w:multiLevelType w:val="hybridMultilevel"/>
    <w:tmpl w:val="22300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00AE"/>
    <w:multiLevelType w:val="multilevel"/>
    <w:tmpl w:val="42C02236"/>
    <w:name w:val="WW8Num1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Szakdoga-Cmsor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D86ADA"/>
    <w:multiLevelType w:val="hybridMultilevel"/>
    <w:tmpl w:val="EB9080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551F"/>
    <w:multiLevelType w:val="hybridMultilevel"/>
    <w:tmpl w:val="BFC683A0"/>
    <w:name w:val="WW8Num12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40631"/>
    <w:multiLevelType w:val="hybridMultilevel"/>
    <w:tmpl w:val="38687C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A6108"/>
    <w:multiLevelType w:val="hybridMultilevel"/>
    <w:tmpl w:val="1C149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F7683"/>
    <w:multiLevelType w:val="hybridMultilevel"/>
    <w:tmpl w:val="9440DA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96C55"/>
    <w:multiLevelType w:val="hybridMultilevel"/>
    <w:tmpl w:val="6B5AB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219DF"/>
    <w:multiLevelType w:val="multilevel"/>
    <w:tmpl w:val="BD2CDD04"/>
    <w:name w:val="WW8Num12"/>
    <w:lvl w:ilvl="0">
      <w:start w:val="1"/>
      <w:numFmt w:val="decimal"/>
      <w:pStyle w:val="Szakdoga-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FA72DC"/>
    <w:multiLevelType w:val="hybridMultilevel"/>
    <w:tmpl w:val="552AB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41033D"/>
    <w:multiLevelType w:val="hybridMultilevel"/>
    <w:tmpl w:val="2B98B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01E11"/>
    <w:multiLevelType w:val="hybridMultilevel"/>
    <w:tmpl w:val="5B7895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58745F"/>
    <w:multiLevelType w:val="hybridMultilevel"/>
    <w:tmpl w:val="48D8FB76"/>
    <w:name w:val="WW8Num122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175A0"/>
    <w:multiLevelType w:val="hybridMultilevel"/>
    <w:tmpl w:val="AE48A6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022B"/>
    <w:multiLevelType w:val="hybridMultilevel"/>
    <w:tmpl w:val="3AD8B8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25218"/>
    <w:multiLevelType w:val="hybridMultilevel"/>
    <w:tmpl w:val="8CD41F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E028D"/>
    <w:multiLevelType w:val="multilevel"/>
    <w:tmpl w:val="D9FAE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417D1F"/>
    <w:multiLevelType w:val="hybridMultilevel"/>
    <w:tmpl w:val="CA9675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552CD"/>
    <w:multiLevelType w:val="hybridMultilevel"/>
    <w:tmpl w:val="948A09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41E04"/>
    <w:multiLevelType w:val="hybridMultilevel"/>
    <w:tmpl w:val="CF3E2272"/>
    <w:name w:val="WW8Num12223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536B4"/>
    <w:multiLevelType w:val="hybridMultilevel"/>
    <w:tmpl w:val="A490AB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C1F06"/>
    <w:multiLevelType w:val="hybridMultilevel"/>
    <w:tmpl w:val="D5829B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3D4664"/>
    <w:multiLevelType w:val="hybridMultilevel"/>
    <w:tmpl w:val="55A2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942F4"/>
    <w:multiLevelType w:val="hybridMultilevel"/>
    <w:tmpl w:val="871E24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041121">
    <w:abstractNumId w:val="1"/>
  </w:num>
  <w:num w:numId="2" w16cid:durableId="585185212">
    <w:abstractNumId w:val="11"/>
  </w:num>
  <w:num w:numId="3" w16cid:durableId="2077973930">
    <w:abstractNumId w:val="27"/>
  </w:num>
  <w:num w:numId="4" w16cid:durableId="42945551">
    <w:abstractNumId w:val="35"/>
  </w:num>
  <w:num w:numId="5" w16cid:durableId="1342585905">
    <w:abstractNumId w:val="20"/>
  </w:num>
  <w:num w:numId="6" w16cid:durableId="1140800910">
    <w:abstractNumId w:val="17"/>
  </w:num>
  <w:num w:numId="7" w16cid:durableId="2094626592">
    <w:abstractNumId w:val="25"/>
  </w:num>
  <w:num w:numId="8" w16cid:durableId="1369450653">
    <w:abstractNumId w:val="41"/>
  </w:num>
  <w:num w:numId="9" w16cid:durableId="761343522">
    <w:abstractNumId w:val="24"/>
  </w:num>
  <w:num w:numId="10" w16cid:durableId="1656911766">
    <w:abstractNumId w:val="6"/>
  </w:num>
  <w:num w:numId="11" w16cid:durableId="673143769">
    <w:abstractNumId w:val="21"/>
  </w:num>
  <w:num w:numId="12" w16cid:durableId="1571036487">
    <w:abstractNumId w:val="42"/>
  </w:num>
  <w:num w:numId="13" w16cid:durableId="1314603968">
    <w:abstractNumId w:val="39"/>
  </w:num>
  <w:num w:numId="14" w16cid:durableId="518274463">
    <w:abstractNumId w:val="9"/>
  </w:num>
  <w:num w:numId="15" w16cid:durableId="627515435">
    <w:abstractNumId w:val="19"/>
  </w:num>
  <w:num w:numId="16" w16cid:durableId="311640118">
    <w:abstractNumId w:val="13"/>
  </w:num>
  <w:num w:numId="17" w16cid:durableId="320475385">
    <w:abstractNumId w:val="10"/>
  </w:num>
  <w:num w:numId="18" w16cid:durableId="592127956">
    <w:abstractNumId w:val="5"/>
  </w:num>
  <w:num w:numId="19" w16cid:durableId="1923680102">
    <w:abstractNumId w:val="12"/>
  </w:num>
  <w:num w:numId="20" w16cid:durableId="1646006637">
    <w:abstractNumId w:val="31"/>
  </w:num>
  <w:num w:numId="21" w16cid:durableId="1502895223">
    <w:abstractNumId w:val="28"/>
  </w:num>
  <w:num w:numId="22" w16cid:durableId="1955820521">
    <w:abstractNumId w:val="4"/>
  </w:num>
  <w:num w:numId="23" w16cid:durableId="1629900023">
    <w:abstractNumId w:val="38"/>
  </w:num>
  <w:num w:numId="24" w16cid:durableId="1005715707">
    <w:abstractNumId w:val="22"/>
  </w:num>
  <w:num w:numId="25" w16cid:durableId="758402613">
    <w:abstractNumId w:val="3"/>
  </w:num>
  <w:num w:numId="26" w16cid:durableId="433208960">
    <w:abstractNumId w:val="7"/>
  </w:num>
  <w:num w:numId="27" w16cid:durableId="1665741073">
    <w:abstractNumId w:val="15"/>
  </w:num>
  <w:num w:numId="28" w16cid:durableId="485782873">
    <w:abstractNumId w:val="40"/>
  </w:num>
  <w:num w:numId="29" w16cid:durableId="505287505">
    <w:abstractNumId w:val="35"/>
  </w:num>
  <w:num w:numId="30" w16cid:durableId="1128627757">
    <w:abstractNumId w:val="35"/>
  </w:num>
  <w:num w:numId="31" w16cid:durableId="1271279260">
    <w:abstractNumId w:val="35"/>
  </w:num>
  <w:num w:numId="32" w16cid:durableId="999624977">
    <w:abstractNumId w:val="30"/>
  </w:num>
  <w:num w:numId="33" w16cid:durableId="990255269">
    <w:abstractNumId w:val="18"/>
  </w:num>
  <w:num w:numId="34" w16cid:durableId="628895919">
    <w:abstractNumId w:val="33"/>
  </w:num>
  <w:num w:numId="35" w16cid:durableId="554778733">
    <w:abstractNumId w:val="26"/>
  </w:num>
  <w:num w:numId="36" w16cid:durableId="1444417032">
    <w:abstractNumId w:val="8"/>
  </w:num>
  <w:num w:numId="37" w16cid:durableId="1842772173">
    <w:abstractNumId w:val="14"/>
  </w:num>
  <w:num w:numId="38" w16cid:durableId="1854759875">
    <w:abstractNumId w:val="37"/>
  </w:num>
  <w:num w:numId="39" w16cid:durableId="2118257680">
    <w:abstractNumId w:val="34"/>
  </w:num>
  <w:num w:numId="40" w16cid:durableId="1481770691">
    <w:abstractNumId w:val="16"/>
  </w:num>
  <w:num w:numId="41" w16cid:durableId="1183082861">
    <w:abstractNumId w:val="29"/>
  </w:num>
  <w:num w:numId="42" w16cid:durableId="931201493">
    <w:abstractNumId w:val="36"/>
  </w:num>
  <w:num w:numId="43" w16cid:durableId="1180513142">
    <w:abstractNumId w:val="2"/>
  </w:num>
  <w:num w:numId="44" w16cid:durableId="1985695774">
    <w:abstractNumId w:val="23"/>
  </w:num>
  <w:num w:numId="45" w16cid:durableId="798958449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15"/>
    <w:rsid w:val="00000B2A"/>
    <w:rsid w:val="00001121"/>
    <w:rsid w:val="00001948"/>
    <w:rsid w:val="000022A3"/>
    <w:rsid w:val="00002E9C"/>
    <w:rsid w:val="0000323D"/>
    <w:rsid w:val="000032B9"/>
    <w:rsid w:val="0000342F"/>
    <w:rsid w:val="00003D76"/>
    <w:rsid w:val="00004111"/>
    <w:rsid w:val="0000419F"/>
    <w:rsid w:val="0000485E"/>
    <w:rsid w:val="00005B70"/>
    <w:rsid w:val="000063BA"/>
    <w:rsid w:val="00006622"/>
    <w:rsid w:val="00010264"/>
    <w:rsid w:val="00010567"/>
    <w:rsid w:val="000109FC"/>
    <w:rsid w:val="00010E10"/>
    <w:rsid w:val="000113C5"/>
    <w:rsid w:val="0001144E"/>
    <w:rsid w:val="00011DD8"/>
    <w:rsid w:val="000122DF"/>
    <w:rsid w:val="00012972"/>
    <w:rsid w:val="00012ACF"/>
    <w:rsid w:val="00012D97"/>
    <w:rsid w:val="00012DE2"/>
    <w:rsid w:val="0001311B"/>
    <w:rsid w:val="0001343B"/>
    <w:rsid w:val="000136F0"/>
    <w:rsid w:val="000139F5"/>
    <w:rsid w:val="00013CD7"/>
    <w:rsid w:val="00014918"/>
    <w:rsid w:val="000149A4"/>
    <w:rsid w:val="00015258"/>
    <w:rsid w:val="00015D84"/>
    <w:rsid w:val="00017922"/>
    <w:rsid w:val="00017CF1"/>
    <w:rsid w:val="00017E29"/>
    <w:rsid w:val="00020238"/>
    <w:rsid w:val="0002096B"/>
    <w:rsid w:val="00020B5A"/>
    <w:rsid w:val="00020C0A"/>
    <w:rsid w:val="00020D28"/>
    <w:rsid w:val="00020E52"/>
    <w:rsid w:val="000213C6"/>
    <w:rsid w:val="000223D1"/>
    <w:rsid w:val="00022F25"/>
    <w:rsid w:val="0002318C"/>
    <w:rsid w:val="00023B91"/>
    <w:rsid w:val="000249D1"/>
    <w:rsid w:val="00024AD1"/>
    <w:rsid w:val="00024D3E"/>
    <w:rsid w:val="000260B8"/>
    <w:rsid w:val="00026319"/>
    <w:rsid w:val="0002666A"/>
    <w:rsid w:val="00026814"/>
    <w:rsid w:val="00026D4E"/>
    <w:rsid w:val="000272C3"/>
    <w:rsid w:val="00027436"/>
    <w:rsid w:val="000274D1"/>
    <w:rsid w:val="0003007F"/>
    <w:rsid w:val="00030157"/>
    <w:rsid w:val="00030541"/>
    <w:rsid w:val="00030724"/>
    <w:rsid w:val="00030B73"/>
    <w:rsid w:val="000319F1"/>
    <w:rsid w:val="00031ABA"/>
    <w:rsid w:val="00031E18"/>
    <w:rsid w:val="00031EF6"/>
    <w:rsid w:val="000320B3"/>
    <w:rsid w:val="00032AF3"/>
    <w:rsid w:val="00033B35"/>
    <w:rsid w:val="00034E31"/>
    <w:rsid w:val="00034F7D"/>
    <w:rsid w:val="00035646"/>
    <w:rsid w:val="000358A7"/>
    <w:rsid w:val="00036784"/>
    <w:rsid w:val="00036807"/>
    <w:rsid w:val="0003720D"/>
    <w:rsid w:val="00037F2D"/>
    <w:rsid w:val="0004009B"/>
    <w:rsid w:val="00041081"/>
    <w:rsid w:val="00041887"/>
    <w:rsid w:val="000424E6"/>
    <w:rsid w:val="00042C35"/>
    <w:rsid w:val="00043C78"/>
    <w:rsid w:val="000445CA"/>
    <w:rsid w:val="00044FB9"/>
    <w:rsid w:val="000451C5"/>
    <w:rsid w:val="00045471"/>
    <w:rsid w:val="000469D1"/>
    <w:rsid w:val="00046BAF"/>
    <w:rsid w:val="00046F11"/>
    <w:rsid w:val="000473CE"/>
    <w:rsid w:val="00047BB2"/>
    <w:rsid w:val="00050473"/>
    <w:rsid w:val="00051716"/>
    <w:rsid w:val="000525A1"/>
    <w:rsid w:val="0005279E"/>
    <w:rsid w:val="0005297D"/>
    <w:rsid w:val="00052AB6"/>
    <w:rsid w:val="00052ED1"/>
    <w:rsid w:val="00052FC1"/>
    <w:rsid w:val="000531A9"/>
    <w:rsid w:val="00053697"/>
    <w:rsid w:val="00053862"/>
    <w:rsid w:val="00053B63"/>
    <w:rsid w:val="00053FB2"/>
    <w:rsid w:val="0005429C"/>
    <w:rsid w:val="000545B1"/>
    <w:rsid w:val="00054767"/>
    <w:rsid w:val="0005658E"/>
    <w:rsid w:val="00056833"/>
    <w:rsid w:val="000569BC"/>
    <w:rsid w:val="00056D11"/>
    <w:rsid w:val="00056FE2"/>
    <w:rsid w:val="000574C1"/>
    <w:rsid w:val="00057D85"/>
    <w:rsid w:val="0006123F"/>
    <w:rsid w:val="00061815"/>
    <w:rsid w:val="000625CA"/>
    <w:rsid w:val="000626C3"/>
    <w:rsid w:val="00062794"/>
    <w:rsid w:val="00063699"/>
    <w:rsid w:val="00063BC4"/>
    <w:rsid w:val="00063DE0"/>
    <w:rsid w:val="00064153"/>
    <w:rsid w:val="0006485B"/>
    <w:rsid w:val="00065460"/>
    <w:rsid w:val="00065B57"/>
    <w:rsid w:val="00065CC0"/>
    <w:rsid w:val="00066555"/>
    <w:rsid w:val="00066875"/>
    <w:rsid w:val="00067460"/>
    <w:rsid w:val="000678AD"/>
    <w:rsid w:val="00067B0C"/>
    <w:rsid w:val="000708E1"/>
    <w:rsid w:val="00070CFE"/>
    <w:rsid w:val="00071B71"/>
    <w:rsid w:val="00072444"/>
    <w:rsid w:val="00072609"/>
    <w:rsid w:val="00072E42"/>
    <w:rsid w:val="00073361"/>
    <w:rsid w:val="000733F3"/>
    <w:rsid w:val="0007354E"/>
    <w:rsid w:val="00073FCB"/>
    <w:rsid w:val="00074042"/>
    <w:rsid w:val="0007417E"/>
    <w:rsid w:val="000749B0"/>
    <w:rsid w:val="0007503D"/>
    <w:rsid w:val="0007571E"/>
    <w:rsid w:val="00075B03"/>
    <w:rsid w:val="00075C1B"/>
    <w:rsid w:val="00075C34"/>
    <w:rsid w:val="00075FA9"/>
    <w:rsid w:val="000761E8"/>
    <w:rsid w:val="00076511"/>
    <w:rsid w:val="0007671E"/>
    <w:rsid w:val="0007681D"/>
    <w:rsid w:val="00076A41"/>
    <w:rsid w:val="00076DB6"/>
    <w:rsid w:val="0007742D"/>
    <w:rsid w:val="0007763D"/>
    <w:rsid w:val="00077C0D"/>
    <w:rsid w:val="00077FB5"/>
    <w:rsid w:val="000803C1"/>
    <w:rsid w:val="00080EAF"/>
    <w:rsid w:val="00081780"/>
    <w:rsid w:val="00081FEF"/>
    <w:rsid w:val="0008247A"/>
    <w:rsid w:val="0008288D"/>
    <w:rsid w:val="000838D3"/>
    <w:rsid w:val="00084096"/>
    <w:rsid w:val="000842AB"/>
    <w:rsid w:val="000848D2"/>
    <w:rsid w:val="000862C2"/>
    <w:rsid w:val="00086A9B"/>
    <w:rsid w:val="00086B89"/>
    <w:rsid w:val="00086E56"/>
    <w:rsid w:val="00087153"/>
    <w:rsid w:val="00087249"/>
    <w:rsid w:val="0009020A"/>
    <w:rsid w:val="00091430"/>
    <w:rsid w:val="0009177D"/>
    <w:rsid w:val="00091EA9"/>
    <w:rsid w:val="000927E6"/>
    <w:rsid w:val="000927EB"/>
    <w:rsid w:val="00093003"/>
    <w:rsid w:val="00093348"/>
    <w:rsid w:val="00093537"/>
    <w:rsid w:val="00094037"/>
    <w:rsid w:val="00094098"/>
    <w:rsid w:val="000946A3"/>
    <w:rsid w:val="000946B2"/>
    <w:rsid w:val="00094E30"/>
    <w:rsid w:val="0009565A"/>
    <w:rsid w:val="00095F75"/>
    <w:rsid w:val="0009624D"/>
    <w:rsid w:val="0009682C"/>
    <w:rsid w:val="000979E2"/>
    <w:rsid w:val="00097DD1"/>
    <w:rsid w:val="000A0071"/>
    <w:rsid w:val="000A03CA"/>
    <w:rsid w:val="000A0D7B"/>
    <w:rsid w:val="000A230B"/>
    <w:rsid w:val="000A2B59"/>
    <w:rsid w:val="000A2B98"/>
    <w:rsid w:val="000A2CD1"/>
    <w:rsid w:val="000A2F16"/>
    <w:rsid w:val="000A3A26"/>
    <w:rsid w:val="000A3B38"/>
    <w:rsid w:val="000A42F5"/>
    <w:rsid w:val="000A5F2A"/>
    <w:rsid w:val="000A6BFD"/>
    <w:rsid w:val="000A6C50"/>
    <w:rsid w:val="000A6C56"/>
    <w:rsid w:val="000A7052"/>
    <w:rsid w:val="000A71A3"/>
    <w:rsid w:val="000A7453"/>
    <w:rsid w:val="000A7A86"/>
    <w:rsid w:val="000A7ED8"/>
    <w:rsid w:val="000B0AFA"/>
    <w:rsid w:val="000B12DB"/>
    <w:rsid w:val="000B1812"/>
    <w:rsid w:val="000B1D7E"/>
    <w:rsid w:val="000B276B"/>
    <w:rsid w:val="000B2812"/>
    <w:rsid w:val="000B3124"/>
    <w:rsid w:val="000B3204"/>
    <w:rsid w:val="000B36C7"/>
    <w:rsid w:val="000B3749"/>
    <w:rsid w:val="000B47B0"/>
    <w:rsid w:val="000B49D9"/>
    <w:rsid w:val="000B4EFB"/>
    <w:rsid w:val="000B50A4"/>
    <w:rsid w:val="000B5AAC"/>
    <w:rsid w:val="000B5FB1"/>
    <w:rsid w:val="000B656A"/>
    <w:rsid w:val="000B6B6E"/>
    <w:rsid w:val="000B70BF"/>
    <w:rsid w:val="000B7349"/>
    <w:rsid w:val="000B7CB7"/>
    <w:rsid w:val="000C1112"/>
    <w:rsid w:val="000C197E"/>
    <w:rsid w:val="000C20D0"/>
    <w:rsid w:val="000C257D"/>
    <w:rsid w:val="000C2858"/>
    <w:rsid w:val="000C2E84"/>
    <w:rsid w:val="000C2EAC"/>
    <w:rsid w:val="000C352C"/>
    <w:rsid w:val="000C3E92"/>
    <w:rsid w:val="000C4C34"/>
    <w:rsid w:val="000C57BD"/>
    <w:rsid w:val="000C60B2"/>
    <w:rsid w:val="000C6196"/>
    <w:rsid w:val="000C69B1"/>
    <w:rsid w:val="000C6BD7"/>
    <w:rsid w:val="000C6C20"/>
    <w:rsid w:val="000C6FC4"/>
    <w:rsid w:val="000C7329"/>
    <w:rsid w:val="000C73F5"/>
    <w:rsid w:val="000C7D48"/>
    <w:rsid w:val="000D0857"/>
    <w:rsid w:val="000D0CD3"/>
    <w:rsid w:val="000D121C"/>
    <w:rsid w:val="000D2F3D"/>
    <w:rsid w:val="000D31A1"/>
    <w:rsid w:val="000D37CB"/>
    <w:rsid w:val="000D3D70"/>
    <w:rsid w:val="000D46E4"/>
    <w:rsid w:val="000D53E8"/>
    <w:rsid w:val="000D5982"/>
    <w:rsid w:val="000D6048"/>
    <w:rsid w:val="000D609B"/>
    <w:rsid w:val="000E067D"/>
    <w:rsid w:val="000E069A"/>
    <w:rsid w:val="000E13F0"/>
    <w:rsid w:val="000E157F"/>
    <w:rsid w:val="000E1731"/>
    <w:rsid w:val="000E27EC"/>
    <w:rsid w:val="000E2B35"/>
    <w:rsid w:val="000E2E93"/>
    <w:rsid w:val="000E2EAA"/>
    <w:rsid w:val="000E3300"/>
    <w:rsid w:val="000E395D"/>
    <w:rsid w:val="000E533A"/>
    <w:rsid w:val="000E782B"/>
    <w:rsid w:val="000E79EA"/>
    <w:rsid w:val="000F06BE"/>
    <w:rsid w:val="000F0BA6"/>
    <w:rsid w:val="000F0F19"/>
    <w:rsid w:val="000F11CB"/>
    <w:rsid w:val="000F1A4C"/>
    <w:rsid w:val="000F28F3"/>
    <w:rsid w:val="000F2F8C"/>
    <w:rsid w:val="000F32C5"/>
    <w:rsid w:val="000F35DE"/>
    <w:rsid w:val="000F39B7"/>
    <w:rsid w:val="000F41A9"/>
    <w:rsid w:val="000F44D7"/>
    <w:rsid w:val="000F526B"/>
    <w:rsid w:val="000F5515"/>
    <w:rsid w:val="000F6080"/>
    <w:rsid w:val="000F619C"/>
    <w:rsid w:val="000F63DC"/>
    <w:rsid w:val="000F67F0"/>
    <w:rsid w:val="000F7406"/>
    <w:rsid w:val="000F7931"/>
    <w:rsid w:val="000F7C62"/>
    <w:rsid w:val="001005DB"/>
    <w:rsid w:val="001006B8"/>
    <w:rsid w:val="0010075C"/>
    <w:rsid w:val="00101D8B"/>
    <w:rsid w:val="00101F98"/>
    <w:rsid w:val="00102560"/>
    <w:rsid w:val="00102A55"/>
    <w:rsid w:val="001034F9"/>
    <w:rsid w:val="001037FA"/>
    <w:rsid w:val="001046E5"/>
    <w:rsid w:val="00104C56"/>
    <w:rsid w:val="001054C2"/>
    <w:rsid w:val="001056A7"/>
    <w:rsid w:val="00105DA2"/>
    <w:rsid w:val="001064FB"/>
    <w:rsid w:val="00106537"/>
    <w:rsid w:val="001066C1"/>
    <w:rsid w:val="00106E31"/>
    <w:rsid w:val="00107887"/>
    <w:rsid w:val="00107D13"/>
    <w:rsid w:val="001111FE"/>
    <w:rsid w:val="00111C27"/>
    <w:rsid w:val="00112304"/>
    <w:rsid w:val="001128F6"/>
    <w:rsid w:val="0011377F"/>
    <w:rsid w:val="0011531D"/>
    <w:rsid w:val="00115F11"/>
    <w:rsid w:val="001160C4"/>
    <w:rsid w:val="00116713"/>
    <w:rsid w:val="00116857"/>
    <w:rsid w:val="00116AFE"/>
    <w:rsid w:val="001172E6"/>
    <w:rsid w:val="0011733B"/>
    <w:rsid w:val="00117722"/>
    <w:rsid w:val="00117781"/>
    <w:rsid w:val="001202CE"/>
    <w:rsid w:val="00120462"/>
    <w:rsid w:val="00121852"/>
    <w:rsid w:val="001227F0"/>
    <w:rsid w:val="00123195"/>
    <w:rsid w:val="001232F3"/>
    <w:rsid w:val="0012382F"/>
    <w:rsid w:val="00124885"/>
    <w:rsid w:val="00124F44"/>
    <w:rsid w:val="00124FF6"/>
    <w:rsid w:val="00125BAC"/>
    <w:rsid w:val="00126A3A"/>
    <w:rsid w:val="00126C16"/>
    <w:rsid w:val="001274A0"/>
    <w:rsid w:val="00130077"/>
    <w:rsid w:val="00130296"/>
    <w:rsid w:val="00130453"/>
    <w:rsid w:val="00130A9D"/>
    <w:rsid w:val="001327CB"/>
    <w:rsid w:val="00132B8F"/>
    <w:rsid w:val="001332EA"/>
    <w:rsid w:val="001334BA"/>
    <w:rsid w:val="00136387"/>
    <w:rsid w:val="00136E19"/>
    <w:rsid w:val="00137690"/>
    <w:rsid w:val="001378E4"/>
    <w:rsid w:val="00137A2A"/>
    <w:rsid w:val="001407C0"/>
    <w:rsid w:val="00140FF4"/>
    <w:rsid w:val="0014109A"/>
    <w:rsid w:val="00141175"/>
    <w:rsid w:val="001416FD"/>
    <w:rsid w:val="00142704"/>
    <w:rsid w:val="0014326D"/>
    <w:rsid w:val="001433C6"/>
    <w:rsid w:val="00143D6A"/>
    <w:rsid w:val="00144554"/>
    <w:rsid w:val="001446EB"/>
    <w:rsid w:val="001454B5"/>
    <w:rsid w:val="00145582"/>
    <w:rsid w:val="00146169"/>
    <w:rsid w:val="00146218"/>
    <w:rsid w:val="00147CE9"/>
    <w:rsid w:val="00147F82"/>
    <w:rsid w:val="0015174C"/>
    <w:rsid w:val="00151A95"/>
    <w:rsid w:val="00151E0E"/>
    <w:rsid w:val="00152CF3"/>
    <w:rsid w:val="00153047"/>
    <w:rsid w:val="00153F37"/>
    <w:rsid w:val="001541B6"/>
    <w:rsid w:val="001543B3"/>
    <w:rsid w:val="001543FE"/>
    <w:rsid w:val="001556B7"/>
    <w:rsid w:val="00155755"/>
    <w:rsid w:val="00155A35"/>
    <w:rsid w:val="00155BAF"/>
    <w:rsid w:val="00155D07"/>
    <w:rsid w:val="00155DF4"/>
    <w:rsid w:val="00155EBB"/>
    <w:rsid w:val="00156ADE"/>
    <w:rsid w:val="001570E1"/>
    <w:rsid w:val="001571D0"/>
    <w:rsid w:val="00157532"/>
    <w:rsid w:val="0016057C"/>
    <w:rsid w:val="00160BDA"/>
    <w:rsid w:val="00160DD5"/>
    <w:rsid w:val="001611C7"/>
    <w:rsid w:val="0016174D"/>
    <w:rsid w:val="0016202B"/>
    <w:rsid w:val="001624DF"/>
    <w:rsid w:val="00163109"/>
    <w:rsid w:val="0016389E"/>
    <w:rsid w:val="00164060"/>
    <w:rsid w:val="001643CA"/>
    <w:rsid w:val="00164609"/>
    <w:rsid w:val="00164FDF"/>
    <w:rsid w:val="00165459"/>
    <w:rsid w:val="00165D8F"/>
    <w:rsid w:val="00166011"/>
    <w:rsid w:val="00166572"/>
    <w:rsid w:val="001667F0"/>
    <w:rsid w:val="00166A92"/>
    <w:rsid w:val="00166E03"/>
    <w:rsid w:val="001673A8"/>
    <w:rsid w:val="0016746C"/>
    <w:rsid w:val="00167B15"/>
    <w:rsid w:val="0017090D"/>
    <w:rsid w:val="0017116A"/>
    <w:rsid w:val="00172361"/>
    <w:rsid w:val="00172FB6"/>
    <w:rsid w:val="0017326F"/>
    <w:rsid w:val="00173398"/>
    <w:rsid w:val="0017362C"/>
    <w:rsid w:val="001738D2"/>
    <w:rsid w:val="00173F62"/>
    <w:rsid w:val="00174186"/>
    <w:rsid w:val="001741AD"/>
    <w:rsid w:val="00174E5C"/>
    <w:rsid w:val="00174F3A"/>
    <w:rsid w:val="001755E7"/>
    <w:rsid w:val="0017578C"/>
    <w:rsid w:val="00175F74"/>
    <w:rsid w:val="00177264"/>
    <w:rsid w:val="00177BA5"/>
    <w:rsid w:val="00180080"/>
    <w:rsid w:val="001802F1"/>
    <w:rsid w:val="00181879"/>
    <w:rsid w:val="001824BA"/>
    <w:rsid w:val="001825B1"/>
    <w:rsid w:val="0018284B"/>
    <w:rsid w:val="00182F6D"/>
    <w:rsid w:val="0018302E"/>
    <w:rsid w:val="00183428"/>
    <w:rsid w:val="00184A27"/>
    <w:rsid w:val="00184C87"/>
    <w:rsid w:val="0018512F"/>
    <w:rsid w:val="001860B0"/>
    <w:rsid w:val="001861D0"/>
    <w:rsid w:val="001862C9"/>
    <w:rsid w:val="001865AE"/>
    <w:rsid w:val="001873DA"/>
    <w:rsid w:val="00190BDC"/>
    <w:rsid w:val="00190C19"/>
    <w:rsid w:val="00190CEA"/>
    <w:rsid w:val="00191B07"/>
    <w:rsid w:val="00192700"/>
    <w:rsid w:val="0019277C"/>
    <w:rsid w:val="00192F1F"/>
    <w:rsid w:val="00193310"/>
    <w:rsid w:val="0019461D"/>
    <w:rsid w:val="00194C2B"/>
    <w:rsid w:val="00194D55"/>
    <w:rsid w:val="00194F9E"/>
    <w:rsid w:val="001957D4"/>
    <w:rsid w:val="001959E6"/>
    <w:rsid w:val="00196853"/>
    <w:rsid w:val="0019710D"/>
    <w:rsid w:val="00197589"/>
    <w:rsid w:val="001A0216"/>
    <w:rsid w:val="001A0479"/>
    <w:rsid w:val="001A05C9"/>
    <w:rsid w:val="001A0E2E"/>
    <w:rsid w:val="001A10CB"/>
    <w:rsid w:val="001A12B1"/>
    <w:rsid w:val="001A18D6"/>
    <w:rsid w:val="001A1A2A"/>
    <w:rsid w:val="001A1B89"/>
    <w:rsid w:val="001A287B"/>
    <w:rsid w:val="001A28F8"/>
    <w:rsid w:val="001A2A7E"/>
    <w:rsid w:val="001A2AD4"/>
    <w:rsid w:val="001A2BC3"/>
    <w:rsid w:val="001A3339"/>
    <w:rsid w:val="001A33F6"/>
    <w:rsid w:val="001A352E"/>
    <w:rsid w:val="001A3A9D"/>
    <w:rsid w:val="001A3B88"/>
    <w:rsid w:val="001A3C7E"/>
    <w:rsid w:val="001A42EC"/>
    <w:rsid w:val="001A4619"/>
    <w:rsid w:val="001A4868"/>
    <w:rsid w:val="001A55DD"/>
    <w:rsid w:val="001A57E9"/>
    <w:rsid w:val="001A66C9"/>
    <w:rsid w:val="001A6C9B"/>
    <w:rsid w:val="001A766C"/>
    <w:rsid w:val="001A786E"/>
    <w:rsid w:val="001B08DA"/>
    <w:rsid w:val="001B1280"/>
    <w:rsid w:val="001B1605"/>
    <w:rsid w:val="001B19D7"/>
    <w:rsid w:val="001B259C"/>
    <w:rsid w:val="001B34A4"/>
    <w:rsid w:val="001B3793"/>
    <w:rsid w:val="001B38B7"/>
    <w:rsid w:val="001B3EF6"/>
    <w:rsid w:val="001B3F5C"/>
    <w:rsid w:val="001B54F2"/>
    <w:rsid w:val="001B63FC"/>
    <w:rsid w:val="001B6A70"/>
    <w:rsid w:val="001B6CDA"/>
    <w:rsid w:val="001B6DA4"/>
    <w:rsid w:val="001B7A17"/>
    <w:rsid w:val="001C0043"/>
    <w:rsid w:val="001C0256"/>
    <w:rsid w:val="001C0B24"/>
    <w:rsid w:val="001C0EAE"/>
    <w:rsid w:val="001C1001"/>
    <w:rsid w:val="001C105F"/>
    <w:rsid w:val="001C1983"/>
    <w:rsid w:val="001C2613"/>
    <w:rsid w:val="001C3010"/>
    <w:rsid w:val="001C360C"/>
    <w:rsid w:val="001C3EE6"/>
    <w:rsid w:val="001C4407"/>
    <w:rsid w:val="001C4480"/>
    <w:rsid w:val="001C6D42"/>
    <w:rsid w:val="001C71EF"/>
    <w:rsid w:val="001C79A9"/>
    <w:rsid w:val="001C7D91"/>
    <w:rsid w:val="001D0637"/>
    <w:rsid w:val="001D0AC0"/>
    <w:rsid w:val="001D1565"/>
    <w:rsid w:val="001D1699"/>
    <w:rsid w:val="001D2287"/>
    <w:rsid w:val="001D26A1"/>
    <w:rsid w:val="001D2D48"/>
    <w:rsid w:val="001D3492"/>
    <w:rsid w:val="001D3755"/>
    <w:rsid w:val="001D3B78"/>
    <w:rsid w:val="001D470B"/>
    <w:rsid w:val="001D4A78"/>
    <w:rsid w:val="001D6176"/>
    <w:rsid w:val="001D63E6"/>
    <w:rsid w:val="001D668F"/>
    <w:rsid w:val="001D66B4"/>
    <w:rsid w:val="001D6A54"/>
    <w:rsid w:val="001D6F15"/>
    <w:rsid w:val="001D6FEC"/>
    <w:rsid w:val="001D702A"/>
    <w:rsid w:val="001D79D9"/>
    <w:rsid w:val="001E049A"/>
    <w:rsid w:val="001E04B3"/>
    <w:rsid w:val="001E1004"/>
    <w:rsid w:val="001E11F6"/>
    <w:rsid w:val="001E1218"/>
    <w:rsid w:val="001E18F5"/>
    <w:rsid w:val="001E194A"/>
    <w:rsid w:val="001E3932"/>
    <w:rsid w:val="001E3D8E"/>
    <w:rsid w:val="001E46FA"/>
    <w:rsid w:val="001E47DC"/>
    <w:rsid w:val="001E5ACF"/>
    <w:rsid w:val="001E6057"/>
    <w:rsid w:val="001E6C8F"/>
    <w:rsid w:val="001E6F54"/>
    <w:rsid w:val="001E7124"/>
    <w:rsid w:val="001E76D8"/>
    <w:rsid w:val="001E76DE"/>
    <w:rsid w:val="001E7A21"/>
    <w:rsid w:val="001E7C41"/>
    <w:rsid w:val="001E7CCA"/>
    <w:rsid w:val="001E7FA8"/>
    <w:rsid w:val="001F02AB"/>
    <w:rsid w:val="001F0C7C"/>
    <w:rsid w:val="001F0CAF"/>
    <w:rsid w:val="001F2098"/>
    <w:rsid w:val="001F2207"/>
    <w:rsid w:val="001F2595"/>
    <w:rsid w:val="001F2D51"/>
    <w:rsid w:val="001F2E23"/>
    <w:rsid w:val="001F3499"/>
    <w:rsid w:val="001F4523"/>
    <w:rsid w:val="001F4718"/>
    <w:rsid w:val="001F4B9D"/>
    <w:rsid w:val="001F4C5F"/>
    <w:rsid w:val="001F57A5"/>
    <w:rsid w:val="001F5DA4"/>
    <w:rsid w:val="001F6B5A"/>
    <w:rsid w:val="001F6D9C"/>
    <w:rsid w:val="001F6DF5"/>
    <w:rsid w:val="001F71AD"/>
    <w:rsid w:val="002001E4"/>
    <w:rsid w:val="00200AB1"/>
    <w:rsid w:val="00202B3E"/>
    <w:rsid w:val="002030C1"/>
    <w:rsid w:val="0020419A"/>
    <w:rsid w:val="002046C7"/>
    <w:rsid w:val="0020531F"/>
    <w:rsid w:val="002053EB"/>
    <w:rsid w:val="00205750"/>
    <w:rsid w:val="00205A2C"/>
    <w:rsid w:val="00205D2A"/>
    <w:rsid w:val="00205D3C"/>
    <w:rsid w:val="0020625D"/>
    <w:rsid w:val="0020633A"/>
    <w:rsid w:val="00206882"/>
    <w:rsid w:val="00206CA6"/>
    <w:rsid w:val="002072B8"/>
    <w:rsid w:val="002076CB"/>
    <w:rsid w:val="00207B48"/>
    <w:rsid w:val="00207C51"/>
    <w:rsid w:val="00207E5A"/>
    <w:rsid w:val="00210404"/>
    <w:rsid w:val="002108CB"/>
    <w:rsid w:val="00210E7D"/>
    <w:rsid w:val="00211307"/>
    <w:rsid w:val="002118CB"/>
    <w:rsid w:val="00211AA7"/>
    <w:rsid w:val="0021322C"/>
    <w:rsid w:val="00213398"/>
    <w:rsid w:val="00213399"/>
    <w:rsid w:val="0021501C"/>
    <w:rsid w:val="00215422"/>
    <w:rsid w:val="00215452"/>
    <w:rsid w:val="002162D1"/>
    <w:rsid w:val="002163A9"/>
    <w:rsid w:val="00216EAF"/>
    <w:rsid w:val="00217DFE"/>
    <w:rsid w:val="00220168"/>
    <w:rsid w:val="00220484"/>
    <w:rsid w:val="00220615"/>
    <w:rsid w:val="002207B1"/>
    <w:rsid w:val="00220D88"/>
    <w:rsid w:val="002218A4"/>
    <w:rsid w:val="00221BC5"/>
    <w:rsid w:val="0022249A"/>
    <w:rsid w:val="002224AB"/>
    <w:rsid w:val="00222EF3"/>
    <w:rsid w:val="00223365"/>
    <w:rsid w:val="00223A30"/>
    <w:rsid w:val="00223D64"/>
    <w:rsid w:val="00225946"/>
    <w:rsid w:val="00225A6E"/>
    <w:rsid w:val="00227619"/>
    <w:rsid w:val="0022798F"/>
    <w:rsid w:val="002302D4"/>
    <w:rsid w:val="00230916"/>
    <w:rsid w:val="002318AC"/>
    <w:rsid w:val="00231AB4"/>
    <w:rsid w:val="00231E47"/>
    <w:rsid w:val="00232137"/>
    <w:rsid w:val="00232D8C"/>
    <w:rsid w:val="002330EF"/>
    <w:rsid w:val="002331AF"/>
    <w:rsid w:val="0023329D"/>
    <w:rsid w:val="002334CE"/>
    <w:rsid w:val="00233B7D"/>
    <w:rsid w:val="002340C1"/>
    <w:rsid w:val="002343A9"/>
    <w:rsid w:val="0023465D"/>
    <w:rsid w:val="00234AE2"/>
    <w:rsid w:val="0023524F"/>
    <w:rsid w:val="002361DA"/>
    <w:rsid w:val="00237E43"/>
    <w:rsid w:val="00240316"/>
    <w:rsid w:val="00240B55"/>
    <w:rsid w:val="00240D0B"/>
    <w:rsid w:val="00240ED2"/>
    <w:rsid w:val="00242104"/>
    <w:rsid w:val="0024242B"/>
    <w:rsid w:val="0024289B"/>
    <w:rsid w:val="00243151"/>
    <w:rsid w:val="00243E72"/>
    <w:rsid w:val="00243F61"/>
    <w:rsid w:val="002443E5"/>
    <w:rsid w:val="002449E5"/>
    <w:rsid w:val="00244B98"/>
    <w:rsid w:val="002451E3"/>
    <w:rsid w:val="0024588C"/>
    <w:rsid w:val="00245C5F"/>
    <w:rsid w:val="00246093"/>
    <w:rsid w:val="00246C23"/>
    <w:rsid w:val="00247073"/>
    <w:rsid w:val="00247867"/>
    <w:rsid w:val="00250287"/>
    <w:rsid w:val="002506AA"/>
    <w:rsid w:val="0025104D"/>
    <w:rsid w:val="002513B7"/>
    <w:rsid w:val="0025189D"/>
    <w:rsid w:val="00251AA7"/>
    <w:rsid w:val="00253215"/>
    <w:rsid w:val="002533F2"/>
    <w:rsid w:val="002535E7"/>
    <w:rsid w:val="0025374C"/>
    <w:rsid w:val="00255689"/>
    <w:rsid w:val="002559CD"/>
    <w:rsid w:val="002562AB"/>
    <w:rsid w:val="00256368"/>
    <w:rsid w:val="002572E3"/>
    <w:rsid w:val="002572FE"/>
    <w:rsid w:val="00257B86"/>
    <w:rsid w:val="00257BDC"/>
    <w:rsid w:val="00257D41"/>
    <w:rsid w:val="00260951"/>
    <w:rsid w:val="00260D04"/>
    <w:rsid w:val="002625BC"/>
    <w:rsid w:val="002627AE"/>
    <w:rsid w:val="002628FE"/>
    <w:rsid w:val="0026320B"/>
    <w:rsid w:val="0026398D"/>
    <w:rsid w:val="00263A28"/>
    <w:rsid w:val="00264060"/>
    <w:rsid w:val="002640CC"/>
    <w:rsid w:val="0026483B"/>
    <w:rsid w:val="00264933"/>
    <w:rsid w:val="00264B3E"/>
    <w:rsid w:val="0026579B"/>
    <w:rsid w:val="0026580C"/>
    <w:rsid w:val="00266E1D"/>
    <w:rsid w:val="0026749B"/>
    <w:rsid w:val="002678AB"/>
    <w:rsid w:val="00267CC7"/>
    <w:rsid w:val="00267D31"/>
    <w:rsid w:val="00267EA9"/>
    <w:rsid w:val="00270265"/>
    <w:rsid w:val="00270B54"/>
    <w:rsid w:val="00270D91"/>
    <w:rsid w:val="00270E21"/>
    <w:rsid w:val="002712FB"/>
    <w:rsid w:val="0027131A"/>
    <w:rsid w:val="002715CB"/>
    <w:rsid w:val="00271AFB"/>
    <w:rsid w:val="0027348A"/>
    <w:rsid w:val="00273C51"/>
    <w:rsid w:val="00273E03"/>
    <w:rsid w:val="00273E92"/>
    <w:rsid w:val="0027408B"/>
    <w:rsid w:val="00274284"/>
    <w:rsid w:val="002744A2"/>
    <w:rsid w:val="002748DE"/>
    <w:rsid w:val="00274DF7"/>
    <w:rsid w:val="00275590"/>
    <w:rsid w:val="00276378"/>
    <w:rsid w:val="00276973"/>
    <w:rsid w:val="00276D37"/>
    <w:rsid w:val="00276E21"/>
    <w:rsid w:val="002772E9"/>
    <w:rsid w:val="00277325"/>
    <w:rsid w:val="0027775C"/>
    <w:rsid w:val="00277FEF"/>
    <w:rsid w:val="002804BA"/>
    <w:rsid w:val="00280722"/>
    <w:rsid w:val="00280B8A"/>
    <w:rsid w:val="00281685"/>
    <w:rsid w:val="0028334D"/>
    <w:rsid w:val="00283400"/>
    <w:rsid w:val="00284CDB"/>
    <w:rsid w:val="00284CE8"/>
    <w:rsid w:val="00285468"/>
    <w:rsid w:val="0028598B"/>
    <w:rsid w:val="00285FA4"/>
    <w:rsid w:val="00286BE8"/>
    <w:rsid w:val="00286FEF"/>
    <w:rsid w:val="00287DBE"/>
    <w:rsid w:val="00287EB0"/>
    <w:rsid w:val="0029123B"/>
    <w:rsid w:val="00291397"/>
    <w:rsid w:val="00291B02"/>
    <w:rsid w:val="00291D78"/>
    <w:rsid w:val="00291E7A"/>
    <w:rsid w:val="00291FF6"/>
    <w:rsid w:val="002920CC"/>
    <w:rsid w:val="00292DAB"/>
    <w:rsid w:val="00293A64"/>
    <w:rsid w:val="00293ADE"/>
    <w:rsid w:val="00294E87"/>
    <w:rsid w:val="00294F21"/>
    <w:rsid w:val="00294F94"/>
    <w:rsid w:val="002950EA"/>
    <w:rsid w:val="0029526A"/>
    <w:rsid w:val="00296941"/>
    <w:rsid w:val="002970C5"/>
    <w:rsid w:val="00297926"/>
    <w:rsid w:val="002A01B1"/>
    <w:rsid w:val="002A1DA2"/>
    <w:rsid w:val="002A1F34"/>
    <w:rsid w:val="002A291F"/>
    <w:rsid w:val="002A31F0"/>
    <w:rsid w:val="002A39D6"/>
    <w:rsid w:val="002A39D8"/>
    <w:rsid w:val="002A3C3E"/>
    <w:rsid w:val="002A3F4B"/>
    <w:rsid w:val="002A53EA"/>
    <w:rsid w:val="002A58A1"/>
    <w:rsid w:val="002A70A5"/>
    <w:rsid w:val="002A7C46"/>
    <w:rsid w:val="002A7DA9"/>
    <w:rsid w:val="002B1015"/>
    <w:rsid w:val="002B2C66"/>
    <w:rsid w:val="002B31AE"/>
    <w:rsid w:val="002B3B44"/>
    <w:rsid w:val="002B3DAA"/>
    <w:rsid w:val="002B42E8"/>
    <w:rsid w:val="002B4522"/>
    <w:rsid w:val="002B4EB0"/>
    <w:rsid w:val="002B548D"/>
    <w:rsid w:val="002B5E9C"/>
    <w:rsid w:val="002B6B0F"/>
    <w:rsid w:val="002B7FA6"/>
    <w:rsid w:val="002C01F2"/>
    <w:rsid w:val="002C0326"/>
    <w:rsid w:val="002C0B14"/>
    <w:rsid w:val="002C121F"/>
    <w:rsid w:val="002C15B2"/>
    <w:rsid w:val="002C1A96"/>
    <w:rsid w:val="002C1D0F"/>
    <w:rsid w:val="002C2925"/>
    <w:rsid w:val="002C296D"/>
    <w:rsid w:val="002C2B8A"/>
    <w:rsid w:val="002C2FDF"/>
    <w:rsid w:val="002C33FA"/>
    <w:rsid w:val="002C347D"/>
    <w:rsid w:val="002C3640"/>
    <w:rsid w:val="002C3B08"/>
    <w:rsid w:val="002C3FC4"/>
    <w:rsid w:val="002C46D8"/>
    <w:rsid w:val="002C5226"/>
    <w:rsid w:val="002C6FBF"/>
    <w:rsid w:val="002C70ED"/>
    <w:rsid w:val="002C7281"/>
    <w:rsid w:val="002C77F9"/>
    <w:rsid w:val="002C7B01"/>
    <w:rsid w:val="002C7DE5"/>
    <w:rsid w:val="002D09C6"/>
    <w:rsid w:val="002D0A4C"/>
    <w:rsid w:val="002D0AE7"/>
    <w:rsid w:val="002D0E8B"/>
    <w:rsid w:val="002D11E3"/>
    <w:rsid w:val="002D147D"/>
    <w:rsid w:val="002D15D4"/>
    <w:rsid w:val="002D1CC9"/>
    <w:rsid w:val="002D2062"/>
    <w:rsid w:val="002D26DC"/>
    <w:rsid w:val="002D2A26"/>
    <w:rsid w:val="002D3101"/>
    <w:rsid w:val="002D3257"/>
    <w:rsid w:val="002D3736"/>
    <w:rsid w:val="002D3839"/>
    <w:rsid w:val="002D3B00"/>
    <w:rsid w:val="002D3B92"/>
    <w:rsid w:val="002D41D3"/>
    <w:rsid w:val="002D4D10"/>
    <w:rsid w:val="002D5103"/>
    <w:rsid w:val="002D66AF"/>
    <w:rsid w:val="002D672F"/>
    <w:rsid w:val="002D7990"/>
    <w:rsid w:val="002E0817"/>
    <w:rsid w:val="002E1969"/>
    <w:rsid w:val="002E19A1"/>
    <w:rsid w:val="002E2363"/>
    <w:rsid w:val="002E2A8A"/>
    <w:rsid w:val="002E2DAB"/>
    <w:rsid w:val="002E35AC"/>
    <w:rsid w:val="002E4117"/>
    <w:rsid w:val="002E4633"/>
    <w:rsid w:val="002E4D4B"/>
    <w:rsid w:val="002E4E66"/>
    <w:rsid w:val="002E52AC"/>
    <w:rsid w:val="002E53C4"/>
    <w:rsid w:val="002E5C18"/>
    <w:rsid w:val="002E5CB4"/>
    <w:rsid w:val="002E6276"/>
    <w:rsid w:val="002E6FFE"/>
    <w:rsid w:val="002F0DA4"/>
    <w:rsid w:val="002F1526"/>
    <w:rsid w:val="002F1564"/>
    <w:rsid w:val="002F273F"/>
    <w:rsid w:val="002F2F15"/>
    <w:rsid w:val="002F392A"/>
    <w:rsid w:val="002F434B"/>
    <w:rsid w:val="002F4C68"/>
    <w:rsid w:val="002F525C"/>
    <w:rsid w:val="002F5ADA"/>
    <w:rsid w:val="002F626A"/>
    <w:rsid w:val="002F6905"/>
    <w:rsid w:val="002F6E34"/>
    <w:rsid w:val="002F7169"/>
    <w:rsid w:val="00300C6E"/>
    <w:rsid w:val="00301583"/>
    <w:rsid w:val="00301981"/>
    <w:rsid w:val="00301A28"/>
    <w:rsid w:val="00301D9B"/>
    <w:rsid w:val="00301DDF"/>
    <w:rsid w:val="00303F50"/>
    <w:rsid w:val="00304CDA"/>
    <w:rsid w:val="00304CE6"/>
    <w:rsid w:val="00304ECE"/>
    <w:rsid w:val="00305979"/>
    <w:rsid w:val="00305BC4"/>
    <w:rsid w:val="00305EA0"/>
    <w:rsid w:val="00307188"/>
    <w:rsid w:val="00307377"/>
    <w:rsid w:val="003101B5"/>
    <w:rsid w:val="0031073C"/>
    <w:rsid w:val="00310C4B"/>
    <w:rsid w:val="00310DD5"/>
    <w:rsid w:val="003115A5"/>
    <w:rsid w:val="00311826"/>
    <w:rsid w:val="00311981"/>
    <w:rsid w:val="00311EF3"/>
    <w:rsid w:val="00312349"/>
    <w:rsid w:val="003124D8"/>
    <w:rsid w:val="00312973"/>
    <w:rsid w:val="00312D6F"/>
    <w:rsid w:val="003135A3"/>
    <w:rsid w:val="00313F38"/>
    <w:rsid w:val="00313FFB"/>
    <w:rsid w:val="00314423"/>
    <w:rsid w:val="00314BB7"/>
    <w:rsid w:val="0031586D"/>
    <w:rsid w:val="00316737"/>
    <w:rsid w:val="0031785C"/>
    <w:rsid w:val="00317CE4"/>
    <w:rsid w:val="00320684"/>
    <w:rsid w:val="00320B73"/>
    <w:rsid w:val="00320FDF"/>
    <w:rsid w:val="00321151"/>
    <w:rsid w:val="003213C7"/>
    <w:rsid w:val="003217B9"/>
    <w:rsid w:val="0032272A"/>
    <w:rsid w:val="00322C7D"/>
    <w:rsid w:val="00323403"/>
    <w:rsid w:val="0032358E"/>
    <w:rsid w:val="003247D6"/>
    <w:rsid w:val="0032488E"/>
    <w:rsid w:val="00325289"/>
    <w:rsid w:val="00325400"/>
    <w:rsid w:val="00325765"/>
    <w:rsid w:val="00325D59"/>
    <w:rsid w:val="00326538"/>
    <w:rsid w:val="00326936"/>
    <w:rsid w:val="0032697C"/>
    <w:rsid w:val="00326B67"/>
    <w:rsid w:val="00327BC0"/>
    <w:rsid w:val="00327F1D"/>
    <w:rsid w:val="003300D7"/>
    <w:rsid w:val="003304A3"/>
    <w:rsid w:val="003305C9"/>
    <w:rsid w:val="003308B1"/>
    <w:rsid w:val="00330AF2"/>
    <w:rsid w:val="00330E0D"/>
    <w:rsid w:val="00330EF8"/>
    <w:rsid w:val="0033160C"/>
    <w:rsid w:val="003318A7"/>
    <w:rsid w:val="00331BB9"/>
    <w:rsid w:val="00331FA5"/>
    <w:rsid w:val="0033209C"/>
    <w:rsid w:val="003327EB"/>
    <w:rsid w:val="00332A14"/>
    <w:rsid w:val="00332F5F"/>
    <w:rsid w:val="00333509"/>
    <w:rsid w:val="00333CD5"/>
    <w:rsid w:val="00335A10"/>
    <w:rsid w:val="00335A4B"/>
    <w:rsid w:val="00335A60"/>
    <w:rsid w:val="00335E61"/>
    <w:rsid w:val="00336427"/>
    <w:rsid w:val="003369C6"/>
    <w:rsid w:val="00336AA2"/>
    <w:rsid w:val="003375B8"/>
    <w:rsid w:val="00337EE7"/>
    <w:rsid w:val="00340ABD"/>
    <w:rsid w:val="003416F1"/>
    <w:rsid w:val="0034214A"/>
    <w:rsid w:val="003429CE"/>
    <w:rsid w:val="00342B8D"/>
    <w:rsid w:val="00342CA7"/>
    <w:rsid w:val="0034323F"/>
    <w:rsid w:val="003432A8"/>
    <w:rsid w:val="003436C9"/>
    <w:rsid w:val="00343748"/>
    <w:rsid w:val="00343A72"/>
    <w:rsid w:val="003452AE"/>
    <w:rsid w:val="003456C9"/>
    <w:rsid w:val="00346118"/>
    <w:rsid w:val="003467D4"/>
    <w:rsid w:val="00346D8E"/>
    <w:rsid w:val="00347E0C"/>
    <w:rsid w:val="00350471"/>
    <w:rsid w:val="0035049B"/>
    <w:rsid w:val="00350A7B"/>
    <w:rsid w:val="0035116E"/>
    <w:rsid w:val="00351625"/>
    <w:rsid w:val="00351A26"/>
    <w:rsid w:val="00351DB4"/>
    <w:rsid w:val="003529B2"/>
    <w:rsid w:val="00352D6C"/>
    <w:rsid w:val="003532B7"/>
    <w:rsid w:val="003537F4"/>
    <w:rsid w:val="00354653"/>
    <w:rsid w:val="0035467A"/>
    <w:rsid w:val="00354B0D"/>
    <w:rsid w:val="00355016"/>
    <w:rsid w:val="00355030"/>
    <w:rsid w:val="00355A80"/>
    <w:rsid w:val="00355AE1"/>
    <w:rsid w:val="00355BDE"/>
    <w:rsid w:val="00355DB0"/>
    <w:rsid w:val="00356448"/>
    <w:rsid w:val="00356622"/>
    <w:rsid w:val="00356DD0"/>
    <w:rsid w:val="003608A7"/>
    <w:rsid w:val="00361366"/>
    <w:rsid w:val="00361A48"/>
    <w:rsid w:val="00361CA7"/>
    <w:rsid w:val="00362974"/>
    <w:rsid w:val="003643D2"/>
    <w:rsid w:val="0036558E"/>
    <w:rsid w:val="00365FC4"/>
    <w:rsid w:val="00366A6F"/>
    <w:rsid w:val="00367A4E"/>
    <w:rsid w:val="0037088B"/>
    <w:rsid w:val="00370E85"/>
    <w:rsid w:val="003712C9"/>
    <w:rsid w:val="00371D09"/>
    <w:rsid w:val="00372A9F"/>
    <w:rsid w:val="00372AAA"/>
    <w:rsid w:val="00372DFB"/>
    <w:rsid w:val="0037378C"/>
    <w:rsid w:val="003742E8"/>
    <w:rsid w:val="0037464C"/>
    <w:rsid w:val="003748C2"/>
    <w:rsid w:val="003748D3"/>
    <w:rsid w:val="0037491A"/>
    <w:rsid w:val="00374C19"/>
    <w:rsid w:val="00374F56"/>
    <w:rsid w:val="003751CB"/>
    <w:rsid w:val="003758DF"/>
    <w:rsid w:val="0037598A"/>
    <w:rsid w:val="00375A80"/>
    <w:rsid w:val="00375FF4"/>
    <w:rsid w:val="0037618B"/>
    <w:rsid w:val="0037674F"/>
    <w:rsid w:val="00376E41"/>
    <w:rsid w:val="0037728E"/>
    <w:rsid w:val="00377DBC"/>
    <w:rsid w:val="00380B6E"/>
    <w:rsid w:val="00380E2F"/>
    <w:rsid w:val="00382F84"/>
    <w:rsid w:val="00383783"/>
    <w:rsid w:val="00385910"/>
    <w:rsid w:val="00386497"/>
    <w:rsid w:val="0038793C"/>
    <w:rsid w:val="003879F0"/>
    <w:rsid w:val="00387AFE"/>
    <w:rsid w:val="00387D3C"/>
    <w:rsid w:val="00390165"/>
    <w:rsid w:val="0039045A"/>
    <w:rsid w:val="00390899"/>
    <w:rsid w:val="00392596"/>
    <w:rsid w:val="0039278B"/>
    <w:rsid w:val="00392DD4"/>
    <w:rsid w:val="0039382C"/>
    <w:rsid w:val="00393954"/>
    <w:rsid w:val="00393E7A"/>
    <w:rsid w:val="00394323"/>
    <w:rsid w:val="003951D8"/>
    <w:rsid w:val="00395484"/>
    <w:rsid w:val="0039618B"/>
    <w:rsid w:val="00397569"/>
    <w:rsid w:val="003979FD"/>
    <w:rsid w:val="003A0081"/>
    <w:rsid w:val="003A0869"/>
    <w:rsid w:val="003A158D"/>
    <w:rsid w:val="003A1A0B"/>
    <w:rsid w:val="003A23F4"/>
    <w:rsid w:val="003A2A2A"/>
    <w:rsid w:val="003A2AA6"/>
    <w:rsid w:val="003A2D69"/>
    <w:rsid w:val="003A2E12"/>
    <w:rsid w:val="003A322C"/>
    <w:rsid w:val="003A3941"/>
    <w:rsid w:val="003A427B"/>
    <w:rsid w:val="003A51B0"/>
    <w:rsid w:val="003A5590"/>
    <w:rsid w:val="003A7B03"/>
    <w:rsid w:val="003B0121"/>
    <w:rsid w:val="003B0717"/>
    <w:rsid w:val="003B0C52"/>
    <w:rsid w:val="003B0D20"/>
    <w:rsid w:val="003B1416"/>
    <w:rsid w:val="003B19FF"/>
    <w:rsid w:val="003B2156"/>
    <w:rsid w:val="003B2B3E"/>
    <w:rsid w:val="003B4422"/>
    <w:rsid w:val="003B4640"/>
    <w:rsid w:val="003B5247"/>
    <w:rsid w:val="003B619D"/>
    <w:rsid w:val="003B71EB"/>
    <w:rsid w:val="003C129F"/>
    <w:rsid w:val="003C16F6"/>
    <w:rsid w:val="003C1732"/>
    <w:rsid w:val="003C2D1D"/>
    <w:rsid w:val="003C3962"/>
    <w:rsid w:val="003C3DED"/>
    <w:rsid w:val="003C4736"/>
    <w:rsid w:val="003C50FE"/>
    <w:rsid w:val="003C51E6"/>
    <w:rsid w:val="003C6043"/>
    <w:rsid w:val="003C7A26"/>
    <w:rsid w:val="003C7B4D"/>
    <w:rsid w:val="003C7C7F"/>
    <w:rsid w:val="003C7FCE"/>
    <w:rsid w:val="003D04EC"/>
    <w:rsid w:val="003D1173"/>
    <w:rsid w:val="003D1328"/>
    <w:rsid w:val="003D1837"/>
    <w:rsid w:val="003D2E5F"/>
    <w:rsid w:val="003D32A8"/>
    <w:rsid w:val="003D472B"/>
    <w:rsid w:val="003D4B4B"/>
    <w:rsid w:val="003D4FBF"/>
    <w:rsid w:val="003D5735"/>
    <w:rsid w:val="003D6907"/>
    <w:rsid w:val="003D6DD8"/>
    <w:rsid w:val="003D72B7"/>
    <w:rsid w:val="003D799F"/>
    <w:rsid w:val="003D7A92"/>
    <w:rsid w:val="003D7AFA"/>
    <w:rsid w:val="003E0129"/>
    <w:rsid w:val="003E04C0"/>
    <w:rsid w:val="003E0969"/>
    <w:rsid w:val="003E1378"/>
    <w:rsid w:val="003E1710"/>
    <w:rsid w:val="003E187F"/>
    <w:rsid w:val="003E1A55"/>
    <w:rsid w:val="003E2F8E"/>
    <w:rsid w:val="003E34E4"/>
    <w:rsid w:val="003E3698"/>
    <w:rsid w:val="003E3E68"/>
    <w:rsid w:val="003E4224"/>
    <w:rsid w:val="003E4228"/>
    <w:rsid w:val="003E42D6"/>
    <w:rsid w:val="003E46F4"/>
    <w:rsid w:val="003E471C"/>
    <w:rsid w:val="003E4755"/>
    <w:rsid w:val="003E524D"/>
    <w:rsid w:val="003E5302"/>
    <w:rsid w:val="003E543F"/>
    <w:rsid w:val="003E5BBA"/>
    <w:rsid w:val="003E5D1E"/>
    <w:rsid w:val="003E5D82"/>
    <w:rsid w:val="003E5E9C"/>
    <w:rsid w:val="003E6531"/>
    <w:rsid w:val="003E6DDF"/>
    <w:rsid w:val="003E7273"/>
    <w:rsid w:val="003E75EF"/>
    <w:rsid w:val="003F021D"/>
    <w:rsid w:val="003F1755"/>
    <w:rsid w:val="003F1D64"/>
    <w:rsid w:val="003F236E"/>
    <w:rsid w:val="003F2484"/>
    <w:rsid w:val="003F2754"/>
    <w:rsid w:val="003F29B8"/>
    <w:rsid w:val="003F29D1"/>
    <w:rsid w:val="003F2A12"/>
    <w:rsid w:val="003F2DD3"/>
    <w:rsid w:val="003F326E"/>
    <w:rsid w:val="003F3844"/>
    <w:rsid w:val="003F3B2A"/>
    <w:rsid w:val="003F3C03"/>
    <w:rsid w:val="003F4AD9"/>
    <w:rsid w:val="003F4B1A"/>
    <w:rsid w:val="003F4CB0"/>
    <w:rsid w:val="003F4F09"/>
    <w:rsid w:val="003F50A4"/>
    <w:rsid w:val="003F5E96"/>
    <w:rsid w:val="003F62D1"/>
    <w:rsid w:val="003F6A81"/>
    <w:rsid w:val="00400052"/>
    <w:rsid w:val="00401589"/>
    <w:rsid w:val="004016D3"/>
    <w:rsid w:val="00401C8A"/>
    <w:rsid w:val="0040203E"/>
    <w:rsid w:val="00402301"/>
    <w:rsid w:val="0040301A"/>
    <w:rsid w:val="00403286"/>
    <w:rsid w:val="00403311"/>
    <w:rsid w:val="00404212"/>
    <w:rsid w:val="0040429A"/>
    <w:rsid w:val="004049A9"/>
    <w:rsid w:val="00406948"/>
    <w:rsid w:val="00406C1A"/>
    <w:rsid w:val="00407037"/>
    <w:rsid w:val="004071F8"/>
    <w:rsid w:val="004077BD"/>
    <w:rsid w:val="00407BDF"/>
    <w:rsid w:val="00407CAC"/>
    <w:rsid w:val="00410EAB"/>
    <w:rsid w:val="004121E4"/>
    <w:rsid w:val="004121E6"/>
    <w:rsid w:val="004128D8"/>
    <w:rsid w:val="00414354"/>
    <w:rsid w:val="00414698"/>
    <w:rsid w:val="0041486F"/>
    <w:rsid w:val="00415559"/>
    <w:rsid w:val="004159C3"/>
    <w:rsid w:val="00415FB0"/>
    <w:rsid w:val="0041630C"/>
    <w:rsid w:val="004165AB"/>
    <w:rsid w:val="004208A3"/>
    <w:rsid w:val="004216FD"/>
    <w:rsid w:val="0042203B"/>
    <w:rsid w:val="004222E8"/>
    <w:rsid w:val="004235B8"/>
    <w:rsid w:val="00423601"/>
    <w:rsid w:val="00423EFF"/>
    <w:rsid w:val="0042576A"/>
    <w:rsid w:val="00425B8E"/>
    <w:rsid w:val="00426A38"/>
    <w:rsid w:val="00426E5A"/>
    <w:rsid w:val="00427158"/>
    <w:rsid w:val="0042772B"/>
    <w:rsid w:val="00427D71"/>
    <w:rsid w:val="0043017A"/>
    <w:rsid w:val="00430D9C"/>
    <w:rsid w:val="0043115C"/>
    <w:rsid w:val="004311B6"/>
    <w:rsid w:val="00431DB0"/>
    <w:rsid w:val="00431F9A"/>
    <w:rsid w:val="00432939"/>
    <w:rsid w:val="00432B3A"/>
    <w:rsid w:val="00434306"/>
    <w:rsid w:val="00434B10"/>
    <w:rsid w:val="004351CE"/>
    <w:rsid w:val="004351D2"/>
    <w:rsid w:val="004352E4"/>
    <w:rsid w:val="00435355"/>
    <w:rsid w:val="00435678"/>
    <w:rsid w:val="00437393"/>
    <w:rsid w:val="00437696"/>
    <w:rsid w:val="00437A05"/>
    <w:rsid w:val="00440C8F"/>
    <w:rsid w:val="00441378"/>
    <w:rsid w:val="0044168D"/>
    <w:rsid w:val="00441BC4"/>
    <w:rsid w:val="00441E06"/>
    <w:rsid w:val="00441FD2"/>
    <w:rsid w:val="00442173"/>
    <w:rsid w:val="004422A7"/>
    <w:rsid w:val="0044252A"/>
    <w:rsid w:val="00442850"/>
    <w:rsid w:val="00443068"/>
    <w:rsid w:val="0044377C"/>
    <w:rsid w:val="004449B7"/>
    <w:rsid w:val="00444D6B"/>
    <w:rsid w:val="004453D2"/>
    <w:rsid w:val="00445ABB"/>
    <w:rsid w:val="00446209"/>
    <w:rsid w:val="004467A7"/>
    <w:rsid w:val="00446E62"/>
    <w:rsid w:val="00447EE5"/>
    <w:rsid w:val="00450BCE"/>
    <w:rsid w:val="00451E53"/>
    <w:rsid w:val="0045227F"/>
    <w:rsid w:val="004527A1"/>
    <w:rsid w:val="00454096"/>
    <w:rsid w:val="004550D4"/>
    <w:rsid w:val="0045521D"/>
    <w:rsid w:val="0045575A"/>
    <w:rsid w:val="004559CE"/>
    <w:rsid w:val="00455F31"/>
    <w:rsid w:val="00456037"/>
    <w:rsid w:val="0045742C"/>
    <w:rsid w:val="004574EF"/>
    <w:rsid w:val="004601C8"/>
    <w:rsid w:val="00460277"/>
    <w:rsid w:val="004602B8"/>
    <w:rsid w:val="0046210B"/>
    <w:rsid w:val="00462167"/>
    <w:rsid w:val="00462176"/>
    <w:rsid w:val="004633A6"/>
    <w:rsid w:val="0046365D"/>
    <w:rsid w:val="0046389D"/>
    <w:rsid w:val="004647DE"/>
    <w:rsid w:val="004649B8"/>
    <w:rsid w:val="00465145"/>
    <w:rsid w:val="00465A26"/>
    <w:rsid w:val="004675AF"/>
    <w:rsid w:val="004675CC"/>
    <w:rsid w:val="00467CEC"/>
    <w:rsid w:val="004702B1"/>
    <w:rsid w:val="004702FC"/>
    <w:rsid w:val="00470B3D"/>
    <w:rsid w:val="00470C53"/>
    <w:rsid w:val="004714D1"/>
    <w:rsid w:val="00471902"/>
    <w:rsid w:val="00471B98"/>
    <w:rsid w:val="00471BCF"/>
    <w:rsid w:val="004724D9"/>
    <w:rsid w:val="00472918"/>
    <w:rsid w:val="004732D9"/>
    <w:rsid w:val="004743A7"/>
    <w:rsid w:val="0047453E"/>
    <w:rsid w:val="004745D5"/>
    <w:rsid w:val="004748A4"/>
    <w:rsid w:val="004752BF"/>
    <w:rsid w:val="004753F0"/>
    <w:rsid w:val="0047670B"/>
    <w:rsid w:val="00477CB9"/>
    <w:rsid w:val="004801C2"/>
    <w:rsid w:val="00480259"/>
    <w:rsid w:val="004808AB"/>
    <w:rsid w:val="0048095B"/>
    <w:rsid w:val="004820B1"/>
    <w:rsid w:val="004823CB"/>
    <w:rsid w:val="00482717"/>
    <w:rsid w:val="0048287E"/>
    <w:rsid w:val="00482AFC"/>
    <w:rsid w:val="00485149"/>
    <w:rsid w:val="0048700B"/>
    <w:rsid w:val="0048771F"/>
    <w:rsid w:val="00487A98"/>
    <w:rsid w:val="00487E94"/>
    <w:rsid w:val="00487F98"/>
    <w:rsid w:val="004905E4"/>
    <w:rsid w:val="00491346"/>
    <w:rsid w:val="004913C0"/>
    <w:rsid w:val="00491687"/>
    <w:rsid w:val="00491A20"/>
    <w:rsid w:val="00491A76"/>
    <w:rsid w:val="00491CBD"/>
    <w:rsid w:val="00491D0A"/>
    <w:rsid w:val="00491F07"/>
    <w:rsid w:val="00491F8C"/>
    <w:rsid w:val="00492F28"/>
    <w:rsid w:val="00493504"/>
    <w:rsid w:val="00493558"/>
    <w:rsid w:val="00493A00"/>
    <w:rsid w:val="00493B15"/>
    <w:rsid w:val="00493D06"/>
    <w:rsid w:val="00494082"/>
    <w:rsid w:val="004945B4"/>
    <w:rsid w:val="004947F3"/>
    <w:rsid w:val="00494D12"/>
    <w:rsid w:val="00495B15"/>
    <w:rsid w:val="00495DEF"/>
    <w:rsid w:val="00495EAF"/>
    <w:rsid w:val="00495F32"/>
    <w:rsid w:val="004962CA"/>
    <w:rsid w:val="00496927"/>
    <w:rsid w:val="00496E7F"/>
    <w:rsid w:val="00496ED3"/>
    <w:rsid w:val="00497757"/>
    <w:rsid w:val="00497AC8"/>
    <w:rsid w:val="004A008A"/>
    <w:rsid w:val="004A20D2"/>
    <w:rsid w:val="004A276B"/>
    <w:rsid w:val="004A284E"/>
    <w:rsid w:val="004A2B20"/>
    <w:rsid w:val="004A3A54"/>
    <w:rsid w:val="004A3EE3"/>
    <w:rsid w:val="004A478F"/>
    <w:rsid w:val="004A4DB6"/>
    <w:rsid w:val="004A5FCC"/>
    <w:rsid w:val="004A607E"/>
    <w:rsid w:val="004A66EB"/>
    <w:rsid w:val="004A729F"/>
    <w:rsid w:val="004A7333"/>
    <w:rsid w:val="004A7573"/>
    <w:rsid w:val="004A771D"/>
    <w:rsid w:val="004A7F61"/>
    <w:rsid w:val="004B01DF"/>
    <w:rsid w:val="004B19F9"/>
    <w:rsid w:val="004B1E72"/>
    <w:rsid w:val="004B1F64"/>
    <w:rsid w:val="004B2729"/>
    <w:rsid w:val="004B2953"/>
    <w:rsid w:val="004B2A69"/>
    <w:rsid w:val="004B341B"/>
    <w:rsid w:val="004B36D5"/>
    <w:rsid w:val="004B45B7"/>
    <w:rsid w:val="004B4855"/>
    <w:rsid w:val="004B4F04"/>
    <w:rsid w:val="004B5B25"/>
    <w:rsid w:val="004B5DFB"/>
    <w:rsid w:val="004B5E65"/>
    <w:rsid w:val="004B612D"/>
    <w:rsid w:val="004B689A"/>
    <w:rsid w:val="004B6A02"/>
    <w:rsid w:val="004B6FF8"/>
    <w:rsid w:val="004C0B32"/>
    <w:rsid w:val="004C0C33"/>
    <w:rsid w:val="004C1394"/>
    <w:rsid w:val="004C2132"/>
    <w:rsid w:val="004C43D3"/>
    <w:rsid w:val="004C48C3"/>
    <w:rsid w:val="004C4980"/>
    <w:rsid w:val="004C498F"/>
    <w:rsid w:val="004C4C20"/>
    <w:rsid w:val="004C5CF6"/>
    <w:rsid w:val="004C66D3"/>
    <w:rsid w:val="004C7354"/>
    <w:rsid w:val="004C7936"/>
    <w:rsid w:val="004C7EFC"/>
    <w:rsid w:val="004D0120"/>
    <w:rsid w:val="004D06DB"/>
    <w:rsid w:val="004D0BAC"/>
    <w:rsid w:val="004D0D18"/>
    <w:rsid w:val="004D2478"/>
    <w:rsid w:val="004D25B6"/>
    <w:rsid w:val="004D2BBE"/>
    <w:rsid w:val="004D3040"/>
    <w:rsid w:val="004D38D1"/>
    <w:rsid w:val="004D4DE9"/>
    <w:rsid w:val="004D592C"/>
    <w:rsid w:val="004D60D6"/>
    <w:rsid w:val="004D6A5C"/>
    <w:rsid w:val="004D6B51"/>
    <w:rsid w:val="004D6EF8"/>
    <w:rsid w:val="004D6F01"/>
    <w:rsid w:val="004D745E"/>
    <w:rsid w:val="004D797E"/>
    <w:rsid w:val="004D7E59"/>
    <w:rsid w:val="004E093A"/>
    <w:rsid w:val="004E0B60"/>
    <w:rsid w:val="004E12FC"/>
    <w:rsid w:val="004E1F98"/>
    <w:rsid w:val="004E2302"/>
    <w:rsid w:val="004E2900"/>
    <w:rsid w:val="004E2B59"/>
    <w:rsid w:val="004E2BC0"/>
    <w:rsid w:val="004E2E54"/>
    <w:rsid w:val="004E3745"/>
    <w:rsid w:val="004E3F22"/>
    <w:rsid w:val="004E4749"/>
    <w:rsid w:val="004E4B91"/>
    <w:rsid w:val="004E5FA0"/>
    <w:rsid w:val="004E6B5D"/>
    <w:rsid w:val="004E6C8D"/>
    <w:rsid w:val="004E76CD"/>
    <w:rsid w:val="004E7C65"/>
    <w:rsid w:val="004F074F"/>
    <w:rsid w:val="004F08FC"/>
    <w:rsid w:val="004F151B"/>
    <w:rsid w:val="004F1A52"/>
    <w:rsid w:val="004F1CE9"/>
    <w:rsid w:val="004F1D15"/>
    <w:rsid w:val="004F1EC6"/>
    <w:rsid w:val="004F2233"/>
    <w:rsid w:val="004F3504"/>
    <w:rsid w:val="004F4034"/>
    <w:rsid w:val="004F42FF"/>
    <w:rsid w:val="004F43AD"/>
    <w:rsid w:val="004F4BD4"/>
    <w:rsid w:val="004F505A"/>
    <w:rsid w:val="004F6185"/>
    <w:rsid w:val="004F6D04"/>
    <w:rsid w:val="004F7654"/>
    <w:rsid w:val="00500690"/>
    <w:rsid w:val="005009AE"/>
    <w:rsid w:val="005011AD"/>
    <w:rsid w:val="00501A6F"/>
    <w:rsid w:val="00501A8F"/>
    <w:rsid w:val="00502CD4"/>
    <w:rsid w:val="005034FE"/>
    <w:rsid w:val="00503B61"/>
    <w:rsid w:val="00503BEB"/>
    <w:rsid w:val="0050447F"/>
    <w:rsid w:val="0050484F"/>
    <w:rsid w:val="005049C1"/>
    <w:rsid w:val="00504C5A"/>
    <w:rsid w:val="00504F9E"/>
    <w:rsid w:val="005053F5"/>
    <w:rsid w:val="0050568C"/>
    <w:rsid w:val="0050577B"/>
    <w:rsid w:val="00505FCE"/>
    <w:rsid w:val="00506179"/>
    <w:rsid w:val="00506D0A"/>
    <w:rsid w:val="00506F04"/>
    <w:rsid w:val="005110D5"/>
    <w:rsid w:val="005119D1"/>
    <w:rsid w:val="00511A32"/>
    <w:rsid w:val="00511E1D"/>
    <w:rsid w:val="00513AC8"/>
    <w:rsid w:val="00514439"/>
    <w:rsid w:val="00515458"/>
    <w:rsid w:val="00516334"/>
    <w:rsid w:val="0052019C"/>
    <w:rsid w:val="005203AE"/>
    <w:rsid w:val="00520913"/>
    <w:rsid w:val="0052098A"/>
    <w:rsid w:val="00520CA0"/>
    <w:rsid w:val="005227CD"/>
    <w:rsid w:val="005238DB"/>
    <w:rsid w:val="00525BD1"/>
    <w:rsid w:val="00526880"/>
    <w:rsid w:val="0052691D"/>
    <w:rsid w:val="00527143"/>
    <w:rsid w:val="0052785B"/>
    <w:rsid w:val="005279E6"/>
    <w:rsid w:val="00530053"/>
    <w:rsid w:val="0053086F"/>
    <w:rsid w:val="005312EB"/>
    <w:rsid w:val="00532494"/>
    <w:rsid w:val="00532729"/>
    <w:rsid w:val="005334D9"/>
    <w:rsid w:val="00533589"/>
    <w:rsid w:val="00533D67"/>
    <w:rsid w:val="00534431"/>
    <w:rsid w:val="005358C9"/>
    <w:rsid w:val="0053605A"/>
    <w:rsid w:val="00537563"/>
    <w:rsid w:val="00540A80"/>
    <w:rsid w:val="005420FE"/>
    <w:rsid w:val="00542936"/>
    <w:rsid w:val="0054350B"/>
    <w:rsid w:val="00544558"/>
    <w:rsid w:val="00545EF6"/>
    <w:rsid w:val="00545F19"/>
    <w:rsid w:val="005460E5"/>
    <w:rsid w:val="005460FB"/>
    <w:rsid w:val="00546388"/>
    <w:rsid w:val="005466FA"/>
    <w:rsid w:val="00547C8A"/>
    <w:rsid w:val="00551DE4"/>
    <w:rsid w:val="00551F83"/>
    <w:rsid w:val="00552159"/>
    <w:rsid w:val="00552710"/>
    <w:rsid w:val="00552894"/>
    <w:rsid w:val="00552D5F"/>
    <w:rsid w:val="00553329"/>
    <w:rsid w:val="00553A5E"/>
    <w:rsid w:val="00553C18"/>
    <w:rsid w:val="005544C0"/>
    <w:rsid w:val="00554958"/>
    <w:rsid w:val="00554FE0"/>
    <w:rsid w:val="00555341"/>
    <w:rsid w:val="00556D49"/>
    <w:rsid w:val="005577BA"/>
    <w:rsid w:val="00557B3B"/>
    <w:rsid w:val="00557BA7"/>
    <w:rsid w:val="00560055"/>
    <w:rsid w:val="0056021B"/>
    <w:rsid w:val="005603FC"/>
    <w:rsid w:val="005604CE"/>
    <w:rsid w:val="00560B67"/>
    <w:rsid w:val="00562D45"/>
    <w:rsid w:val="005633A1"/>
    <w:rsid w:val="00563766"/>
    <w:rsid w:val="00563809"/>
    <w:rsid w:val="00563914"/>
    <w:rsid w:val="00563A51"/>
    <w:rsid w:val="0056416F"/>
    <w:rsid w:val="00565C61"/>
    <w:rsid w:val="005667C5"/>
    <w:rsid w:val="00566A15"/>
    <w:rsid w:val="00566D3B"/>
    <w:rsid w:val="0057045A"/>
    <w:rsid w:val="005708FC"/>
    <w:rsid w:val="005712E5"/>
    <w:rsid w:val="0057169F"/>
    <w:rsid w:val="00573063"/>
    <w:rsid w:val="0057461A"/>
    <w:rsid w:val="00574F00"/>
    <w:rsid w:val="0057627F"/>
    <w:rsid w:val="005766DC"/>
    <w:rsid w:val="00576785"/>
    <w:rsid w:val="00576912"/>
    <w:rsid w:val="00576984"/>
    <w:rsid w:val="00576A41"/>
    <w:rsid w:val="00576B5E"/>
    <w:rsid w:val="0057749D"/>
    <w:rsid w:val="00577987"/>
    <w:rsid w:val="00577B21"/>
    <w:rsid w:val="00577B83"/>
    <w:rsid w:val="00577C58"/>
    <w:rsid w:val="00580B82"/>
    <w:rsid w:val="005813E4"/>
    <w:rsid w:val="005814D1"/>
    <w:rsid w:val="00581572"/>
    <w:rsid w:val="00581E65"/>
    <w:rsid w:val="00582C93"/>
    <w:rsid w:val="00582CDD"/>
    <w:rsid w:val="00584BBF"/>
    <w:rsid w:val="00585FC6"/>
    <w:rsid w:val="00586E3F"/>
    <w:rsid w:val="005872B6"/>
    <w:rsid w:val="00587AF4"/>
    <w:rsid w:val="00587C11"/>
    <w:rsid w:val="0059015E"/>
    <w:rsid w:val="0059081B"/>
    <w:rsid w:val="00590CF3"/>
    <w:rsid w:val="00592558"/>
    <w:rsid w:val="005932C0"/>
    <w:rsid w:val="005937B2"/>
    <w:rsid w:val="005942EA"/>
    <w:rsid w:val="00596136"/>
    <w:rsid w:val="005961B6"/>
    <w:rsid w:val="005A054E"/>
    <w:rsid w:val="005A1080"/>
    <w:rsid w:val="005A1670"/>
    <w:rsid w:val="005A1778"/>
    <w:rsid w:val="005A2586"/>
    <w:rsid w:val="005A31E8"/>
    <w:rsid w:val="005A386F"/>
    <w:rsid w:val="005A3C57"/>
    <w:rsid w:val="005A4392"/>
    <w:rsid w:val="005A4991"/>
    <w:rsid w:val="005A5E38"/>
    <w:rsid w:val="005A61CE"/>
    <w:rsid w:val="005B0253"/>
    <w:rsid w:val="005B02B7"/>
    <w:rsid w:val="005B0A88"/>
    <w:rsid w:val="005B0AF3"/>
    <w:rsid w:val="005B0DB1"/>
    <w:rsid w:val="005B1743"/>
    <w:rsid w:val="005B1784"/>
    <w:rsid w:val="005B2052"/>
    <w:rsid w:val="005B2C58"/>
    <w:rsid w:val="005B3C9A"/>
    <w:rsid w:val="005B40E0"/>
    <w:rsid w:val="005B4553"/>
    <w:rsid w:val="005B4B23"/>
    <w:rsid w:val="005B5372"/>
    <w:rsid w:val="005B636B"/>
    <w:rsid w:val="005B6B63"/>
    <w:rsid w:val="005B6D59"/>
    <w:rsid w:val="005B7050"/>
    <w:rsid w:val="005B7BC0"/>
    <w:rsid w:val="005C00EA"/>
    <w:rsid w:val="005C0F8D"/>
    <w:rsid w:val="005C1559"/>
    <w:rsid w:val="005C1579"/>
    <w:rsid w:val="005C158E"/>
    <w:rsid w:val="005C204A"/>
    <w:rsid w:val="005C21BC"/>
    <w:rsid w:val="005C2403"/>
    <w:rsid w:val="005C29C5"/>
    <w:rsid w:val="005C2B1B"/>
    <w:rsid w:val="005C2B39"/>
    <w:rsid w:val="005C303C"/>
    <w:rsid w:val="005C3BCA"/>
    <w:rsid w:val="005C44EF"/>
    <w:rsid w:val="005C477E"/>
    <w:rsid w:val="005C538C"/>
    <w:rsid w:val="005C6483"/>
    <w:rsid w:val="005C663A"/>
    <w:rsid w:val="005C6985"/>
    <w:rsid w:val="005C6E2B"/>
    <w:rsid w:val="005C77DD"/>
    <w:rsid w:val="005C7DF6"/>
    <w:rsid w:val="005D1930"/>
    <w:rsid w:val="005D1B1A"/>
    <w:rsid w:val="005D2921"/>
    <w:rsid w:val="005D2934"/>
    <w:rsid w:val="005D2959"/>
    <w:rsid w:val="005D29C7"/>
    <w:rsid w:val="005D3700"/>
    <w:rsid w:val="005D39BC"/>
    <w:rsid w:val="005D3B68"/>
    <w:rsid w:val="005D45F3"/>
    <w:rsid w:val="005D51EB"/>
    <w:rsid w:val="005D5297"/>
    <w:rsid w:val="005D54E7"/>
    <w:rsid w:val="005D5505"/>
    <w:rsid w:val="005D57A5"/>
    <w:rsid w:val="005D6480"/>
    <w:rsid w:val="005D64CA"/>
    <w:rsid w:val="005D7384"/>
    <w:rsid w:val="005E0002"/>
    <w:rsid w:val="005E00E9"/>
    <w:rsid w:val="005E0807"/>
    <w:rsid w:val="005E147B"/>
    <w:rsid w:val="005E1C28"/>
    <w:rsid w:val="005E26AD"/>
    <w:rsid w:val="005E2CCA"/>
    <w:rsid w:val="005E33B2"/>
    <w:rsid w:val="005E345E"/>
    <w:rsid w:val="005E386F"/>
    <w:rsid w:val="005E3BBD"/>
    <w:rsid w:val="005E5296"/>
    <w:rsid w:val="005E708C"/>
    <w:rsid w:val="005F1174"/>
    <w:rsid w:val="005F24FC"/>
    <w:rsid w:val="005F2651"/>
    <w:rsid w:val="005F2672"/>
    <w:rsid w:val="005F3382"/>
    <w:rsid w:val="005F352D"/>
    <w:rsid w:val="005F35F9"/>
    <w:rsid w:val="005F37EA"/>
    <w:rsid w:val="005F51B9"/>
    <w:rsid w:val="005F6093"/>
    <w:rsid w:val="005F65E7"/>
    <w:rsid w:val="005F732A"/>
    <w:rsid w:val="005F76A9"/>
    <w:rsid w:val="005F7B00"/>
    <w:rsid w:val="0060020A"/>
    <w:rsid w:val="00600ED6"/>
    <w:rsid w:val="006017C3"/>
    <w:rsid w:val="00601DA6"/>
    <w:rsid w:val="00601F81"/>
    <w:rsid w:val="0060374B"/>
    <w:rsid w:val="00603961"/>
    <w:rsid w:val="00603B48"/>
    <w:rsid w:val="006049E9"/>
    <w:rsid w:val="00604C7C"/>
    <w:rsid w:val="00604D0B"/>
    <w:rsid w:val="00604DC6"/>
    <w:rsid w:val="006058AD"/>
    <w:rsid w:val="00605BFD"/>
    <w:rsid w:val="00605CFF"/>
    <w:rsid w:val="00606074"/>
    <w:rsid w:val="00606853"/>
    <w:rsid w:val="00606D6D"/>
    <w:rsid w:val="0060777D"/>
    <w:rsid w:val="00607FE7"/>
    <w:rsid w:val="006101CC"/>
    <w:rsid w:val="00610FCA"/>
    <w:rsid w:val="006113D6"/>
    <w:rsid w:val="006120FB"/>
    <w:rsid w:val="00612953"/>
    <w:rsid w:val="00612DC2"/>
    <w:rsid w:val="00613CC8"/>
    <w:rsid w:val="0061430A"/>
    <w:rsid w:val="00614690"/>
    <w:rsid w:val="0061615C"/>
    <w:rsid w:val="006161AB"/>
    <w:rsid w:val="006162F1"/>
    <w:rsid w:val="006164BB"/>
    <w:rsid w:val="00616563"/>
    <w:rsid w:val="00616F46"/>
    <w:rsid w:val="006175B4"/>
    <w:rsid w:val="00617E31"/>
    <w:rsid w:val="00620E42"/>
    <w:rsid w:val="006211F6"/>
    <w:rsid w:val="00621B8B"/>
    <w:rsid w:val="006222DA"/>
    <w:rsid w:val="0062245B"/>
    <w:rsid w:val="00622601"/>
    <w:rsid w:val="00622AF1"/>
    <w:rsid w:val="0062393D"/>
    <w:rsid w:val="006242DE"/>
    <w:rsid w:val="00624409"/>
    <w:rsid w:val="006249E9"/>
    <w:rsid w:val="00624BC1"/>
    <w:rsid w:val="00624BDF"/>
    <w:rsid w:val="00624EF8"/>
    <w:rsid w:val="006255C3"/>
    <w:rsid w:val="00626166"/>
    <w:rsid w:val="00626AF8"/>
    <w:rsid w:val="00627281"/>
    <w:rsid w:val="0063049B"/>
    <w:rsid w:val="00630573"/>
    <w:rsid w:val="00630691"/>
    <w:rsid w:val="006306C2"/>
    <w:rsid w:val="0063104A"/>
    <w:rsid w:val="00631242"/>
    <w:rsid w:val="006323B1"/>
    <w:rsid w:val="00632B27"/>
    <w:rsid w:val="00634145"/>
    <w:rsid w:val="00634341"/>
    <w:rsid w:val="006348FD"/>
    <w:rsid w:val="00634C38"/>
    <w:rsid w:val="00635D22"/>
    <w:rsid w:val="00635DFA"/>
    <w:rsid w:val="006369EC"/>
    <w:rsid w:val="00636BDB"/>
    <w:rsid w:val="006372E3"/>
    <w:rsid w:val="006376F6"/>
    <w:rsid w:val="0064009B"/>
    <w:rsid w:val="00640323"/>
    <w:rsid w:val="00640D0F"/>
    <w:rsid w:val="00640E37"/>
    <w:rsid w:val="0064382C"/>
    <w:rsid w:val="006438E8"/>
    <w:rsid w:val="0064521E"/>
    <w:rsid w:val="00645711"/>
    <w:rsid w:val="00645794"/>
    <w:rsid w:val="00645854"/>
    <w:rsid w:val="00645C6D"/>
    <w:rsid w:val="0064626A"/>
    <w:rsid w:val="00647025"/>
    <w:rsid w:val="006470E5"/>
    <w:rsid w:val="00647646"/>
    <w:rsid w:val="00647A86"/>
    <w:rsid w:val="00647E88"/>
    <w:rsid w:val="00647F4B"/>
    <w:rsid w:val="00650B67"/>
    <w:rsid w:val="00650DCA"/>
    <w:rsid w:val="0065117F"/>
    <w:rsid w:val="00651B89"/>
    <w:rsid w:val="00651CB5"/>
    <w:rsid w:val="00651D3F"/>
    <w:rsid w:val="00652FDC"/>
    <w:rsid w:val="006531AA"/>
    <w:rsid w:val="00653E7B"/>
    <w:rsid w:val="0065415A"/>
    <w:rsid w:val="0065452C"/>
    <w:rsid w:val="006549E8"/>
    <w:rsid w:val="006552A7"/>
    <w:rsid w:val="006559DB"/>
    <w:rsid w:val="00655CAD"/>
    <w:rsid w:val="006565C2"/>
    <w:rsid w:val="00657A41"/>
    <w:rsid w:val="006600A8"/>
    <w:rsid w:val="00660262"/>
    <w:rsid w:val="00660DF9"/>
    <w:rsid w:val="00661185"/>
    <w:rsid w:val="00661C1B"/>
    <w:rsid w:val="0066214A"/>
    <w:rsid w:val="00663148"/>
    <w:rsid w:val="006632D7"/>
    <w:rsid w:val="006656BA"/>
    <w:rsid w:val="006656D1"/>
    <w:rsid w:val="00665738"/>
    <w:rsid w:val="006660D5"/>
    <w:rsid w:val="0066680E"/>
    <w:rsid w:val="006670C9"/>
    <w:rsid w:val="006671E5"/>
    <w:rsid w:val="0066736C"/>
    <w:rsid w:val="0066758B"/>
    <w:rsid w:val="006679D7"/>
    <w:rsid w:val="00667BE4"/>
    <w:rsid w:val="00667C82"/>
    <w:rsid w:val="00667F0B"/>
    <w:rsid w:val="00670157"/>
    <w:rsid w:val="006704F0"/>
    <w:rsid w:val="0067058D"/>
    <w:rsid w:val="00670A86"/>
    <w:rsid w:val="006724A8"/>
    <w:rsid w:val="00673663"/>
    <w:rsid w:val="006738F1"/>
    <w:rsid w:val="006739AE"/>
    <w:rsid w:val="006742F0"/>
    <w:rsid w:val="0067439F"/>
    <w:rsid w:val="00674732"/>
    <w:rsid w:val="00674734"/>
    <w:rsid w:val="00675511"/>
    <w:rsid w:val="006758D4"/>
    <w:rsid w:val="006758F3"/>
    <w:rsid w:val="00677226"/>
    <w:rsid w:val="00677A64"/>
    <w:rsid w:val="00681D97"/>
    <w:rsid w:val="0068280D"/>
    <w:rsid w:val="006832C0"/>
    <w:rsid w:val="0068334D"/>
    <w:rsid w:val="00684140"/>
    <w:rsid w:val="006846A0"/>
    <w:rsid w:val="00684796"/>
    <w:rsid w:val="00685363"/>
    <w:rsid w:val="00685BD2"/>
    <w:rsid w:val="00686718"/>
    <w:rsid w:val="00686DDA"/>
    <w:rsid w:val="00686FEB"/>
    <w:rsid w:val="00687ED6"/>
    <w:rsid w:val="00691651"/>
    <w:rsid w:val="00691831"/>
    <w:rsid w:val="00692144"/>
    <w:rsid w:val="00692832"/>
    <w:rsid w:val="006935D7"/>
    <w:rsid w:val="006937C1"/>
    <w:rsid w:val="0069384B"/>
    <w:rsid w:val="006938A5"/>
    <w:rsid w:val="00693AFD"/>
    <w:rsid w:val="006940C5"/>
    <w:rsid w:val="00694C5B"/>
    <w:rsid w:val="00695822"/>
    <w:rsid w:val="00695944"/>
    <w:rsid w:val="00695CD9"/>
    <w:rsid w:val="00696666"/>
    <w:rsid w:val="00696897"/>
    <w:rsid w:val="00697410"/>
    <w:rsid w:val="00697B20"/>
    <w:rsid w:val="00697DB4"/>
    <w:rsid w:val="006A0626"/>
    <w:rsid w:val="006A0F6D"/>
    <w:rsid w:val="006A107B"/>
    <w:rsid w:val="006A1188"/>
    <w:rsid w:val="006A3013"/>
    <w:rsid w:val="006A3DE1"/>
    <w:rsid w:val="006A5422"/>
    <w:rsid w:val="006A5935"/>
    <w:rsid w:val="006A5AA8"/>
    <w:rsid w:val="006A6042"/>
    <w:rsid w:val="006A626A"/>
    <w:rsid w:val="006A67BC"/>
    <w:rsid w:val="006A68EB"/>
    <w:rsid w:val="006A705E"/>
    <w:rsid w:val="006A70E0"/>
    <w:rsid w:val="006A75E1"/>
    <w:rsid w:val="006A76C5"/>
    <w:rsid w:val="006B0016"/>
    <w:rsid w:val="006B021B"/>
    <w:rsid w:val="006B065E"/>
    <w:rsid w:val="006B084F"/>
    <w:rsid w:val="006B18AB"/>
    <w:rsid w:val="006B1E8D"/>
    <w:rsid w:val="006B1FAD"/>
    <w:rsid w:val="006B2C2F"/>
    <w:rsid w:val="006B2DAE"/>
    <w:rsid w:val="006B392F"/>
    <w:rsid w:val="006B3F6A"/>
    <w:rsid w:val="006B433C"/>
    <w:rsid w:val="006B4FCD"/>
    <w:rsid w:val="006B58E4"/>
    <w:rsid w:val="006B5F0B"/>
    <w:rsid w:val="006B77EA"/>
    <w:rsid w:val="006B7877"/>
    <w:rsid w:val="006C0130"/>
    <w:rsid w:val="006C09BD"/>
    <w:rsid w:val="006C0C79"/>
    <w:rsid w:val="006C0E1A"/>
    <w:rsid w:val="006C149C"/>
    <w:rsid w:val="006C1728"/>
    <w:rsid w:val="006C1D49"/>
    <w:rsid w:val="006C23CC"/>
    <w:rsid w:val="006C2751"/>
    <w:rsid w:val="006C3333"/>
    <w:rsid w:val="006C35DC"/>
    <w:rsid w:val="006C38D9"/>
    <w:rsid w:val="006C48F2"/>
    <w:rsid w:val="006C53A4"/>
    <w:rsid w:val="006C548C"/>
    <w:rsid w:val="006C6519"/>
    <w:rsid w:val="006C656C"/>
    <w:rsid w:val="006C7646"/>
    <w:rsid w:val="006C79C4"/>
    <w:rsid w:val="006C7E65"/>
    <w:rsid w:val="006D07A3"/>
    <w:rsid w:val="006D0CD2"/>
    <w:rsid w:val="006D13C8"/>
    <w:rsid w:val="006D1510"/>
    <w:rsid w:val="006D17DF"/>
    <w:rsid w:val="006D1C44"/>
    <w:rsid w:val="006D1E56"/>
    <w:rsid w:val="006D2D48"/>
    <w:rsid w:val="006D2DF2"/>
    <w:rsid w:val="006D345D"/>
    <w:rsid w:val="006D35A0"/>
    <w:rsid w:val="006D3E04"/>
    <w:rsid w:val="006D4F40"/>
    <w:rsid w:val="006D504E"/>
    <w:rsid w:val="006D5A84"/>
    <w:rsid w:val="006D5DAC"/>
    <w:rsid w:val="006D6962"/>
    <w:rsid w:val="006D6A60"/>
    <w:rsid w:val="006D6BA0"/>
    <w:rsid w:val="006D753E"/>
    <w:rsid w:val="006D77AC"/>
    <w:rsid w:val="006E003D"/>
    <w:rsid w:val="006E027F"/>
    <w:rsid w:val="006E1AB9"/>
    <w:rsid w:val="006E341C"/>
    <w:rsid w:val="006E3665"/>
    <w:rsid w:val="006E37C8"/>
    <w:rsid w:val="006E3BC9"/>
    <w:rsid w:val="006E3FDE"/>
    <w:rsid w:val="006E4A08"/>
    <w:rsid w:val="006E5438"/>
    <w:rsid w:val="006E63E9"/>
    <w:rsid w:val="006E696A"/>
    <w:rsid w:val="006E7234"/>
    <w:rsid w:val="006E7308"/>
    <w:rsid w:val="006E773D"/>
    <w:rsid w:val="006F128C"/>
    <w:rsid w:val="006F304F"/>
    <w:rsid w:val="006F423A"/>
    <w:rsid w:val="006F45EC"/>
    <w:rsid w:val="006F4CFA"/>
    <w:rsid w:val="006F4DA5"/>
    <w:rsid w:val="006F52FD"/>
    <w:rsid w:val="006F6DC0"/>
    <w:rsid w:val="006F72ED"/>
    <w:rsid w:val="0070013E"/>
    <w:rsid w:val="00700C63"/>
    <w:rsid w:val="007011C3"/>
    <w:rsid w:val="00701C69"/>
    <w:rsid w:val="0070282A"/>
    <w:rsid w:val="00702A1D"/>
    <w:rsid w:val="00702BF4"/>
    <w:rsid w:val="00702F77"/>
    <w:rsid w:val="007031EF"/>
    <w:rsid w:val="0070355A"/>
    <w:rsid w:val="00703BFA"/>
    <w:rsid w:val="00703CE4"/>
    <w:rsid w:val="0070432B"/>
    <w:rsid w:val="007046C5"/>
    <w:rsid w:val="00704D88"/>
    <w:rsid w:val="00705A1A"/>
    <w:rsid w:val="00706AD5"/>
    <w:rsid w:val="00706DC6"/>
    <w:rsid w:val="00707182"/>
    <w:rsid w:val="00710233"/>
    <w:rsid w:val="00710E46"/>
    <w:rsid w:val="00711099"/>
    <w:rsid w:val="0071112B"/>
    <w:rsid w:val="0071197F"/>
    <w:rsid w:val="00711E3F"/>
    <w:rsid w:val="00713465"/>
    <w:rsid w:val="0071350D"/>
    <w:rsid w:val="00714244"/>
    <w:rsid w:val="00714577"/>
    <w:rsid w:val="007148CD"/>
    <w:rsid w:val="00714ED1"/>
    <w:rsid w:val="0071542E"/>
    <w:rsid w:val="0071639A"/>
    <w:rsid w:val="00716CF5"/>
    <w:rsid w:val="00717477"/>
    <w:rsid w:val="007201F2"/>
    <w:rsid w:val="00721D7A"/>
    <w:rsid w:val="00721F6E"/>
    <w:rsid w:val="007223DA"/>
    <w:rsid w:val="00722759"/>
    <w:rsid w:val="00722B01"/>
    <w:rsid w:val="00723357"/>
    <w:rsid w:val="00723CF6"/>
    <w:rsid w:val="00723EDD"/>
    <w:rsid w:val="0072431B"/>
    <w:rsid w:val="00724A9C"/>
    <w:rsid w:val="00724C9C"/>
    <w:rsid w:val="00725160"/>
    <w:rsid w:val="0072657F"/>
    <w:rsid w:val="00727481"/>
    <w:rsid w:val="007300B1"/>
    <w:rsid w:val="00730635"/>
    <w:rsid w:val="007307BC"/>
    <w:rsid w:val="00731455"/>
    <w:rsid w:val="00731DA1"/>
    <w:rsid w:val="00732A42"/>
    <w:rsid w:val="00732A8C"/>
    <w:rsid w:val="00733848"/>
    <w:rsid w:val="007344DC"/>
    <w:rsid w:val="00734FF4"/>
    <w:rsid w:val="00735D9D"/>
    <w:rsid w:val="007362EB"/>
    <w:rsid w:val="00737059"/>
    <w:rsid w:val="00737B05"/>
    <w:rsid w:val="00737FC8"/>
    <w:rsid w:val="00740A8E"/>
    <w:rsid w:val="00740B83"/>
    <w:rsid w:val="00740D0F"/>
    <w:rsid w:val="00741647"/>
    <w:rsid w:val="007417F6"/>
    <w:rsid w:val="00741963"/>
    <w:rsid w:val="00741D22"/>
    <w:rsid w:val="00741EBE"/>
    <w:rsid w:val="007426DE"/>
    <w:rsid w:val="0074328E"/>
    <w:rsid w:val="007432A7"/>
    <w:rsid w:val="00743AFE"/>
    <w:rsid w:val="00743C81"/>
    <w:rsid w:val="00743F75"/>
    <w:rsid w:val="00744F4C"/>
    <w:rsid w:val="007453DD"/>
    <w:rsid w:val="00745797"/>
    <w:rsid w:val="00745C97"/>
    <w:rsid w:val="00745F69"/>
    <w:rsid w:val="007462D1"/>
    <w:rsid w:val="00746990"/>
    <w:rsid w:val="00746C60"/>
    <w:rsid w:val="00750395"/>
    <w:rsid w:val="00750ABA"/>
    <w:rsid w:val="00751A2F"/>
    <w:rsid w:val="007522AA"/>
    <w:rsid w:val="007528DF"/>
    <w:rsid w:val="00752D77"/>
    <w:rsid w:val="00752DDF"/>
    <w:rsid w:val="007530A0"/>
    <w:rsid w:val="00753209"/>
    <w:rsid w:val="007536A0"/>
    <w:rsid w:val="00753DCE"/>
    <w:rsid w:val="007544F1"/>
    <w:rsid w:val="00754B1A"/>
    <w:rsid w:val="00755B8F"/>
    <w:rsid w:val="00755D36"/>
    <w:rsid w:val="00755E8D"/>
    <w:rsid w:val="00755EBD"/>
    <w:rsid w:val="00755F23"/>
    <w:rsid w:val="0075626E"/>
    <w:rsid w:val="00756FB3"/>
    <w:rsid w:val="0075710C"/>
    <w:rsid w:val="0075731A"/>
    <w:rsid w:val="007579B3"/>
    <w:rsid w:val="00757FF5"/>
    <w:rsid w:val="007603EE"/>
    <w:rsid w:val="007605A1"/>
    <w:rsid w:val="00760A4A"/>
    <w:rsid w:val="007614A9"/>
    <w:rsid w:val="007617D4"/>
    <w:rsid w:val="00761BC8"/>
    <w:rsid w:val="007620B9"/>
    <w:rsid w:val="00763645"/>
    <w:rsid w:val="00763C58"/>
    <w:rsid w:val="00763E13"/>
    <w:rsid w:val="00764B6D"/>
    <w:rsid w:val="007651C6"/>
    <w:rsid w:val="0076703D"/>
    <w:rsid w:val="00767431"/>
    <w:rsid w:val="007706A5"/>
    <w:rsid w:val="00770B13"/>
    <w:rsid w:val="00770D66"/>
    <w:rsid w:val="00770F3A"/>
    <w:rsid w:val="00771C12"/>
    <w:rsid w:val="00772AE9"/>
    <w:rsid w:val="00772E4C"/>
    <w:rsid w:val="007732D7"/>
    <w:rsid w:val="0077427F"/>
    <w:rsid w:val="007742A3"/>
    <w:rsid w:val="0077471B"/>
    <w:rsid w:val="00774A99"/>
    <w:rsid w:val="00774DAC"/>
    <w:rsid w:val="00775799"/>
    <w:rsid w:val="007766D2"/>
    <w:rsid w:val="007769B0"/>
    <w:rsid w:val="00776AA5"/>
    <w:rsid w:val="007775F1"/>
    <w:rsid w:val="00777A3C"/>
    <w:rsid w:val="007806CD"/>
    <w:rsid w:val="007808FB"/>
    <w:rsid w:val="00780D2B"/>
    <w:rsid w:val="00780FCB"/>
    <w:rsid w:val="0078148E"/>
    <w:rsid w:val="0078197C"/>
    <w:rsid w:val="00781EB9"/>
    <w:rsid w:val="00782003"/>
    <w:rsid w:val="007823B6"/>
    <w:rsid w:val="00782476"/>
    <w:rsid w:val="00782760"/>
    <w:rsid w:val="00783938"/>
    <w:rsid w:val="00783E22"/>
    <w:rsid w:val="00784621"/>
    <w:rsid w:val="00784E69"/>
    <w:rsid w:val="00784EBC"/>
    <w:rsid w:val="00784F43"/>
    <w:rsid w:val="00785B73"/>
    <w:rsid w:val="00786690"/>
    <w:rsid w:val="00786BA6"/>
    <w:rsid w:val="00786D4B"/>
    <w:rsid w:val="00787BE8"/>
    <w:rsid w:val="00787DD5"/>
    <w:rsid w:val="00790089"/>
    <w:rsid w:val="00790189"/>
    <w:rsid w:val="00790534"/>
    <w:rsid w:val="00790761"/>
    <w:rsid w:val="00790F0D"/>
    <w:rsid w:val="0079147C"/>
    <w:rsid w:val="00792D78"/>
    <w:rsid w:val="00792FE5"/>
    <w:rsid w:val="007941D0"/>
    <w:rsid w:val="007945DF"/>
    <w:rsid w:val="0079479A"/>
    <w:rsid w:val="00796AEB"/>
    <w:rsid w:val="00796D47"/>
    <w:rsid w:val="00796D88"/>
    <w:rsid w:val="00796EF9"/>
    <w:rsid w:val="0079728A"/>
    <w:rsid w:val="007979DE"/>
    <w:rsid w:val="007A0F47"/>
    <w:rsid w:val="007A12F6"/>
    <w:rsid w:val="007A178A"/>
    <w:rsid w:val="007A1B26"/>
    <w:rsid w:val="007A1F15"/>
    <w:rsid w:val="007A1F8E"/>
    <w:rsid w:val="007A2037"/>
    <w:rsid w:val="007A23F8"/>
    <w:rsid w:val="007A255B"/>
    <w:rsid w:val="007A33E9"/>
    <w:rsid w:val="007A5161"/>
    <w:rsid w:val="007A561A"/>
    <w:rsid w:val="007A596D"/>
    <w:rsid w:val="007A5A70"/>
    <w:rsid w:val="007A73A9"/>
    <w:rsid w:val="007A79DF"/>
    <w:rsid w:val="007A7EAC"/>
    <w:rsid w:val="007B04C8"/>
    <w:rsid w:val="007B10FA"/>
    <w:rsid w:val="007B1205"/>
    <w:rsid w:val="007B3551"/>
    <w:rsid w:val="007B3606"/>
    <w:rsid w:val="007B38BE"/>
    <w:rsid w:val="007B3914"/>
    <w:rsid w:val="007B4B28"/>
    <w:rsid w:val="007B5344"/>
    <w:rsid w:val="007B74A1"/>
    <w:rsid w:val="007B7518"/>
    <w:rsid w:val="007B77A5"/>
    <w:rsid w:val="007B7C7E"/>
    <w:rsid w:val="007C1295"/>
    <w:rsid w:val="007C14EB"/>
    <w:rsid w:val="007C1552"/>
    <w:rsid w:val="007C15A9"/>
    <w:rsid w:val="007C4388"/>
    <w:rsid w:val="007C4467"/>
    <w:rsid w:val="007C4C2A"/>
    <w:rsid w:val="007C506B"/>
    <w:rsid w:val="007C5957"/>
    <w:rsid w:val="007C5960"/>
    <w:rsid w:val="007C5DF4"/>
    <w:rsid w:val="007C6085"/>
    <w:rsid w:val="007C65D5"/>
    <w:rsid w:val="007C65DF"/>
    <w:rsid w:val="007C691E"/>
    <w:rsid w:val="007C6BBE"/>
    <w:rsid w:val="007C6E3F"/>
    <w:rsid w:val="007C7718"/>
    <w:rsid w:val="007C7F08"/>
    <w:rsid w:val="007D01DE"/>
    <w:rsid w:val="007D1710"/>
    <w:rsid w:val="007D19CD"/>
    <w:rsid w:val="007D2973"/>
    <w:rsid w:val="007D2EB3"/>
    <w:rsid w:val="007D2EE3"/>
    <w:rsid w:val="007D3BC2"/>
    <w:rsid w:val="007D3F3B"/>
    <w:rsid w:val="007D5133"/>
    <w:rsid w:val="007D5642"/>
    <w:rsid w:val="007D6879"/>
    <w:rsid w:val="007D68CE"/>
    <w:rsid w:val="007D69FB"/>
    <w:rsid w:val="007D6E6F"/>
    <w:rsid w:val="007D727C"/>
    <w:rsid w:val="007D73EB"/>
    <w:rsid w:val="007D763D"/>
    <w:rsid w:val="007D7745"/>
    <w:rsid w:val="007D7DDA"/>
    <w:rsid w:val="007D7F62"/>
    <w:rsid w:val="007E0062"/>
    <w:rsid w:val="007E0558"/>
    <w:rsid w:val="007E0917"/>
    <w:rsid w:val="007E0A57"/>
    <w:rsid w:val="007E1105"/>
    <w:rsid w:val="007E1775"/>
    <w:rsid w:val="007E1878"/>
    <w:rsid w:val="007E1F16"/>
    <w:rsid w:val="007E23D9"/>
    <w:rsid w:val="007E24CE"/>
    <w:rsid w:val="007E26BF"/>
    <w:rsid w:val="007E284B"/>
    <w:rsid w:val="007E3BF6"/>
    <w:rsid w:val="007E3C41"/>
    <w:rsid w:val="007E4526"/>
    <w:rsid w:val="007E45DE"/>
    <w:rsid w:val="007E48C4"/>
    <w:rsid w:val="007E4DC3"/>
    <w:rsid w:val="007E4E3E"/>
    <w:rsid w:val="007E6264"/>
    <w:rsid w:val="007E641D"/>
    <w:rsid w:val="007E6B86"/>
    <w:rsid w:val="007E709F"/>
    <w:rsid w:val="007E721B"/>
    <w:rsid w:val="007E7AF3"/>
    <w:rsid w:val="007E7E2A"/>
    <w:rsid w:val="007F00FF"/>
    <w:rsid w:val="007F1395"/>
    <w:rsid w:val="007F1464"/>
    <w:rsid w:val="007F1A44"/>
    <w:rsid w:val="007F1B28"/>
    <w:rsid w:val="007F1E9C"/>
    <w:rsid w:val="007F1F42"/>
    <w:rsid w:val="007F2311"/>
    <w:rsid w:val="007F2997"/>
    <w:rsid w:val="007F3A61"/>
    <w:rsid w:val="007F4631"/>
    <w:rsid w:val="007F5998"/>
    <w:rsid w:val="007F5B5D"/>
    <w:rsid w:val="007F5C28"/>
    <w:rsid w:val="007F5D2D"/>
    <w:rsid w:val="007F65E9"/>
    <w:rsid w:val="007F7E2D"/>
    <w:rsid w:val="008001FC"/>
    <w:rsid w:val="00800893"/>
    <w:rsid w:val="00800C9D"/>
    <w:rsid w:val="0080124B"/>
    <w:rsid w:val="00801713"/>
    <w:rsid w:val="00802BBC"/>
    <w:rsid w:val="0080360B"/>
    <w:rsid w:val="008045F6"/>
    <w:rsid w:val="00804981"/>
    <w:rsid w:val="00804C84"/>
    <w:rsid w:val="00805139"/>
    <w:rsid w:val="0080593F"/>
    <w:rsid w:val="00805CF6"/>
    <w:rsid w:val="00806537"/>
    <w:rsid w:val="008065AC"/>
    <w:rsid w:val="008077D2"/>
    <w:rsid w:val="00810A90"/>
    <w:rsid w:val="00810BB3"/>
    <w:rsid w:val="00810CD4"/>
    <w:rsid w:val="0081130B"/>
    <w:rsid w:val="008121BB"/>
    <w:rsid w:val="00812920"/>
    <w:rsid w:val="00812B37"/>
    <w:rsid w:val="0081390F"/>
    <w:rsid w:val="00813BCD"/>
    <w:rsid w:val="0081415E"/>
    <w:rsid w:val="00816AED"/>
    <w:rsid w:val="00816CC6"/>
    <w:rsid w:val="00821B3B"/>
    <w:rsid w:val="00821F9E"/>
    <w:rsid w:val="0082347A"/>
    <w:rsid w:val="0082389D"/>
    <w:rsid w:val="00823F60"/>
    <w:rsid w:val="00824304"/>
    <w:rsid w:val="00824BFF"/>
    <w:rsid w:val="00824C3D"/>
    <w:rsid w:val="00825220"/>
    <w:rsid w:val="00825C4C"/>
    <w:rsid w:val="008261A3"/>
    <w:rsid w:val="00826DF9"/>
    <w:rsid w:val="00827568"/>
    <w:rsid w:val="00827CD9"/>
    <w:rsid w:val="00827DE6"/>
    <w:rsid w:val="008308CC"/>
    <w:rsid w:val="00830C14"/>
    <w:rsid w:val="00830E30"/>
    <w:rsid w:val="008316B7"/>
    <w:rsid w:val="00831DCB"/>
    <w:rsid w:val="008321C8"/>
    <w:rsid w:val="0083266E"/>
    <w:rsid w:val="008326EC"/>
    <w:rsid w:val="008333C6"/>
    <w:rsid w:val="00833689"/>
    <w:rsid w:val="00833C7B"/>
    <w:rsid w:val="00834B6F"/>
    <w:rsid w:val="00834DEC"/>
    <w:rsid w:val="0083508B"/>
    <w:rsid w:val="00835324"/>
    <w:rsid w:val="00835630"/>
    <w:rsid w:val="00835793"/>
    <w:rsid w:val="00836FDF"/>
    <w:rsid w:val="0083728B"/>
    <w:rsid w:val="00837AAB"/>
    <w:rsid w:val="00837C2C"/>
    <w:rsid w:val="00840372"/>
    <w:rsid w:val="00840757"/>
    <w:rsid w:val="008409E3"/>
    <w:rsid w:val="00840A27"/>
    <w:rsid w:val="008414B4"/>
    <w:rsid w:val="00841B79"/>
    <w:rsid w:val="00842071"/>
    <w:rsid w:val="00842487"/>
    <w:rsid w:val="00842BF6"/>
    <w:rsid w:val="008430A9"/>
    <w:rsid w:val="00843C4B"/>
    <w:rsid w:val="00844162"/>
    <w:rsid w:val="00845033"/>
    <w:rsid w:val="00845302"/>
    <w:rsid w:val="00846370"/>
    <w:rsid w:val="00846CC1"/>
    <w:rsid w:val="00846D25"/>
    <w:rsid w:val="0084705B"/>
    <w:rsid w:val="008473A1"/>
    <w:rsid w:val="008503EF"/>
    <w:rsid w:val="008505C4"/>
    <w:rsid w:val="00850E69"/>
    <w:rsid w:val="00850F83"/>
    <w:rsid w:val="00850F93"/>
    <w:rsid w:val="0085158A"/>
    <w:rsid w:val="0085185E"/>
    <w:rsid w:val="00851A39"/>
    <w:rsid w:val="00851B7E"/>
    <w:rsid w:val="00852907"/>
    <w:rsid w:val="008550C8"/>
    <w:rsid w:val="00855438"/>
    <w:rsid w:val="00857E1A"/>
    <w:rsid w:val="008603BD"/>
    <w:rsid w:val="00860871"/>
    <w:rsid w:val="00861762"/>
    <w:rsid w:val="008617D7"/>
    <w:rsid w:val="008623D8"/>
    <w:rsid w:val="00862842"/>
    <w:rsid w:val="00862B65"/>
    <w:rsid w:val="008637E0"/>
    <w:rsid w:val="008640C0"/>
    <w:rsid w:val="00864C85"/>
    <w:rsid w:val="00864CA5"/>
    <w:rsid w:val="00864DDD"/>
    <w:rsid w:val="00866363"/>
    <w:rsid w:val="00866794"/>
    <w:rsid w:val="00870250"/>
    <w:rsid w:val="0087082B"/>
    <w:rsid w:val="0087132C"/>
    <w:rsid w:val="008727B5"/>
    <w:rsid w:val="0087359F"/>
    <w:rsid w:val="00873B2C"/>
    <w:rsid w:val="00873B67"/>
    <w:rsid w:val="00874131"/>
    <w:rsid w:val="0087529B"/>
    <w:rsid w:val="00876593"/>
    <w:rsid w:val="00876C81"/>
    <w:rsid w:val="00876CA6"/>
    <w:rsid w:val="008774A6"/>
    <w:rsid w:val="00877653"/>
    <w:rsid w:val="008777FA"/>
    <w:rsid w:val="008804E9"/>
    <w:rsid w:val="0088092A"/>
    <w:rsid w:val="008813FF"/>
    <w:rsid w:val="00881781"/>
    <w:rsid w:val="00881DB5"/>
    <w:rsid w:val="00882D2A"/>
    <w:rsid w:val="00882E11"/>
    <w:rsid w:val="00883CD5"/>
    <w:rsid w:val="0088438E"/>
    <w:rsid w:val="0088465F"/>
    <w:rsid w:val="00885BA2"/>
    <w:rsid w:val="00885D41"/>
    <w:rsid w:val="008863F2"/>
    <w:rsid w:val="00886C2F"/>
    <w:rsid w:val="00887675"/>
    <w:rsid w:val="00890CE9"/>
    <w:rsid w:val="0089152D"/>
    <w:rsid w:val="00891BF4"/>
    <w:rsid w:val="00891F34"/>
    <w:rsid w:val="00892342"/>
    <w:rsid w:val="008927AF"/>
    <w:rsid w:val="008927DB"/>
    <w:rsid w:val="00892DCA"/>
    <w:rsid w:val="0089302A"/>
    <w:rsid w:val="0089340C"/>
    <w:rsid w:val="00893B11"/>
    <w:rsid w:val="00893FC9"/>
    <w:rsid w:val="00894406"/>
    <w:rsid w:val="00894B82"/>
    <w:rsid w:val="00894DE0"/>
    <w:rsid w:val="008952A8"/>
    <w:rsid w:val="008958FA"/>
    <w:rsid w:val="00895B14"/>
    <w:rsid w:val="00896B3F"/>
    <w:rsid w:val="00897941"/>
    <w:rsid w:val="008A0CA8"/>
    <w:rsid w:val="008A0F86"/>
    <w:rsid w:val="008A11E9"/>
    <w:rsid w:val="008A143E"/>
    <w:rsid w:val="008A1637"/>
    <w:rsid w:val="008A3801"/>
    <w:rsid w:val="008A3AB4"/>
    <w:rsid w:val="008A3AE2"/>
    <w:rsid w:val="008A3C14"/>
    <w:rsid w:val="008A472B"/>
    <w:rsid w:val="008A5420"/>
    <w:rsid w:val="008A559D"/>
    <w:rsid w:val="008A5ADB"/>
    <w:rsid w:val="008A5DB5"/>
    <w:rsid w:val="008A6AFD"/>
    <w:rsid w:val="008A6D19"/>
    <w:rsid w:val="008A72E8"/>
    <w:rsid w:val="008A7439"/>
    <w:rsid w:val="008A767F"/>
    <w:rsid w:val="008B0680"/>
    <w:rsid w:val="008B09B1"/>
    <w:rsid w:val="008B1132"/>
    <w:rsid w:val="008B14C4"/>
    <w:rsid w:val="008B2A59"/>
    <w:rsid w:val="008B2F16"/>
    <w:rsid w:val="008B35E3"/>
    <w:rsid w:val="008B4A95"/>
    <w:rsid w:val="008B581B"/>
    <w:rsid w:val="008B67D7"/>
    <w:rsid w:val="008B700D"/>
    <w:rsid w:val="008B73AD"/>
    <w:rsid w:val="008C0897"/>
    <w:rsid w:val="008C0F1C"/>
    <w:rsid w:val="008C1596"/>
    <w:rsid w:val="008C1A3A"/>
    <w:rsid w:val="008C1DB1"/>
    <w:rsid w:val="008C2229"/>
    <w:rsid w:val="008C3084"/>
    <w:rsid w:val="008C6384"/>
    <w:rsid w:val="008C6B3E"/>
    <w:rsid w:val="008C6D2A"/>
    <w:rsid w:val="008C72BF"/>
    <w:rsid w:val="008C74DB"/>
    <w:rsid w:val="008C7B63"/>
    <w:rsid w:val="008D0190"/>
    <w:rsid w:val="008D01AA"/>
    <w:rsid w:val="008D0434"/>
    <w:rsid w:val="008D13AA"/>
    <w:rsid w:val="008D13CD"/>
    <w:rsid w:val="008D1CFB"/>
    <w:rsid w:val="008D2049"/>
    <w:rsid w:val="008D2410"/>
    <w:rsid w:val="008D2B96"/>
    <w:rsid w:val="008D2C4E"/>
    <w:rsid w:val="008D3BD2"/>
    <w:rsid w:val="008D3CC1"/>
    <w:rsid w:val="008D3EFA"/>
    <w:rsid w:val="008D4474"/>
    <w:rsid w:val="008D46BA"/>
    <w:rsid w:val="008D47C9"/>
    <w:rsid w:val="008D4843"/>
    <w:rsid w:val="008D4E69"/>
    <w:rsid w:val="008D505E"/>
    <w:rsid w:val="008D5446"/>
    <w:rsid w:val="008D5592"/>
    <w:rsid w:val="008D5BB2"/>
    <w:rsid w:val="008D6147"/>
    <w:rsid w:val="008D63B9"/>
    <w:rsid w:val="008D672F"/>
    <w:rsid w:val="008D6DE4"/>
    <w:rsid w:val="008D72ED"/>
    <w:rsid w:val="008D74EF"/>
    <w:rsid w:val="008D76C0"/>
    <w:rsid w:val="008D7A6C"/>
    <w:rsid w:val="008D7D9E"/>
    <w:rsid w:val="008D7DB0"/>
    <w:rsid w:val="008E00BF"/>
    <w:rsid w:val="008E0AB6"/>
    <w:rsid w:val="008E189C"/>
    <w:rsid w:val="008E2F68"/>
    <w:rsid w:val="008E3322"/>
    <w:rsid w:val="008E3871"/>
    <w:rsid w:val="008E436D"/>
    <w:rsid w:val="008E43E1"/>
    <w:rsid w:val="008E4A27"/>
    <w:rsid w:val="008E5389"/>
    <w:rsid w:val="008E551C"/>
    <w:rsid w:val="008E5631"/>
    <w:rsid w:val="008E67D5"/>
    <w:rsid w:val="008E74B6"/>
    <w:rsid w:val="008E7BD4"/>
    <w:rsid w:val="008F07DA"/>
    <w:rsid w:val="008F0A6D"/>
    <w:rsid w:val="008F1C7D"/>
    <w:rsid w:val="008F1E28"/>
    <w:rsid w:val="008F2340"/>
    <w:rsid w:val="008F2714"/>
    <w:rsid w:val="008F2990"/>
    <w:rsid w:val="008F2D32"/>
    <w:rsid w:val="008F2FDA"/>
    <w:rsid w:val="008F321B"/>
    <w:rsid w:val="008F34BA"/>
    <w:rsid w:val="008F36D7"/>
    <w:rsid w:val="008F3A0F"/>
    <w:rsid w:val="008F4321"/>
    <w:rsid w:val="008F4C90"/>
    <w:rsid w:val="008F4DE2"/>
    <w:rsid w:val="008F503B"/>
    <w:rsid w:val="008F51A7"/>
    <w:rsid w:val="008F5268"/>
    <w:rsid w:val="008F5ABB"/>
    <w:rsid w:val="008F6225"/>
    <w:rsid w:val="008F6C8E"/>
    <w:rsid w:val="008F7164"/>
    <w:rsid w:val="008F7517"/>
    <w:rsid w:val="009000D3"/>
    <w:rsid w:val="00900556"/>
    <w:rsid w:val="00902971"/>
    <w:rsid w:val="009035B0"/>
    <w:rsid w:val="00904020"/>
    <w:rsid w:val="00904970"/>
    <w:rsid w:val="00904B0D"/>
    <w:rsid w:val="00904CDD"/>
    <w:rsid w:val="009051EB"/>
    <w:rsid w:val="00905302"/>
    <w:rsid w:val="0090543A"/>
    <w:rsid w:val="00905E80"/>
    <w:rsid w:val="00906BFA"/>
    <w:rsid w:val="00907227"/>
    <w:rsid w:val="00907EC9"/>
    <w:rsid w:val="009101D6"/>
    <w:rsid w:val="00910FF2"/>
    <w:rsid w:val="009110A4"/>
    <w:rsid w:val="00911391"/>
    <w:rsid w:val="00911CF5"/>
    <w:rsid w:val="0091248C"/>
    <w:rsid w:val="00912665"/>
    <w:rsid w:val="00912F7D"/>
    <w:rsid w:val="00913893"/>
    <w:rsid w:val="00913902"/>
    <w:rsid w:val="00913B08"/>
    <w:rsid w:val="009157FF"/>
    <w:rsid w:val="00916116"/>
    <w:rsid w:val="00916567"/>
    <w:rsid w:val="00916F00"/>
    <w:rsid w:val="00917076"/>
    <w:rsid w:val="0091797A"/>
    <w:rsid w:val="00917DE3"/>
    <w:rsid w:val="00917E3E"/>
    <w:rsid w:val="00917F6D"/>
    <w:rsid w:val="009202E8"/>
    <w:rsid w:val="00920409"/>
    <w:rsid w:val="00920776"/>
    <w:rsid w:val="009208DF"/>
    <w:rsid w:val="0092097D"/>
    <w:rsid w:val="00921D1B"/>
    <w:rsid w:val="00921D24"/>
    <w:rsid w:val="00922DC4"/>
    <w:rsid w:val="0092304E"/>
    <w:rsid w:val="00924269"/>
    <w:rsid w:val="009245CE"/>
    <w:rsid w:val="00924A94"/>
    <w:rsid w:val="00924FEB"/>
    <w:rsid w:val="00925098"/>
    <w:rsid w:val="0092596C"/>
    <w:rsid w:val="00925B3B"/>
    <w:rsid w:val="00925BCB"/>
    <w:rsid w:val="00925C47"/>
    <w:rsid w:val="0092610D"/>
    <w:rsid w:val="009262E3"/>
    <w:rsid w:val="0092666A"/>
    <w:rsid w:val="00926E8D"/>
    <w:rsid w:val="0092735C"/>
    <w:rsid w:val="00927515"/>
    <w:rsid w:val="00930B49"/>
    <w:rsid w:val="009314DD"/>
    <w:rsid w:val="0093166A"/>
    <w:rsid w:val="00931843"/>
    <w:rsid w:val="00931E49"/>
    <w:rsid w:val="009330F1"/>
    <w:rsid w:val="00933420"/>
    <w:rsid w:val="009335DD"/>
    <w:rsid w:val="00935387"/>
    <w:rsid w:val="00935A97"/>
    <w:rsid w:val="00935C46"/>
    <w:rsid w:val="009360EF"/>
    <w:rsid w:val="00936583"/>
    <w:rsid w:val="00936A84"/>
    <w:rsid w:val="009377F0"/>
    <w:rsid w:val="00937C6A"/>
    <w:rsid w:val="009414A0"/>
    <w:rsid w:val="00941786"/>
    <w:rsid w:val="00941B29"/>
    <w:rsid w:val="00941FAB"/>
    <w:rsid w:val="00942724"/>
    <w:rsid w:val="00942FC4"/>
    <w:rsid w:val="0094351A"/>
    <w:rsid w:val="009441F5"/>
    <w:rsid w:val="00944ABD"/>
    <w:rsid w:val="00944DEF"/>
    <w:rsid w:val="0094508B"/>
    <w:rsid w:val="009461E5"/>
    <w:rsid w:val="0094672B"/>
    <w:rsid w:val="00946790"/>
    <w:rsid w:val="00946B2A"/>
    <w:rsid w:val="00947674"/>
    <w:rsid w:val="0095007D"/>
    <w:rsid w:val="009503EF"/>
    <w:rsid w:val="0095041D"/>
    <w:rsid w:val="0095053C"/>
    <w:rsid w:val="0095063A"/>
    <w:rsid w:val="00950AE6"/>
    <w:rsid w:val="00950E8C"/>
    <w:rsid w:val="009510C8"/>
    <w:rsid w:val="00951D08"/>
    <w:rsid w:val="0095287E"/>
    <w:rsid w:val="009531CD"/>
    <w:rsid w:val="00953286"/>
    <w:rsid w:val="0095362F"/>
    <w:rsid w:val="00954013"/>
    <w:rsid w:val="009540A4"/>
    <w:rsid w:val="009546D3"/>
    <w:rsid w:val="0095492D"/>
    <w:rsid w:val="009549D1"/>
    <w:rsid w:val="00954DD3"/>
    <w:rsid w:val="00955393"/>
    <w:rsid w:val="00955EF1"/>
    <w:rsid w:val="009565A8"/>
    <w:rsid w:val="00956DAB"/>
    <w:rsid w:val="00957B95"/>
    <w:rsid w:val="00957C75"/>
    <w:rsid w:val="00957F4C"/>
    <w:rsid w:val="00960202"/>
    <w:rsid w:val="009607C3"/>
    <w:rsid w:val="00960FA1"/>
    <w:rsid w:val="009613E3"/>
    <w:rsid w:val="00961A73"/>
    <w:rsid w:val="00962201"/>
    <w:rsid w:val="00962D63"/>
    <w:rsid w:val="00962F63"/>
    <w:rsid w:val="009642E3"/>
    <w:rsid w:val="009646D3"/>
    <w:rsid w:val="00964818"/>
    <w:rsid w:val="009648CF"/>
    <w:rsid w:val="00965810"/>
    <w:rsid w:val="00965951"/>
    <w:rsid w:val="00965D4B"/>
    <w:rsid w:val="00965EDD"/>
    <w:rsid w:val="00966456"/>
    <w:rsid w:val="00966746"/>
    <w:rsid w:val="00966D17"/>
    <w:rsid w:val="00966F70"/>
    <w:rsid w:val="009671B1"/>
    <w:rsid w:val="00967622"/>
    <w:rsid w:val="009679CD"/>
    <w:rsid w:val="00967FD9"/>
    <w:rsid w:val="0097054D"/>
    <w:rsid w:val="009722CF"/>
    <w:rsid w:val="00972804"/>
    <w:rsid w:val="009728B9"/>
    <w:rsid w:val="009729D0"/>
    <w:rsid w:val="00972D08"/>
    <w:rsid w:val="00972F0E"/>
    <w:rsid w:val="0097307F"/>
    <w:rsid w:val="00973649"/>
    <w:rsid w:val="00973D5F"/>
    <w:rsid w:val="009744AE"/>
    <w:rsid w:val="00974C19"/>
    <w:rsid w:val="00975593"/>
    <w:rsid w:val="00975A6A"/>
    <w:rsid w:val="00976233"/>
    <w:rsid w:val="0097634B"/>
    <w:rsid w:val="00976D97"/>
    <w:rsid w:val="00977118"/>
    <w:rsid w:val="00977641"/>
    <w:rsid w:val="009779C6"/>
    <w:rsid w:val="00977C47"/>
    <w:rsid w:val="009802B0"/>
    <w:rsid w:val="009803D9"/>
    <w:rsid w:val="00981010"/>
    <w:rsid w:val="009810AD"/>
    <w:rsid w:val="009817AA"/>
    <w:rsid w:val="009818C2"/>
    <w:rsid w:val="00982FCB"/>
    <w:rsid w:val="009830E7"/>
    <w:rsid w:val="009837CE"/>
    <w:rsid w:val="009847F9"/>
    <w:rsid w:val="00984B1A"/>
    <w:rsid w:val="00984DAD"/>
    <w:rsid w:val="00984FA3"/>
    <w:rsid w:val="009859CB"/>
    <w:rsid w:val="00985ED3"/>
    <w:rsid w:val="00986F1C"/>
    <w:rsid w:val="009873CC"/>
    <w:rsid w:val="009874E7"/>
    <w:rsid w:val="009876A0"/>
    <w:rsid w:val="00987BE9"/>
    <w:rsid w:val="00991E13"/>
    <w:rsid w:val="00991F00"/>
    <w:rsid w:val="00993F3B"/>
    <w:rsid w:val="00994202"/>
    <w:rsid w:val="00994592"/>
    <w:rsid w:val="00994E5A"/>
    <w:rsid w:val="00995583"/>
    <w:rsid w:val="00995856"/>
    <w:rsid w:val="00995B55"/>
    <w:rsid w:val="009961A4"/>
    <w:rsid w:val="00996634"/>
    <w:rsid w:val="00996FD4"/>
    <w:rsid w:val="009A0450"/>
    <w:rsid w:val="009A0604"/>
    <w:rsid w:val="009A0696"/>
    <w:rsid w:val="009A0786"/>
    <w:rsid w:val="009A187E"/>
    <w:rsid w:val="009A26EB"/>
    <w:rsid w:val="009A26F6"/>
    <w:rsid w:val="009A299E"/>
    <w:rsid w:val="009A2EDD"/>
    <w:rsid w:val="009A3755"/>
    <w:rsid w:val="009A3F93"/>
    <w:rsid w:val="009A414B"/>
    <w:rsid w:val="009A4666"/>
    <w:rsid w:val="009A46C4"/>
    <w:rsid w:val="009A4AE0"/>
    <w:rsid w:val="009A4E2E"/>
    <w:rsid w:val="009A56AE"/>
    <w:rsid w:val="009A6219"/>
    <w:rsid w:val="009A7878"/>
    <w:rsid w:val="009B01C7"/>
    <w:rsid w:val="009B0581"/>
    <w:rsid w:val="009B0C9F"/>
    <w:rsid w:val="009B0D00"/>
    <w:rsid w:val="009B0F91"/>
    <w:rsid w:val="009B1302"/>
    <w:rsid w:val="009B1818"/>
    <w:rsid w:val="009B20B9"/>
    <w:rsid w:val="009B2C69"/>
    <w:rsid w:val="009B2FEC"/>
    <w:rsid w:val="009B4A13"/>
    <w:rsid w:val="009B5253"/>
    <w:rsid w:val="009B52BA"/>
    <w:rsid w:val="009B53E3"/>
    <w:rsid w:val="009B5784"/>
    <w:rsid w:val="009B64F3"/>
    <w:rsid w:val="009B6A8A"/>
    <w:rsid w:val="009B6B24"/>
    <w:rsid w:val="009B7092"/>
    <w:rsid w:val="009B7182"/>
    <w:rsid w:val="009B7408"/>
    <w:rsid w:val="009B741D"/>
    <w:rsid w:val="009B7DA4"/>
    <w:rsid w:val="009C006F"/>
    <w:rsid w:val="009C1023"/>
    <w:rsid w:val="009C109E"/>
    <w:rsid w:val="009C1260"/>
    <w:rsid w:val="009C17F5"/>
    <w:rsid w:val="009C1BFC"/>
    <w:rsid w:val="009C25AC"/>
    <w:rsid w:val="009C2794"/>
    <w:rsid w:val="009C2897"/>
    <w:rsid w:val="009C29C5"/>
    <w:rsid w:val="009C2B3F"/>
    <w:rsid w:val="009C3F91"/>
    <w:rsid w:val="009C479F"/>
    <w:rsid w:val="009C4E25"/>
    <w:rsid w:val="009C535B"/>
    <w:rsid w:val="009C538F"/>
    <w:rsid w:val="009C55EB"/>
    <w:rsid w:val="009C5D5B"/>
    <w:rsid w:val="009C6531"/>
    <w:rsid w:val="009C66C4"/>
    <w:rsid w:val="009C6E73"/>
    <w:rsid w:val="009C78FD"/>
    <w:rsid w:val="009D11D0"/>
    <w:rsid w:val="009D1287"/>
    <w:rsid w:val="009D1770"/>
    <w:rsid w:val="009D19CF"/>
    <w:rsid w:val="009D20A9"/>
    <w:rsid w:val="009D275F"/>
    <w:rsid w:val="009D2794"/>
    <w:rsid w:val="009D321C"/>
    <w:rsid w:val="009D321E"/>
    <w:rsid w:val="009D40AF"/>
    <w:rsid w:val="009D4D22"/>
    <w:rsid w:val="009D4DAC"/>
    <w:rsid w:val="009D6141"/>
    <w:rsid w:val="009D6A8B"/>
    <w:rsid w:val="009D74FA"/>
    <w:rsid w:val="009D762D"/>
    <w:rsid w:val="009D769D"/>
    <w:rsid w:val="009D79A8"/>
    <w:rsid w:val="009E03F9"/>
    <w:rsid w:val="009E0D30"/>
    <w:rsid w:val="009E0D69"/>
    <w:rsid w:val="009E13BC"/>
    <w:rsid w:val="009E16B1"/>
    <w:rsid w:val="009E18CC"/>
    <w:rsid w:val="009E2711"/>
    <w:rsid w:val="009E32EC"/>
    <w:rsid w:val="009E3F6C"/>
    <w:rsid w:val="009E4299"/>
    <w:rsid w:val="009E43F9"/>
    <w:rsid w:val="009E4446"/>
    <w:rsid w:val="009E47CA"/>
    <w:rsid w:val="009E495D"/>
    <w:rsid w:val="009E4A8F"/>
    <w:rsid w:val="009E7340"/>
    <w:rsid w:val="009E7AB2"/>
    <w:rsid w:val="009E7AEC"/>
    <w:rsid w:val="009E7E09"/>
    <w:rsid w:val="009F0C89"/>
    <w:rsid w:val="009F0CFA"/>
    <w:rsid w:val="009F1AB7"/>
    <w:rsid w:val="009F1D88"/>
    <w:rsid w:val="009F1ECB"/>
    <w:rsid w:val="009F2343"/>
    <w:rsid w:val="009F24C1"/>
    <w:rsid w:val="009F2BA3"/>
    <w:rsid w:val="009F3348"/>
    <w:rsid w:val="009F33DB"/>
    <w:rsid w:val="009F34E5"/>
    <w:rsid w:val="009F368F"/>
    <w:rsid w:val="009F3931"/>
    <w:rsid w:val="009F3C47"/>
    <w:rsid w:val="009F3D9C"/>
    <w:rsid w:val="009F4B73"/>
    <w:rsid w:val="009F4F64"/>
    <w:rsid w:val="009F5B09"/>
    <w:rsid w:val="009F5DC8"/>
    <w:rsid w:val="009F654B"/>
    <w:rsid w:val="009F6803"/>
    <w:rsid w:val="009F6AD3"/>
    <w:rsid w:val="009F7CB4"/>
    <w:rsid w:val="00A0066F"/>
    <w:rsid w:val="00A00708"/>
    <w:rsid w:val="00A013F0"/>
    <w:rsid w:val="00A01779"/>
    <w:rsid w:val="00A027AF"/>
    <w:rsid w:val="00A0321A"/>
    <w:rsid w:val="00A0329F"/>
    <w:rsid w:val="00A03597"/>
    <w:rsid w:val="00A04031"/>
    <w:rsid w:val="00A0403F"/>
    <w:rsid w:val="00A043E3"/>
    <w:rsid w:val="00A04ED4"/>
    <w:rsid w:val="00A05050"/>
    <w:rsid w:val="00A05376"/>
    <w:rsid w:val="00A06371"/>
    <w:rsid w:val="00A066AB"/>
    <w:rsid w:val="00A066FB"/>
    <w:rsid w:val="00A06DAB"/>
    <w:rsid w:val="00A07896"/>
    <w:rsid w:val="00A07BBC"/>
    <w:rsid w:val="00A07CB7"/>
    <w:rsid w:val="00A07D27"/>
    <w:rsid w:val="00A1006D"/>
    <w:rsid w:val="00A102BC"/>
    <w:rsid w:val="00A103A2"/>
    <w:rsid w:val="00A104DA"/>
    <w:rsid w:val="00A10AB9"/>
    <w:rsid w:val="00A10DA4"/>
    <w:rsid w:val="00A116CF"/>
    <w:rsid w:val="00A1179E"/>
    <w:rsid w:val="00A11FC3"/>
    <w:rsid w:val="00A120F8"/>
    <w:rsid w:val="00A12AC6"/>
    <w:rsid w:val="00A12C55"/>
    <w:rsid w:val="00A12EC8"/>
    <w:rsid w:val="00A1309A"/>
    <w:rsid w:val="00A132E7"/>
    <w:rsid w:val="00A13576"/>
    <w:rsid w:val="00A13CA5"/>
    <w:rsid w:val="00A1482E"/>
    <w:rsid w:val="00A160BD"/>
    <w:rsid w:val="00A1647E"/>
    <w:rsid w:val="00A169C4"/>
    <w:rsid w:val="00A17469"/>
    <w:rsid w:val="00A17E5F"/>
    <w:rsid w:val="00A20C00"/>
    <w:rsid w:val="00A21072"/>
    <w:rsid w:val="00A22C20"/>
    <w:rsid w:val="00A22CD1"/>
    <w:rsid w:val="00A235F4"/>
    <w:rsid w:val="00A239FB"/>
    <w:rsid w:val="00A24339"/>
    <w:rsid w:val="00A2441B"/>
    <w:rsid w:val="00A2492C"/>
    <w:rsid w:val="00A257E5"/>
    <w:rsid w:val="00A25D8F"/>
    <w:rsid w:val="00A2604D"/>
    <w:rsid w:val="00A26BAD"/>
    <w:rsid w:val="00A27438"/>
    <w:rsid w:val="00A30EEC"/>
    <w:rsid w:val="00A31230"/>
    <w:rsid w:val="00A328E6"/>
    <w:rsid w:val="00A335A5"/>
    <w:rsid w:val="00A33AFE"/>
    <w:rsid w:val="00A34CC0"/>
    <w:rsid w:val="00A34E76"/>
    <w:rsid w:val="00A35C0C"/>
    <w:rsid w:val="00A3672C"/>
    <w:rsid w:val="00A36CEF"/>
    <w:rsid w:val="00A36F6A"/>
    <w:rsid w:val="00A37004"/>
    <w:rsid w:val="00A37927"/>
    <w:rsid w:val="00A37B7C"/>
    <w:rsid w:val="00A37BD2"/>
    <w:rsid w:val="00A41175"/>
    <w:rsid w:val="00A4139C"/>
    <w:rsid w:val="00A418BA"/>
    <w:rsid w:val="00A41CFC"/>
    <w:rsid w:val="00A429F9"/>
    <w:rsid w:val="00A43616"/>
    <w:rsid w:val="00A4483D"/>
    <w:rsid w:val="00A449C9"/>
    <w:rsid w:val="00A4536A"/>
    <w:rsid w:val="00A45464"/>
    <w:rsid w:val="00A4595E"/>
    <w:rsid w:val="00A45FF6"/>
    <w:rsid w:val="00A467CC"/>
    <w:rsid w:val="00A471FF"/>
    <w:rsid w:val="00A47F28"/>
    <w:rsid w:val="00A50C94"/>
    <w:rsid w:val="00A5119D"/>
    <w:rsid w:val="00A526B3"/>
    <w:rsid w:val="00A52881"/>
    <w:rsid w:val="00A53AC3"/>
    <w:rsid w:val="00A53B45"/>
    <w:rsid w:val="00A53F2B"/>
    <w:rsid w:val="00A5427F"/>
    <w:rsid w:val="00A5482C"/>
    <w:rsid w:val="00A54DD0"/>
    <w:rsid w:val="00A54EFF"/>
    <w:rsid w:val="00A557FB"/>
    <w:rsid w:val="00A55D8F"/>
    <w:rsid w:val="00A565B6"/>
    <w:rsid w:val="00A56F3D"/>
    <w:rsid w:val="00A57210"/>
    <w:rsid w:val="00A60224"/>
    <w:rsid w:val="00A609E1"/>
    <w:rsid w:val="00A60EF8"/>
    <w:rsid w:val="00A613B8"/>
    <w:rsid w:val="00A61D22"/>
    <w:rsid w:val="00A626B4"/>
    <w:rsid w:val="00A62EF5"/>
    <w:rsid w:val="00A632C4"/>
    <w:rsid w:val="00A646B9"/>
    <w:rsid w:val="00A65716"/>
    <w:rsid w:val="00A66492"/>
    <w:rsid w:val="00A668D9"/>
    <w:rsid w:val="00A67868"/>
    <w:rsid w:val="00A678D5"/>
    <w:rsid w:val="00A67A75"/>
    <w:rsid w:val="00A67D8B"/>
    <w:rsid w:val="00A70040"/>
    <w:rsid w:val="00A70C1E"/>
    <w:rsid w:val="00A7150C"/>
    <w:rsid w:val="00A716EB"/>
    <w:rsid w:val="00A71B41"/>
    <w:rsid w:val="00A71B69"/>
    <w:rsid w:val="00A71D2A"/>
    <w:rsid w:val="00A71DA0"/>
    <w:rsid w:val="00A73135"/>
    <w:rsid w:val="00A73D39"/>
    <w:rsid w:val="00A73E2E"/>
    <w:rsid w:val="00A74FFA"/>
    <w:rsid w:val="00A753F6"/>
    <w:rsid w:val="00A756D3"/>
    <w:rsid w:val="00A75871"/>
    <w:rsid w:val="00A75B8B"/>
    <w:rsid w:val="00A765C8"/>
    <w:rsid w:val="00A777DF"/>
    <w:rsid w:val="00A77853"/>
    <w:rsid w:val="00A80266"/>
    <w:rsid w:val="00A80280"/>
    <w:rsid w:val="00A802AE"/>
    <w:rsid w:val="00A80444"/>
    <w:rsid w:val="00A8070C"/>
    <w:rsid w:val="00A8110A"/>
    <w:rsid w:val="00A81309"/>
    <w:rsid w:val="00A8187C"/>
    <w:rsid w:val="00A81A85"/>
    <w:rsid w:val="00A8222D"/>
    <w:rsid w:val="00A8293F"/>
    <w:rsid w:val="00A8308E"/>
    <w:rsid w:val="00A83D98"/>
    <w:rsid w:val="00A84B36"/>
    <w:rsid w:val="00A851FC"/>
    <w:rsid w:val="00A863EE"/>
    <w:rsid w:val="00A86FD7"/>
    <w:rsid w:val="00A8715C"/>
    <w:rsid w:val="00A871D9"/>
    <w:rsid w:val="00A87481"/>
    <w:rsid w:val="00A87AE7"/>
    <w:rsid w:val="00A87D44"/>
    <w:rsid w:val="00A90860"/>
    <w:rsid w:val="00A90FE1"/>
    <w:rsid w:val="00A910DE"/>
    <w:rsid w:val="00A91443"/>
    <w:rsid w:val="00A9246F"/>
    <w:rsid w:val="00A92E0C"/>
    <w:rsid w:val="00A930E5"/>
    <w:rsid w:val="00A933C8"/>
    <w:rsid w:val="00A934B5"/>
    <w:rsid w:val="00A93758"/>
    <w:rsid w:val="00A93C58"/>
    <w:rsid w:val="00A94AE7"/>
    <w:rsid w:val="00A94D20"/>
    <w:rsid w:val="00A9513A"/>
    <w:rsid w:val="00A95A09"/>
    <w:rsid w:val="00A95DEF"/>
    <w:rsid w:val="00A9659C"/>
    <w:rsid w:val="00A96C19"/>
    <w:rsid w:val="00A97916"/>
    <w:rsid w:val="00A97975"/>
    <w:rsid w:val="00A979DD"/>
    <w:rsid w:val="00AA0628"/>
    <w:rsid w:val="00AA0E4B"/>
    <w:rsid w:val="00AA183A"/>
    <w:rsid w:val="00AA1975"/>
    <w:rsid w:val="00AA1F61"/>
    <w:rsid w:val="00AA2930"/>
    <w:rsid w:val="00AA3BB8"/>
    <w:rsid w:val="00AA4189"/>
    <w:rsid w:val="00AA4388"/>
    <w:rsid w:val="00AA4416"/>
    <w:rsid w:val="00AA48F2"/>
    <w:rsid w:val="00AA4BC8"/>
    <w:rsid w:val="00AA5085"/>
    <w:rsid w:val="00AA58F2"/>
    <w:rsid w:val="00AA5A34"/>
    <w:rsid w:val="00AA5D14"/>
    <w:rsid w:val="00AA6508"/>
    <w:rsid w:val="00AA6908"/>
    <w:rsid w:val="00AA6FB2"/>
    <w:rsid w:val="00AA7123"/>
    <w:rsid w:val="00AA7650"/>
    <w:rsid w:val="00AA7679"/>
    <w:rsid w:val="00AA76DD"/>
    <w:rsid w:val="00AB0A1A"/>
    <w:rsid w:val="00AB0AE1"/>
    <w:rsid w:val="00AB14F4"/>
    <w:rsid w:val="00AB15F8"/>
    <w:rsid w:val="00AB21D1"/>
    <w:rsid w:val="00AB25AB"/>
    <w:rsid w:val="00AB25C9"/>
    <w:rsid w:val="00AB2863"/>
    <w:rsid w:val="00AB31C4"/>
    <w:rsid w:val="00AB32C1"/>
    <w:rsid w:val="00AB3F66"/>
    <w:rsid w:val="00AB4E20"/>
    <w:rsid w:val="00AB51CB"/>
    <w:rsid w:val="00AB5292"/>
    <w:rsid w:val="00AB54BC"/>
    <w:rsid w:val="00AB6AF6"/>
    <w:rsid w:val="00AB6C57"/>
    <w:rsid w:val="00AB709C"/>
    <w:rsid w:val="00AB721F"/>
    <w:rsid w:val="00AB7BBF"/>
    <w:rsid w:val="00AC0BF9"/>
    <w:rsid w:val="00AC1E25"/>
    <w:rsid w:val="00AC26D7"/>
    <w:rsid w:val="00AC2913"/>
    <w:rsid w:val="00AC32D4"/>
    <w:rsid w:val="00AC3511"/>
    <w:rsid w:val="00AC3621"/>
    <w:rsid w:val="00AC3920"/>
    <w:rsid w:val="00AC3C7D"/>
    <w:rsid w:val="00AC4401"/>
    <w:rsid w:val="00AC456F"/>
    <w:rsid w:val="00AC590C"/>
    <w:rsid w:val="00AC5AB7"/>
    <w:rsid w:val="00AC6201"/>
    <w:rsid w:val="00AC6915"/>
    <w:rsid w:val="00AC6969"/>
    <w:rsid w:val="00AC6A00"/>
    <w:rsid w:val="00AC6A49"/>
    <w:rsid w:val="00AC6F79"/>
    <w:rsid w:val="00AC7DA3"/>
    <w:rsid w:val="00AD04DE"/>
    <w:rsid w:val="00AD0B2B"/>
    <w:rsid w:val="00AD0FCE"/>
    <w:rsid w:val="00AD102B"/>
    <w:rsid w:val="00AD1FF2"/>
    <w:rsid w:val="00AD2EDE"/>
    <w:rsid w:val="00AD3080"/>
    <w:rsid w:val="00AD3437"/>
    <w:rsid w:val="00AD43CA"/>
    <w:rsid w:val="00AD45BF"/>
    <w:rsid w:val="00AD5A05"/>
    <w:rsid w:val="00AD5BAE"/>
    <w:rsid w:val="00AD5C44"/>
    <w:rsid w:val="00AD5C73"/>
    <w:rsid w:val="00AD5D40"/>
    <w:rsid w:val="00AD5DA3"/>
    <w:rsid w:val="00AD5F15"/>
    <w:rsid w:val="00AD6A84"/>
    <w:rsid w:val="00AD73B6"/>
    <w:rsid w:val="00AD77BB"/>
    <w:rsid w:val="00AD7A1D"/>
    <w:rsid w:val="00AE08F0"/>
    <w:rsid w:val="00AE0C27"/>
    <w:rsid w:val="00AE0DC3"/>
    <w:rsid w:val="00AE0EE0"/>
    <w:rsid w:val="00AE19D7"/>
    <w:rsid w:val="00AE2227"/>
    <w:rsid w:val="00AE2229"/>
    <w:rsid w:val="00AE23C9"/>
    <w:rsid w:val="00AE33C5"/>
    <w:rsid w:val="00AE45A3"/>
    <w:rsid w:val="00AE4B6B"/>
    <w:rsid w:val="00AE634F"/>
    <w:rsid w:val="00AE65A7"/>
    <w:rsid w:val="00AE6D34"/>
    <w:rsid w:val="00AE72B6"/>
    <w:rsid w:val="00AE7C03"/>
    <w:rsid w:val="00AF13C6"/>
    <w:rsid w:val="00AF1556"/>
    <w:rsid w:val="00AF15FE"/>
    <w:rsid w:val="00AF189E"/>
    <w:rsid w:val="00AF2035"/>
    <w:rsid w:val="00AF2090"/>
    <w:rsid w:val="00AF2355"/>
    <w:rsid w:val="00AF23D9"/>
    <w:rsid w:val="00AF2BB2"/>
    <w:rsid w:val="00AF3318"/>
    <w:rsid w:val="00AF3644"/>
    <w:rsid w:val="00AF3708"/>
    <w:rsid w:val="00AF3CF4"/>
    <w:rsid w:val="00AF3F20"/>
    <w:rsid w:val="00AF41CA"/>
    <w:rsid w:val="00AF4F53"/>
    <w:rsid w:val="00AF5AAF"/>
    <w:rsid w:val="00AF6704"/>
    <w:rsid w:val="00AF76D9"/>
    <w:rsid w:val="00B00DCA"/>
    <w:rsid w:val="00B0162C"/>
    <w:rsid w:val="00B01892"/>
    <w:rsid w:val="00B02FC7"/>
    <w:rsid w:val="00B030D0"/>
    <w:rsid w:val="00B039D6"/>
    <w:rsid w:val="00B04EA5"/>
    <w:rsid w:val="00B05124"/>
    <w:rsid w:val="00B053F8"/>
    <w:rsid w:val="00B0578B"/>
    <w:rsid w:val="00B05C6F"/>
    <w:rsid w:val="00B06618"/>
    <w:rsid w:val="00B06667"/>
    <w:rsid w:val="00B073C3"/>
    <w:rsid w:val="00B07AFB"/>
    <w:rsid w:val="00B10FFF"/>
    <w:rsid w:val="00B11318"/>
    <w:rsid w:val="00B11A5F"/>
    <w:rsid w:val="00B121F8"/>
    <w:rsid w:val="00B1223D"/>
    <w:rsid w:val="00B12316"/>
    <w:rsid w:val="00B1258C"/>
    <w:rsid w:val="00B12B3A"/>
    <w:rsid w:val="00B12BC2"/>
    <w:rsid w:val="00B12FD7"/>
    <w:rsid w:val="00B14180"/>
    <w:rsid w:val="00B15B8E"/>
    <w:rsid w:val="00B15C31"/>
    <w:rsid w:val="00B164BA"/>
    <w:rsid w:val="00B165E7"/>
    <w:rsid w:val="00B1664F"/>
    <w:rsid w:val="00B16D44"/>
    <w:rsid w:val="00B16F8E"/>
    <w:rsid w:val="00B16FF3"/>
    <w:rsid w:val="00B179D2"/>
    <w:rsid w:val="00B17F59"/>
    <w:rsid w:val="00B203FC"/>
    <w:rsid w:val="00B21BAE"/>
    <w:rsid w:val="00B21CDB"/>
    <w:rsid w:val="00B21D06"/>
    <w:rsid w:val="00B232A2"/>
    <w:rsid w:val="00B2368E"/>
    <w:rsid w:val="00B24136"/>
    <w:rsid w:val="00B268EA"/>
    <w:rsid w:val="00B26BB1"/>
    <w:rsid w:val="00B273C0"/>
    <w:rsid w:val="00B2752A"/>
    <w:rsid w:val="00B27553"/>
    <w:rsid w:val="00B275D2"/>
    <w:rsid w:val="00B2781D"/>
    <w:rsid w:val="00B279F5"/>
    <w:rsid w:val="00B300B5"/>
    <w:rsid w:val="00B300B9"/>
    <w:rsid w:val="00B309B3"/>
    <w:rsid w:val="00B30E15"/>
    <w:rsid w:val="00B31A14"/>
    <w:rsid w:val="00B31C04"/>
    <w:rsid w:val="00B31D63"/>
    <w:rsid w:val="00B3242A"/>
    <w:rsid w:val="00B33298"/>
    <w:rsid w:val="00B33FC9"/>
    <w:rsid w:val="00B34577"/>
    <w:rsid w:val="00B34998"/>
    <w:rsid w:val="00B34E09"/>
    <w:rsid w:val="00B34EB3"/>
    <w:rsid w:val="00B35854"/>
    <w:rsid w:val="00B359D3"/>
    <w:rsid w:val="00B35A1F"/>
    <w:rsid w:val="00B35BA4"/>
    <w:rsid w:val="00B361C9"/>
    <w:rsid w:val="00B370D9"/>
    <w:rsid w:val="00B41D97"/>
    <w:rsid w:val="00B41DB7"/>
    <w:rsid w:val="00B42A32"/>
    <w:rsid w:val="00B42C90"/>
    <w:rsid w:val="00B438C3"/>
    <w:rsid w:val="00B439A5"/>
    <w:rsid w:val="00B43A4F"/>
    <w:rsid w:val="00B44704"/>
    <w:rsid w:val="00B45CD5"/>
    <w:rsid w:val="00B463BC"/>
    <w:rsid w:val="00B463F4"/>
    <w:rsid w:val="00B5040B"/>
    <w:rsid w:val="00B5049B"/>
    <w:rsid w:val="00B50CBC"/>
    <w:rsid w:val="00B50F41"/>
    <w:rsid w:val="00B510BA"/>
    <w:rsid w:val="00B51A6E"/>
    <w:rsid w:val="00B52510"/>
    <w:rsid w:val="00B5296F"/>
    <w:rsid w:val="00B52F7A"/>
    <w:rsid w:val="00B5448D"/>
    <w:rsid w:val="00B54980"/>
    <w:rsid w:val="00B54A9F"/>
    <w:rsid w:val="00B54C01"/>
    <w:rsid w:val="00B55479"/>
    <w:rsid w:val="00B56B57"/>
    <w:rsid w:val="00B56DD7"/>
    <w:rsid w:val="00B56F3F"/>
    <w:rsid w:val="00B56F6D"/>
    <w:rsid w:val="00B5730A"/>
    <w:rsid w:val="00B5732B"/>
    <w:rsid w:val="00B577F9"/>
    <w:rsid w:val="00B57801"/>
    <w:rsid w:val="00B602DE"/>
    <w:rsid w:val="00B6060E"/>
    <w:rsid w:val="00B60CB6"/>
    <w:rsid w:val="00B614CB"/>
    <w:rsid w:val="00B61B16"/>
    <w:rsid w:val="00B61E40"/>
    <w:rsid w:val="00B61FDC"/>
    <w:rsid w:val="00B61FE7"/>
    <w:rsid w:val="00B62422"/>
    <w:rsid w:val="00B62B7D"/>
    <w:rsid w:val="00B63CFB"/>
    <w:rsid w:val="00B63DE7"/>
    <w:rsid w:val="00B63E19"/>
    <w:rsid w:val="00B645A0"/>
    <w:rsid w:val="00B64D76"/>
    <w:rsid w:val="00B667EC"/>
    <w:rsid w:val="00B66C7D"/>
    <w:rsid w:val="00B675DC"/>
    <w:rsid w:val="00B67608"/>
    <w:rsid w:val="00B67847"/>
    <w:rsid w:val="00B716D0"/>
    <w:rsid w:val="00B717B7"/>
    <w:rsid w:val="00B71BC6"/>
    <w:rsid w:val="00B7227C"/>
    <w:rsid w:val="00B726EE"/>
    <w:rsid w:val="00B72759"/>
    <w:rsid w:val="00B73549"/>
    <w:rsid w:val="00B73616"/>
    <w:rsid w:val="00B73C63"/>
    <w:rsid w:val="00B73CFA"/>
    <w:rsid w:val="00B7500B"/>
    <w:rsid w:val="00B75C31"/>
    <w:rsid w:val="00B75F2A"/>
    <w:rsid w:val="00B75F5E"/>
    <w:rsid w:val="00B75F6C"/>
    <w:rsid w:val="00B76DDE"/>
    <w:rsid w:val="00B8150C"/>
    <w:rsid w:val="00B81997"/>
    <w:rsid w:val="00B819CA"/>
    <w:rsid w:val="00B82153"/>
    <w:rsid w:val="00B826D7"/>
    <w:rsid w:val="00B83496"/>
    <w:rsid w:val="00B837D3"/>
    <w:rsid w:val="00B841F6"/>
    <w:rsid w:val="00B8424D"/>
    <w:rsid w:val="00B845D3"/>
    <w:rsid w:val="00B84D3D"/>
    <w:rsid w:val="00B84F88"/>
    <w:rsid w:val="00B851E0"/>
    <w:rsid w:val="00B85A81"/>
    <w:rsid w:val="00B8606A"/>
    <w:rsid w:val="00B86A46"/>
    <w:rsid w:val="00B86EB9"/>
    <w:rsid w:val="00B87192"/>
    <w:rsid w:val="00B876AF"/>
    <w:rsid w:val="00B877CD"/>
    <w:rsid w:val="00B8798D"/>
    <w:rsid w:val="00B87B2E"/>
    <w:rsid w:val="00B87BA7"/>
    <w:rsid w:val="00B87C89"/>
    <w:rsid w:val="00B87E7B"/>
    <w:rsid w:val="00B9105A"/>
    <w:rsid w:val="00B91A1E"/>
    <w:rsid w:val="00B91DDA"/>
    <w:rsid w:val="00B92AB2"/>
    <w:rsid w:val="00B92E70"/>
    <w:rsid w:val="00B933DD"/>
    <w:rsid w:val="00B9341A"/>
    <w:rsid w:val="00B93647"/>
    <w:rsid w:val="00B95B74"/>
    <w:rsid w:val="00B9655D"/>
    <w:rsid w:val="00B9707B"/>
    <w:rsid w:val="00B970FB"/>
    <w:rsid w:val="00B97108"/>
    <w:rsid w:val="00B9721A"/>
    <w:rsid w:val="00B97BF7"/>
    <w:rsid w:val="00BA02A0"/>
    <w:rsid w:val="00BA0D9A"/>
    <w:rsid w:val="00BA1142"/>
    <w:rsid w:val="00BA27B4"/>
    <w:rsid w:val="00BA2A0E"/>
    <w:rsid w:val="00BA2DD7"/>
    <w:rsid w:val="00BA2E72"/>
    <w:rsid w:val="00BA30F8"/>
    <w:rsid w:val="00BA3D9D"/>
    <w:rsid w:val="00BA4AA5"/>
    <w:rsid w:val="00BA5A0D"/>
    <w:rsid w:val="00BA6757"/>
    <w:rsid w:val="00BA6C89"/>
    <w:rsid w:val="00BA798B"/>
    <w:rsid w:val="00BA7B5F"/>
    <w:rsid w:val="00BB0699"/>
    <w:rsid w:val="00BB07D9"/>
    <w:rsid w:val="00BB07DC"/>
    <w:rsid w:val="00BB0A4E"/>
    <w:rsid w:val="00BB0CEE"/>
    <w:rsid w:val="00BB108A"/>
    <w:rsid w:val="00BB1D66"/>
    <w:rsid w:val="00BB2A22"/>
    <w:rsid w:val="00BB3867"/>
    <w:rsid w:val="00BB3E64"/>
    <w:rsid w:val="00BB4BB9"/>
    <w:rsid w:val="00BB518E"/>
    <w:rsid w:val="00BB58A8"/>
    <w:rsid w:val="00BB6EB8"/>
    <w:rsid w:val="00BB7011"/>
    <w:rsid w:val="00BB7103"/>
    <w:rsid w:val="00BC00A3"/>
    <w:rsid w:val="00BC0638"/>
    <w:rsid w:val="00BC0920"/>
    <w:rsid w:val="00BC2193"/>
    <w:rsid w:val="00BC24C8"/>
    <w:rsid w:val="00BC2D79"/>
    <w:rsid w:val="00BC44E9"/>
    <w:rsid w:val="00BC451D"/>
    <w:rsid w:val="00BC4721"/>
    <w:rsid w:val="00BC4844"/>
    <w:rsid w:val="00BC49E4"/>
    <w:rsid w:val="00BC4C71"/>
    <w:rsid w:val="00BC4F49"/>
    <w:rsid w:val="00BC5300"/>
    <w:rsid w:val="00BC585E"/>
    <w:rsid w:val="00BC632B"/>
    <w:rsid w:val="00BC7567"/>
    <w:rsid w:val="00BC792E"/>
    <w:rsid w:val="00BC7C44"/>
    <w:rsid w:val="00BC7F78"/>
    <w:rsid w:val="00BD061F"/>
    <w:rsid w:val="00BD07A5"/>
    <w:rsid w:val="00BD08D2"/>
    <w:rsid w:val="00BD0F1E"/>
    <w:rsid w:val="00BD17E5"/>
    <w:rsid w:val="00BD1DF0"/>
    <w:rsid w:val="00BD2259"/>
    <w:rsid w:val="00BD25C3"/>
    <w:rsid w:val="00BD271A"/>
    <w:rsid w:val="00BD2C59"/>
    <w:rsid w:val="00BD2C95"/>
    <w:rsid w:val="00BD58D1"/>
    <w:rsid w:val="00BD60E5"/>
    <w:rsid w:val="00BD63B9"/>
    <w:rsid w:val="00BD698D"/>
    <w:rsid w:val="00BD74CE"/>
    <w:rsid w:val="00BD7D24"/>
    <w:rsid w:val="00BD7E7E"/>
    <w:rsid w:val="00BE02CF"/>
    <w:rsid w:val="00BE0D36"/>
    <w:rsid w:val="00BE1FE0"/>
    <w:rsid w:val="00BE2033"/>
    <w:rsid w:val="00BE2EF3"/>
    <w:rsid w:val="00BE382D"/>
    <w:rsid w:val="00BE3B3B"/>
    <w:rsid w:val="00BE3BC9"/>
    <w:rsid w:val="00BE4EBB"/>
    <w:rsid w:val="00BE507B"/>
    <w:rsid w:val="00BE543F"/>
    <w:rsid w:val="00BE6300"/>
    <w:rsid w:val="00BE65A0"/>
    <w:rsid w:val="00BE6735"/>
    <w:rsid w:val="00BE6CCD"/>
    <w:rsid w:val="00BF0094"/>
    <w:rsid w:val="00BF0709"/>
    <w:rsid w:val="00BF13C0"/>
    <w:rsid w:val="00BF15D9"/>
    <w:rsid w:val="00BF1FD8"/>
    <w:rsid w:val="00BF21AD"/>
    <w:rsid w:val="00BF22BF"/>
    <w:rsid w:val="00BF2353"/>
    <w:rsid w:val="00BF299A"/>
    <w:rsid w:val="00BF29EB"/>
    <w:rsid w:val="00BF2A06"/>
    <w:rsid w:val="00BF319A"/>
    <w:rsid w:val="00BF32B2"/>
    <w:rsid w:val="00BF3367"/>
    <w:rsid w:val="00BF34B9"/>
    <w:rsid w:val="00BF3916"/>
    <w:rsid w:val="00BF4142"/>
    <w:rsid w:val="00BF4501"/>
    <w:rsid w:val="00BF4BB2"/>
    <w:rsid w:val="00BF5240"/>
    <w:rsid w:val="00BF57A4"/>
    <w:rsid w:val="00BF6191"/>
    <w:rsid w:val="00C005C2"/>
    <w:rsid w:val="00C01278"/>
    <w:rsid w:val="00C01442"/>
    <w:rsid w:val="00C02D3A"/>
    <w:rsid w:val="00C030F2"/>
    <w:rsid w:val="00C0331F"/>
    <w:rsid w:val="00C035DF"/>
    <w:rsid w:val="00C03B17"/>
    <w:rsid w:val="00C03D25"/>
    <w:rsid w:val="00C04325"/>
    <w:rsid w:val="00C0598B"/>
    <w:rsid w:val="00C0632D"/>
    <w:rsid w:val="00C065EA"/>
    <w:rsid w:val="00C06D80"/>
    <w:rsid w:val="00C07491"/>
    <w:rsid w:val="00C0764C"/>
    <w:rsid w:val="00C07BF2"/>
    <w:rsid w:val="00C101FB"/>
    <w:rsid w:val="00C103C9"/>
    <w:rsid w:val="00C1090F"/>
    <w:rsid w:val="00C117E8"/>
    <w:rsid w:val="00C12252"/>
    <w:rsid w:val="00C13C0B"/>
    <w:rsid w:val="00C13C7C"/>
    <w:rsid w:val="00C14222"/>
    <w:rsid w:val="00C146E7"/>
    <w:rsid w:val="00C150F3"/>
    <w:rsid w:val="00C152E7"/>
    <w:rsid w:val="00C15450"/>
    <w:rsid w:val="00C15730"/>
    <w:rsid w:val="00C15BD9"/>
    <w:rsid w:val="00C15ECA"/>
    <w:rsid w:val="00C16680"/>
    <w:rsid w:val="00C172E2"/>
    <w:rsid w:val="00C17449"/>
    <w:rsid w:val="00C20296"/>
    <w:rsid w:val="00C2044E"/>
    <w:rsid w:val="00C20905"/>
    <w:rsid w:val="00C20D64"/>
    <w:rsid w:val="00C212A3"/>
    <w:rsid w:val="00C21F37"/>
    <w:rsid w:val="00C22944"/>
    <w:rsid w:val="00C22B86"/>
    <w:rsid w:val="00C2315D"/>
    <w:rsid w:val="00C236AC"/>
    <w:rsid w:val="00C23748"/>
    <w:rsid w:val="00C237E9"/>
    <w:rsid w:val="00C248AE"/>
    <w:rsid w:val="00C249C6"/>
    <w:rsid w:val="00C24D23"/>
    <w:rsid w:val="00C254D7"/>
    <w:rsid w:val="00C25A4B"/>
    <w:rsid w:val="00C25A6A"/>
    <w:rsid w:val="00C261BD"/>
    <w:rsid w:val="00C278FC"/>
    <w:rsid w:val="00C30C05"/>
    <w:rsid w:val="00C30C4D"/>
    <w:rsid w:val="00C31191"/>
    <w:rsid w:val="00C31C3C"/>
    <w:rsid w:val="00C3308B"/>
    <w:rsid w:val="00C342F2"/>
    <w:rsid w:val="00C34682"/>
    <w:rsid w:val="00C34695"/>
    <w:rsid w:val="00C35455"/>
    <w:rsid w:val="00C35B32"/>
    <w:rsid w:val="00C35D74"/>
    <w:rsid w:val="00C36D6D"/>
    <w:rsid w:val="00C37023"/>
    <w:rsid w:val="00C37B68"/>
    <w:rsid w:val="00C4070F"/>
    <w:rsid w:val="00C426C5"/>
    <w:rsid w:val="00C4278E"/>
    <w:rsid w:val="00C4308D"/>
    <w:rsid w:val="00C43171"/>
    <w:rsid w:val="00C431EB"/>
    <w:rsid w:val="00C44069"/>
    <w:rsid w:val="00C440AC"/>
    <w:rsid w:val="00C441EE"/>
    <w:rsid w:val="00C44965"/>
    <w:rsid w:val="00C44BDB"/>
    <w:rsid w:val="00C44F50"/>
    <w:rsid w:val="00C4514C"/>
    <w:rsid w:val="00C4583F"/>
    <w:rsid w:val="00C46244"/>
    <w:rsid w:val="00C468FE"/>
    <w:rsid w:val="00C47F39"/>
    <w:rsid w:val="00C5000B"/>
    <w:rsid w:val="00C508D9"/>
    <w:rsid w:val="00C50D34"/>
    <w:rsid w:val="00C51173"/>
    <w:rsid w:val="00C51405"/>
    <w:rsid w:val="00C51822"/>
    <w:rsid w:val="00C51BF4"/>
    <w:rsid w:val="00C51E8A"/>
    <w:rsid w:val="00C52830"/>
    <w:rsid w:val="00C52B1D"/>
    <w:rsid w:val="00C53EA9"/>
    <w:rsid w:val="00C540E7"/>
    <w:rsid w:val="00C55031"/>
    <w:rsid w:val="00C550FF"/>
    <w:rsid w:val="00C5529D"/>
    <w:rsid w:val="00C55CEC"/>
    <w:rsid w:val="00C5698A"/>
    <w:rsid w:val="00C56B9C"/>
    <w:rsid w:val="00C57648"/>
    <w:rsid w:val="00C576C2"/>
    <w:rsid w:val="00C57C09"/>
    <w:rsid w:val="00C60DA0"/>
    <w:rsid w:val="00C614BC"/>
    <w:rsid w:val="00C615B2"/>
    <w:rsid w:val="00C61FA4"/>
    <w:rsid w:val="00C628AC"/>
    <w:rsid w:val="00C6383D"/>
    <w:rsid w:val="00C63D15"/>
    <w:rsid w:val="00C63F95"/>
    <w:rsid w:val="00C6419F"/>
    <w:rsid w:val="00C6424F"/>
    <w:rsid w:val="00C64B64"/>
    <w:rsid w:val="00C64B91"/>
    <w:rsid w:val="00C65AF4"/>
    <w:rsid w:val="00C65BBA"/>
    <w:rsid w:val="00C660BC"/>
    <w:rsid w:val="00C66183"/>
    <w:rsid w:val="00C6668A"/>
    <w:rsid w:val="00C666DA"/>
    <w:rsid w:val="00C669D2"/>
    <w:rsid w:val="00C66B30"/>
    <w:rsid w:val="00C66B5F"/>
    <w:rsid w:val="00C67181"/>
    <w:rsid w:val="00C677CD"/>
    <w:rsid w:val="00C67D2C"/>
    <w:rsid w:val="00C70B80"/>
    <w:rsid w:val="00C70EF5"/>
    <w:rsid w:val="00C71904"/>
    <w:rsid w:val="00C719CC"/>
    <w:rsid w:val="00C72CDF"/>
    <w:rsid w:val="00C72D6E"/>
    <w:rsid w:val="00C734EA"/>
    <w:rsid w:val="00C7457E"/>
    <w:rsid w:val="00C749FC"/>
    <w:rsid w:val="00C74BFA"/>
    <w:rsid w:val="00C74D0F"/>
    <w:rsid w:val="00C75751"/>
    <w:rsid w:val="00C75F7D"/>
    <w:rsid w:val="00C76F4A"/>
    <w:rsid w:val="00C7746C"/>
    <w:rsid w:val="00C77D76"/>
    <w:rsid w:val="00C8038C"/>
    <w:rsid w:val="00C817EE"/>
    <w:rsid w:val="00C820FB"/>
    <w:rsid w:val="00C829C3"/>
    <w:rsid w:val="00C83ACF"/>
    <w:rsid w:val="00C848E8"/>
    <w:rsid w:val="00C8495E"/>
    <w:rsid w:val="00C865C7"/>
    <w:rsid w:val="00C8669D"/>
    <w:rsid w:val="00C86803"/>
    <w:rsid w:val="00C86D0B"/>
    <w:rsid w:val="00C86EF1"/>
    <w:rsid w:val="00C9094C"/>
    <w:rsid w:val="00C90CE0"/>
    <w:rsid w:val="00C91278"/>
    <w:rsid w:val="00C91A47"/>
    <w:rsid w:val="00C91D79"/>
    <w:rsid w:val="00C92671"/>
    <w:rsid w:val="00C9282A"/>
    <w:rsid w:val="00C92D9C"/>
    <w:rsid w:val="00C92DEE"/>
    <w:rsid w:val="00C9303B"/>
    <w:rsid w:val="00C931D5"/>
    <w:rsid w:val="00C938D7"/>
    <w:rsid w:val="00C93A35"/>
    <w:rsid w:val="00C946B4"/>
    <w:rsid w:val="00C948BD"/>
    <w:rsid w:val="00C94909"/>
    <w:rsid w:val="00C94AAA"/>
    <w:rsid w:val="00C94B9C"/>
    <w:rsid w:val="00C94D12"/>
    <w:rsid w:val="00C94D89"/>
    <w:rsid w:val="00C94F98"/>
    <w:rsid w:val="00C952BD"/>
    <w:rsid w:val="00C954B1"/>
    <w:rsid w:val="00C95686"/>
    <w:rsid w:val="00C95BDE"/>
    <w:rsid w:val="00C966ED"/>
    <w:rsid w:val="00C975E2"/>
    <w:rsid w:val="00C975EB"/>
    <w:rsid w:val="00C975F9"/>
    <w:rsid w:val="00C97F3F"/>
    <w:rsid w:val="00CA061C"/>
    <w:rsid w:val="00CA08EC"/>
    <w:rsid w:val="00CA0A4E"/>
    <w:rsid w:val="00CA0FC0"/>
    <w:rsid w:val="00CA1715"/>
    <w:rsid w:val="00CA1821"/>
    <w:rsid w:val="00CA1829"/>
    <w:rsid w:val="00CA1D05"/>
    <w:rsid w:val="00CA20FA"/>
    <w:rsid w:val="00CA263B"/>
    <w:rsid w:val="00CA2A43"/>
    <w:rsid w:val="00CA3202"/>
    <w:rsid w:val="00CA3299"/>
    <w:rsid w:val="00CA33F8"/>
    <w:rsid w:val="00CA3421"/>
    <w:rsid w:val="00CA34FC"/>
    <w:rsid w:val="00CA35D6"/>
    <w:rsid w:val="00CA3690"/>
    <w:rsid w:val="00CA3D62"/>
    <w:rsid w:val="00CA4A8F"/>
    <w:rsid w:val="00CA4AC4"/>
    <w:rsid w:val="00CA5AA2"/>
    <w:rsid w:val="00CA5FE9"/>
    <w:rsid w:val="00CA62CD"/>
    <w:rsid w:val="00CA640C"/>
    <w:rsid w:val="00CA6CD2"/>
    <w:rsid w:val="00CA6DBA"/>
    <w:rsid w:val="00CA771E"/>
    <w:rsid w:val="00CB075A"/>
    <w:rsid w:val="00CB0D82"/>
    <w:rsid w:val="00CB0DB0"/>
    <w:rsid w:val="00CB1C99"/>
    <w:rsid w:val="00CB2605"/>
    <w:rsid w:val="00CB41EE"/>
    <w:rsid w:val="00CB44AB"/>
    <w:rsid w:val="00CB454E"/>
    <w:rsid w:val="00CB45B0"/>
    <w:rsid w:val="00CB58D6"/>
    <w:rsid w:val="00CB5A8E"/>
    <w:rsid w:val="00CB5A8F"/>
    <w:rsid w:val="00CB5E60"/>
    <w:rsid w:val="00CB5F61"/>
    <w:rsid w:val="00CB6174"/>
    <w:rsid w:val="00CB70EB"/>
    <w:rsid w:val="00CB71AE"/>
    <w:rsid w:val="00CB7EB9"/>
    <w:rsid w:val="00CC0B87"/>
    <w:rsid w:val="00CC0F34"/>
    <w:rsid w:val="00CC1008"/>
    <w:rsid w:val="00CC11A6"/>
    <w:rsid w:val="00CC12E8"/>
    <w:rsid w:val="00CC1506"/>
    <w:rsid w:val="00CC19E1"/>
    <w:rsid w:val="00CC1D7A"/>
    <w:rsid w:val="00CC2B58"/>
    <w:rsid w:val="00CC3651"/>
    <w:rsid w:val="00CC388F"/>
    <w:rsid w:val="00CC3B64"/>
    <w:rsid w:val="00CC4206"/>
    <w:rsid w:val="00CC44AB"/>
    <w:rsid w:val="00CC4846"/>
    <w:rsid w:val="00CC4CE2"/>
    <w:rsid w:val="00CC4D5D"/>
    <w:rsid w:val="00CC5D0B"/>
    <w:rsid w:val="00CC68C3"/>
    <w:rsid w:val="00CC69D3"/>
    <w:rsid w:val="00CC71F5"/>
    <w:rsid w:val="00CC7290"/>
    <w:rsid w:val="00CC74A6"/>
    <w:rsid w:val="00CC7B94"/>
    <w:rsid w:val="00CC7D10"/>
    <w:rsid w:val="00CD0319"/>
    <w:rsid w:val="00CD0BDF"/>
    <w:rsid w:val="00CD1908"/>
    <w:rsid w:val="00CD1D91"/>
    <w:rsid w:val="00CD3090"/>
    <w:rsid w:val="00CD39EA"/>
    <w:rsid w:val="00CD4385"/>
    <w:rsid w:val="00CD4D95"/>
    <w:rsid w:val="00CD5D9F"/>
    <w:rsid w:val="00CD5F86"/>
    <w:rsid w:val="00CD6567"/>
    <w:rsid w:val="00CD6CEB"/>
    <w:rsid w:val="00CD7910"/>
    <w:rsid w:val="00CD7DD1"/>
    <w:rsid w:val="00CE04C0"/>
    <w:rsid w:val="00CE0EC9"/>
    <w:rsid w:val="00CE13C9"/>
    <w:rsid w:val="00CE1907"/>
    <w:rsid w:val="00CE1A79"/>
    <w:rsid w:val="00CE1EC5"/>
    <w:rsid w:val="00CE26A7"/>
    <w:rsid w:val="00CE2D98"/>
    <w:rsid w:val="00CE2DA5"/>
    <w:rsid w:val="00CE3166"/>
    <w:rsid w:val="00CE3D22"/>
    <w:rsid w:val="00CE4D51"/>
    <w:rsid w:val="00CE6101"/>
    <w:rsid w:val="00CE6B5E"/>
    <w:rsid w:val="00CE73A3"/>
    <w:rsid w:val="00CE74E3"/>
    <w:rsid w:val="00CF02AF"/>
    <w:rsid w:val="00CF04E9"/>
    <w:rsid w:val="00CF0EB4"/>
    <w:rsid w:val="00CF161C"/>
    <w:rsid w:val="00CF2213"/>
    <w:rsid w:val="00CF25EA"/>
    <w:rsid w:val="00CF27C3"/>
    <w:rsid w:val="00CF3034"/>
    <w:rsid w:val="00CF3896"/>
    <w:rsid w:val="00CF3915"/>
    <w:rsid w:val="00CF39B7"/>
    <w:rsid w:val="00CF3A54"/>
    <w:rsid w:val="00CF3AAB"/>
    <w:rsid w:val="00CF4654"/>
    <w:rsid w:val="00CF5A18"/>
    <w:rsid w:val="00CF5F05"/>
    <w:rsid w:val="00CF74E9"/>
    <w:rsid w:val="00CF7CDA"/>
    <w:rsid w:val="00D005C8"/>
    <w:rsid w:val="00D00E5D"/>
    <w:rsid w:val="00D01B31"/>
    <w:rsid w:val="00D01CD7"/>
    <w:rsid w:val="00D0200E"/>
    <w:rsid w:val="00D021E3"/>
    <w:rsid w:val="00D0239B"/>
    <w:rsid w:val="00D0330A"/>
    <w:rsid w:val="00D034DB"/>
    <w:rsid w:val="00D03B05"/>
    <w:rsid w:val="00D04157"/>
    <w:rsid w:val="00D04F51"/>
    <w:rsid w:val="00D05BA5"/>
    <w:rsid w:val="00D05EF7"/>
    <w:rsid w:val="00D0758E"/>
    <w:rsid w:val="00D103EF"/>
    <w:rsid w:val="00D10791"/>
    <w:rsid w:val="00D11260"/>
    <w:rsid w:val="00D113C3"/>
    <w:rsid w:val="00D12007"/>
    <w:rsid w:val="00D12336"/>
    <w:rsid w:val="00D12830"/>
    <w:rsid w:val="00D12ACC"/>
    <w:rsid w:val="00D130F7"/>
    <w:rsid w:val="00D13309"/>
    <w:rsid w:val="00D137F5"/>
    <w:rsid w:val="00D13B31"/>
    <w:rsid w:val="00D155C6"/>
    <w:rsid w:val="00D15E8D"/>
    <w:rsid w:val="00D1610A"/>
    <w:rsid w:val="00D16113"/>
    <w:rsid w:val="00D16E5C"/>
    <w:rsid w:val="00D175AE"/>
    <w:rsid w:val="00D17600"/>
    <w:rsid w:val="00D1766D"/>
    <w:rsid w:val="00D17F51"/>
    <w:rsid w:val="00D20ACB"/>
    <w:rsid w:val="00D20F88"/>
    <w:rsid w:val="00D20FD6"/>
    <w:rsid w:val="00D21A5F"/>
    <w:rsid w:val="00D21B4D"/>
    <w:rsid w:val="00D21C60"/>
    <w:rsid w:val="00D22957"/>
    <w:rsid w:val="00D229B3"/>
    <w:rsid w:val="00D22F2A"/>
    <w:rsid w:val="00D22F4B"/>
    <w:rsid w:val="00D232D3"/>
    <w:rsid w:val="00D2365E"/>
    <w:rsid w:val="00D23FFD"/>
    <w:rsid w:val="00D24A89"/>
    <w:rsid w:val="00D2547E"/>
    <w:rsid w:val="00D25AFC"/>
    <w:rsid w:val="00D25BC8"/>
    <w:rsid w:val="00D2653B"/>
    <w:rsid w:val="00D27505"/>
    <w:rsid w:val="00D305D4"/>
    <w:rsid w:val="00D30B7E"/>
    <w:rsid w:val="00D31354"/>
    <w:rsid w:val="00D31BB8"/>
    <w:rsid w:val="00D33411"/>
    <w:rsid w:val="00D33545"/>
    <w:rsid w:val="00D34CD9"/>
    <w:rsid w:val="00D34DBC"/>
    <w:rsid w:val="00D35594"/>
    <w:rsid w:val="00D356AE"/>
    <w:rsid w:val="00D35E3F"/>
    <w:rsid w:val="00D40067"/>
    <w:rsid w:val="00D400FD"/>
    <w:rsid w:val="00D40318"/>
    <w:rsid w:val="00D40E6F"/>
    <w:rsid w:val="00D40F75"/>
    <w:rsid w:val="00D41265"/>
    <w:rsid w:val="00D4141B"/>
    <w:rsid w:val="00D414BC"/>
    <w:rsid w:val="00D41BBB"/>
    <w:rsid w:val="00D42122"/>
    <w:rsid w:val="00D42280"/>
    <w:rsid w:val="00D42D03"/>
    <w:rsid w:val="00D44588"/>
    <w:rsid w:val="00D45159"/>
    <w:rsid w:val="00D459E3"/>
    <w:rsid w:val="00D45B58"/>
    <w:rsid w:val="00D4614E"/>
    <w:rsid w:val="00D46467"/>
    <w:rsid w:val="00D46477"/>
    <w:rsid w:val="00D46DF6"/>
    <w:rsid w:val="00D472A9"/>
    <w:rsid w:val="00D4752B"/>
    <w:rsid w:val="00D50E6C"/>
    <w:rsid w:val="00D50EEC"/>
    <w:rsid w:val="00D51303"/>
    <w:rsid w:val="00D5148A"/>
    <w:rsid w:val="00D51B81"/>
    <w:rsid w:val="00D51C02"/>
    <w:rsid w:val="00D527A4"/>
    <w:rsid w:val="00D540C9"/>
    <w:rsid w:val="00D541D6"/>
    <w:rsid w:val="00D54AC7"/>
    <w:rsid w:val="00D54B10"/>
    <w:rsid w:val="00D56151"/>
    <w:rsid w:val="00D5618A"/>
    <w:rsid w:val="00D562AF"/>
    <w:rsid w:val="00D56F70"/>
    <w:rsid w:val="00D57B34"/>
    <w:rsid w:val="00D60F94"/>
    <w:rsid w:val="00D61F83"/>
    <w:rsid w:val="00D62102"/>
    <w:rsid w:val="00D62F59"/>
    <w:rsid w:val="00D63831"/>
    <w:rsid w:val="00D63972"/>
    <w:rsid w:val="00D63C92"/>
    <w:rsid w:val="00D63FBC"/>
    <w:rsid w:val="00D63FE2"/>
    <w:rsid w:val="00D64BA1"/>
    <w:rsid w:val="00D64CD1"/>
    <w:rsid w:val="00D64ED2"/>
    <w:rsid w:val="00D64FBA"/>
    <w:rsid w:val="00D654A3"/>
    <w:rsid w:val="00D659FD"/>
    <w:rsid w:val="00D65AE4"/>
    <w:rsid w:val="00D66065"/>
    <w:rsid w:val="00D66240"/>
    <w:rsid w:val="00D663A9"/>
    <w:rsid w:val="00D665EA"/>
    <w:rsid w:val="00D66698"/>
    <w:rsid w:val="00D67390"/>
    <w:rsid w:val="00D676F7"/>
    <w:rsid w:val="00D6775A"/>
    <w:rsid w:val="00D67C18"/>
    <w:rsid w:val="00D67E9D"/>
    <w:rsid w:val="00D70643"/>
    <w:rsid w:val="00D70686"/>
    <w:rsid w:val="00D70A13"/>
    <w:rsid w:val="00D72211"/>
    <w:rsid w:val="00D722FB"/>
    <w:rsid w:val="00D72E42"/>
    <w:rsid w:val="00D73196"/>
    <w:rsid w:val="00D73BA0"/>
    <w:rsid w:val="00D73E97"/>
    <w:rsid w:val="00D74334"/>
    <w:rsid w:val="00D74848"/>
    <w:rsid w:val="00D74C16"/>
    <w:rsid w:val="00D75009"/>
    <w:rsid w:val="00D75DF4"/>
    <w:rsid w:val="00D760BB"/>
    <w:rsid w:val="00D76353"/>
    <w:rsid w:val="00D763A1"/>
    <w:rsid w:val="00D7674C"/>
    <w:rsid w:val="00D76854"/>
    <w:rsid w:val="00D76EFE"/>
    <w:rsid w:val="00D77162"/>
    <w:rsid w:val="00D77431"/>
    <w:rsid w:val="00D776F1"/>
    <w:rsid w:val="00D777F9"/>
    <w:rsid w:val="00D77B7B"/>
    <w:rsid w:val="00D77C76"/>
    <w:rsid w:val="00D800E4"/>
    <w:rsid w:val="00D8063D"/>
    <w:rsid w:val="00D81081"/>
    <w:rsid w:val="00D81165"/>
    <w:rsid w:val="00D812E4"/>
    <w:rsid w:val="00D8203E"/>
    <w:rsid w:val="00D82137"/>
    <w:rsid w:val="00D830BE"/>
    <w:rsid w:val="00D83161"/>
    <w:rsid w:val="00D83397"/>
    <w:rsid w:val="00D83912"/>
    <w:rsid w:val="00D83CDF"/>
    <w:rsid w:val="00D850D7"/>
    <w:rsid w:val="00D854B8"/>
    <w:rsid w:val="00D854B9"/>
    <w:rsid w:val="00D85734"/>
    <w:rsid w:val="00D8581C"/>
    <w:rsid w:val="00D85C32"/>
    <w:rsid w:val="00D86AB6"/>
    <w:rsid w:val="00D8719C"/>
    <w:rsid w:val="00D90AD8"/>
    <w:rsid w:val="00D92238"/>
    <w:rsid w:val="00D92289"/>
    <w:rsid w:val="00D928F2"/>
    <w:rsid w:val="00D934D5"/>
    <w:rsid w:val="00D93A9F"/>
    <w:rsid w:val="00D93CB7"/>
    <w:rsid w:val="00D93CF2"/>
    <w:rsid w:val="00D93E8B"/>
    <w:rsid w:val="00D93F35"/>
    <w:rsid w:val="00D944C2"/>
    <w:rsid w:val="00D94AA3"/>
    <w:rsid w:val="00D94F3C"/>
    <w:rsid w:val="00D956A7"/>
    <w:rsid w:val="00D96027"/>
    <w:rsid w:val="00D962C4"/>
    <w:rsid w:val="00D9711E"/>
    <w:rsid w:val="00D977E8"/>
    <w:rsid w:val="00D97C44"/>
    <w:rsid w:val="00D97E34"/>
    <w:rsid w:val="00D97EF4"/>
    <w:rsid w:val="00DA037B"/>
    <w:rsid w:val="00DA0C71"/>
    <w:rsid w:val="00DA17EF"/>
    <w:rsid w:val="00DA185F"/>
    <w:rsid w:val="00DA1957"/>
    <w:rsid w:val="00DA1E82"/>
    <w:rsid w:val="00DA326F"/>
    <w:rsid w:val="00DA32AF"/>
    <w:rsid w:val="00DA349F"/>
    <w:rsid w:val="00DA376F"/>
    <w:rsid w:val="00DA3A3C"/>
    <w:rsid w:val="00DA4A7D"/>
    <w:rsid w:val="00DA4BCE"/>
    <w:rsid w:val="00DA5860"/>
    <w:rsid w:val="00DA5A9A"/>
    <w:rsid w:val="00DA5CF6"/>
    <w:rsid w:val="00DB0C81"/>
    <w:rsid w:val="00DB123B"/>
    <w:rsid w:val="00DB1BD1"/>
    <w:rsid w:val="00DB20E5"/>
    <w:rsid w:val="00DB2462"/>
    <w:rsid w:val="00DB2796"/>
    <w:rsid w:val="00DB335E"/>
    <w:rsid w:val="00DB3DE7"/>
    <w:rsid w:val="00DB47A3"/>
    <w:rsid w:val="00DB5682"/>
    <w:rsid w:val="00DB618E"/>
    <w:rsid w:val="00DB6E88"/>
    <w:rsid w:val="00DB774C"/>
    <w:rsid w:val="00DB78C5"/>
    <w:rsid w:val="00DB7958"/>
    <w:rsid w:val="00DC0267"/>
    <w:rsid w:val="00DC0A85"/>
    <w:rsid w:val="00DC16C3"/>
    <w:rsid w:val="00DC1772"/>
    <w:rsid w:val="00DC26E6"/>
    <w:rsid w:val="00DC2A61"/>
    <w:rsid w:val="00DC325C"/>
    <w:rsid w:val="00DC3F94"/>
    <w:rsid w:val="00DC45A1"/>
    <w:rsid w:val="00DC4782"/>
    <w:rsid w:val="00DC494E"/>
    <w:rsid w:val="00DC4F6B"/>
    <w:rsid w:val="00DC5CA5"/>
    <w:rsid w:val="00DC727B"/>
    <w:rsid w:val="00DC72A2"/>
    <w:rsid w:val="00DC7584"/>
    <w:rsid w:val="00DC7658"/>
    <w:rsid w:val="00DC7865"/>
    <w:rsid w:val="00DC79D9"/>
    <w:rsid w:val="00DC7ABD"/>
    <w:rsid w:val="00DD0476"/>
    <w:rsid w:val="00DD1102"/>
    <w:rsid w:val="00DD1D6D"/>
    <w:rsid w:val="00DD228A"/>
    <w:rsid w:val="00DD2779"/>
    <w:rsid w:val="00DD27B3"/>
    <w:rsid w:val="00DD334D"/>
    <w:rsid w:val="00DD33D1"/>
    <w:rsid w:val="00DD3435"/>
    <w:rsid w:val="00DD3728"/>
    <w:rsid w:val="00DD3F69"/>
    <w:rsid w:val="00DD45E5"/>
    <w:rsid w:val="00DD5285"/>
    <w:rsid w:val="00DD59F6"/>
    <w:rsid w:val="00DD5BE4"/>
    <w:rsid w:val="00DD5E18"/>
    <w:rsid w:val="00DD5FF2"/>
    <w:rsid w:val="00DD67D8"/>
    <w:rsid w:val="00DD7A25"/>
    <w:rsid w:val="00DE0434"/>
    <w:rsid w:val="00DE0C65"/>
    <w:rsid w:val="00DE0F4B"/>
    <w:rsid w:val="00DE18AE"/>
    <w:rsid w:val="00DE1F3A"/>
    <w:rsid w:val="00DE236B"/>
    <w:rsid w:val="00DE246D"/>
    <w:rsid w:val="00DE2AB4"/>
    <w:rsid w:val="00DE2CB5"/>
    <w:rsid w:val="00DE430C"/>
    <w:rsid w:val="00DE438A"/>
    <w:rsid w:val="00DE51D2"/>
    <w:rsid w:val="00DE52A9"/>
    <w:rsid w:val="00DE5877"/>
    <w:rsid w:val="00DE7082"/>
    <w:rsid w:val="00DE77E0"/>
    <w:rsid w:val="00DF0531"/>
    <w:rsid w:val="00DF0AA3"/>
    <w:rsid w:val="00DF1256"/>
    <w:rsid w:val="00DF16FB"/>
    <w:rsid w:val="00DF209A"/>
    <w:rsid w:val="00DF22D5"/>
    <w:rsid w:val="00DF25C8"/>
    <w:rsid w:val="00DF373B"/>
    <w:rsid w:val="00DF3E43"/>
    <w:rsid w:val="00DF3F19"/>
    <w:rsid w:val="00DF4964"/>
    <w:rsid w:val="00DF52EE"/>
    <w:rsid w:val="00DF55BB"/>
    <w:rsid w:val="00DF5DBD"/>
    <w:rsid w:val="00DF62B9"/>
    <w:rsid w:val="00DF651E"/>
    <w:rsid w:val="00DF69C1"/>
    <w:rsid w:val="00DF7268"/>
    <w:rsid w:val="00DF7B4C"/>
    <w:rsid w:val="00E00BC6"/>
    <w:rsid w:val="00E01060"/>
    <w:rsid w:val="00E01EEC"/>
    <w:rsid w:val="00E02146"/>
    <w:rsid w:val="00E02D2F"/>
    <w:rsid w:val="00E0449C"/>
    <w:rsid w:val="00E056E3"/>
    <w:rsid w:val="00E05A00"/>
    <w:rsid w:val="00E06C34"/>
    <w:rsid w:val="00E0724E"/>
    <w:rsid w:val="00E073BA"/>
    <w:rsid w:val="00E075D9"/>
    <w:rsid w:val="00E07A8C"/>
    <w:rsid w:val="00E108D5"/>
    <w:rsid w:val="00E115F9"/>
    <w:rsid w:val="00E116F1"/>
    <w:rsid w:val="00E12981"/>
    <w:rsid w:val="00E12F0C"/>
    <w:rsid w:val="00E132FA"/>
    <w:rsid w:val="00E134E7"/>
    <w:rsid w:val="00E139C5"/>
    <w:rsid w:val="00E14C99"/>
    <w:rsid w:val="00E15C25"/>
    <w:rsid w:val="00E1676B"/>
    <w:rsid w:val="00E17152"/>
    <w:rsid w:val="00E17AAD"/>
    <w:rsid w:val="00E17F1E"/>
    <w:rsid w:val="00E20BE1"/>
    <w:rsid w:val="00E21816"/>
    <w:rsid w:val="00E2239C"/>
    <w:rsid w:val="00E235A2"/>
    <w:rsid w:val="00E244AF"/>
    <w:rsid w:val="00E249E3"/>
    <w:rsid w:val="00E24C33"/>
    <w:rsid w:val="00E24D3C"/>
    <w:rsid w:val="00E252D1"/>
    <w:rsid w:val="00E254D8"/>
    <w:rsid w:val="00E255CA"/>
    <w:rsid w:val="00E257AA"/>
    <w:rsid w:val="00E258C2"/>
    <w:rsid w:val="00E25DB2"/>
    <w:rsid w:val="00E2602E"/>
    <w:rsid w:val="00E2621C"/>
    <w:rsid w:val="00E2672F"/>
    <w:rsid w:val="00E26B96"/>
    <w:rsid w:val="00E277AB"/>
    <w:rsid w:val="00E27F46"/>
    <w:rsid w:val="00E31029"/>
    <w:rsid w:val="00E311FA"/>
    <w:rsid w:val="00E313F9"/>
    <w:rsid w:val="00E31AF1"/>
    <w:rsid w:val="00E32583"/>
    <w:rsid w:val="00E327E4"/>
    <w:rsid w:val="00E32DA4"/>
    <w:rsid w:val="00E32E56"/>
    <w:rsid w:val="00E33470"/>
    <w:rsid w:val="00E33A4B"/>
    <w:rsid w:val="00E34707"/>
    <w:rsid w:val="00E3499A"/>
    <w:rsid w:val="00E34CDD"/>
    <w:rsid w:val="00E35C71"/>
    <w:rsid w:val="00E36ED8"/>
    <w:rsid w:val="00E40341"/>
    <w:rsid w:val="00E40E33"/>
    <w:rsid w:val="00E40ECA"/>
    <w:rsid w:val="00E4130B"/>
    <w:rsid w:val="00E42538"/>
    <w:rsid w:val="00E4278A"/>
    <w:rsid w:val="00E427A1"/>
    <w:rsid w:val="00E42B86"/>
    <w:rsid w:val="00E43053"/>
    <w:rsid w:val="00E43093"/>
    <w:rsid w:val="00E445A8"/>
    <w:rsid w:val="00E44CA8"/>
    <w:rsid w:val="00E46124"/>
    <w:rsid w:val="00E465E2"/>
    <w:rsid w:val="00E468FF"/>
    <w:rsid w:val="00E46DD6"/>
    <w:rsid w:val="00E46DEE"/>
    <w:rsid w:val="00E471B6"/>
    <w:rsid w:val="00E473B8"/>
    <w:rsid w:val="00E478D6"/>
    <w:rsid w:val="00E50A4A"/>
    <w:rsid w:val="00E5120B"/>
    <w:rsid w:val="00E51389"/>
    <w:rsid w:val="00E515D4"/>
    <w:rsid w:val="00E51827"/>
    <w:rsid w:val="00E5239B"/>
    <w:rsid w:val="00E52F49"/>
    <w:rsid w:val="00E53E0A"/>
    <w:rsid w:val="00E53EA2"/>
    <w:rsid w:val="00E54186"/>
    <w:rsid w:val="00E54894"/>
    <w:rsid w:val="00E54AF5"/>
    <w:rsid w:val="00E54C9E"/>
    <w:rsid w:val="00E553B9"/>
    <w:rsid w:val="00E55A86"/>
    <w:rsid w:val="00E568F0"/>
    <w:rsid w:val="00E5760B"/>
    <w:rsid w:val="00E60E1C"/>
    <w:rsid w:val="00E60FD3"/>
    <w:rsid w:val="00E61077"/>
    <w:rsid w:val="00E61DC4"/>
    <w:rsid w:val="00E62C6E"/>
    <w:rsid w:val="00E62FAC"/>
    <w:rsid w:val="00E633FA"/>
    <w:rsid w:val="00E63C19"/>
    <w:rsid w:val="00E642DD"/>
    <w:rsid w:val="00E643AB"/>
    <w:rsid w:val="00E66018"/>
    <w:rsid w:val="00E66783"/>
    <w:rsid w:val="00E66F14"/>
    <w:rsid w:val="00E67407"/>
    <w:rsid w:val="00E67E36"/>
    <w:rsid w:val="00E70A01"/>
    <w:rsid w:val="00E71289"/>
    <w:rsid w:val="00E712CC"/>
    <w:rsid w:val="00E716DC"/>
    <w:rsid w:val="00E71B4C"/>
    <w:rsid w:val="00E724A5"/>
    <w:rsid w:val="00E728A0"/>
    <w:rsid w:val="00E72E97"/>
    <w:rsid w:val="00E73358"/>
    <w:rsid w:val="00E73B71"/>
    <w:rsid w:val="00E73F18"/>
    <w:rsid w:val="00E740CC"/>
    <w:rsid w:val="00E740DE"/>
    <w:rsid w:val="00E7424F"/>
    <w:rsid w:val="00E74755"/>
    <w:rsid w:val="00E74ACF"/>
    <w:rsid w:val="00E74D2B"/>
    <w:rsid w:val="00E751FE"/>
    <w:rsid w:val="00E75642"/>
    <w:rsid w:val="00E75D62"/>
    <w:rsid w:val="00E75D67"/>
    <w:rsid w:val="00E75DDF"/>
    <w:rsid w:val="00E75E07"/>
    <w:rsid w:val="00E761DB"/>
    <w:rsid w:val="00E762B2"/>
    <w:rsid w:val="00E76AB9"/>
    <w:rsid w:val="00E7752A"/>
    <w:rsid w:val="00E77D9A"/>
    <w:rsid w:val="00E77E05"/>
    <w:rsid w:val="00E77F52"/>
    <w:rsid w:val="00E8069C"/>
    <w:rsid w:val="00E8116D"/>
    <w:rsid w:val="00E812CB"/>
    <w:rsid w:val="00E813EA"/>
    <w:rsid w:val="00E815CB"/>
    <w:rsid w:val="00E81974"/>
    <w:rsid w:val="00E81E62"/>
    <w:rsid w:val="00E826C8"/>
    <w:rsid w:val="00E833B1"/>
    <w:rsid w:val="00E8495C"/>
    <w:rsid w:val="00E84C89"/>
    <w:rsid w:val="00E84C9E"/>
    <w:rsid w:val="00E85174"/>
    <w:rsid w:val="00E853A0"/>
    <w:rsid w:val="00E856C7"/>
    <w:rsid w:val="00E858DF"/>
    <w:rsid w:val="00E86B0B"/>
    <w:rsid w:val="00E87420"/>
    <w:rsid w:val="00E87487"/>
    <w:rsid w:val="00E87C2B"/>
    <w:rsid w:val="00E9096F"/>
    <w:rsid w:val="00E90B8D"/>
    <w:rsid w:val="00E90CF6"/>
    <w:rsid w:val="00E92331"/>
    <w:rsid w:val="00E930C0"/>
    <w:rsid w:val="00E9526B"/>
    <w:rsid w:val="00E95A25"/>
    <w:rsid w:val="00E95ECE"/>
    <w:rsid w:val="00E96616"/>
    <w:rsid w:val="00E96716"/>
    <w:rsid w:val="00E96A2D"/>
    <w:rsid w:val="00EA2134"/>
    <w:rsid w:val="00EA2162"/>
    <w:rsid w:val="00EA2974"/>
    <w:rsid w:val="00EA29AB"/>
    <w:rsid w:val="00EA2D8B"/>
    <w:rsid w:val="00EA3320"/>
    <w:rsid w:val="00EA376D"/>
    <w:rsid w:val="00EA4A2D"/>
    <w:rsid w:val="00EA4D1F"/>
    <w:rsid w:val="00EA4D8B"/>
    <w:rsid w:val="00EA4FA1"/>
    <w:rsid w:val="00EA5164"/>
    <w:rsid w:val="00EA661C"/>
    <w:rsid w:val="00EA7E8C"/>
    <w:rsid w:val="00EB032B"/>
    <w:rsid w:val="00EB13E7"/>
    <w:rsid w:val="00EB1A14"/>
    <w:rsid w:val="00EB28C9"/>
    <w:rsid w:val="00EB2F6A"/>
    <w:rsid w:val="00EB321F"/>
    <w:rsid w:val="00EB34B5"/>
    <w:rsid w:val="00EB3BA2"/>
    <w:rsid w:val="00EB42CC"/>
    <w:rsid w:val="00EB573E"/>
    <w:rsid w:val="00EB59AB"/>
    <w:rsid w:val="00EB5B00"/>
    <w:rsid w:val="00EB605B"/>
    <w:rsid w:val="00EB64D3"/>
    <w:rsid w:val="00EB6AF8"/>
    <w:rsid w:val="00EB6C3D"/>
    <w:rsid w:val="00EB6CB5"/>
    <w:rsid w:val="00EB6F54"/>
    <w:rsid w:val="00EB70CC"/>
    <w:rsid w:val="00EB752C"/>
    <w:rsid w:val="00EB7E12"/>
    <w:rsid w:val="00EB7EAB"/>
    <w:rsid w:val="00EC0AA2"/>
    <w:rsid w:val="00EC0B29"/>
    <w:rsid w:val="00EC1563"/>
    <w:rsid w:val="00EC172D"/>
    <w:rsid w:val="00EC26DB"/>
    <w:rsid w:val="00EC39E6"/>
    <w:rsid w:val="00EC45A5"/>
    <w:rsid w:val="00EC45BA"/>
    <w:rsid w:val="00EC5534"/>
    <w:rsid w:val="00EC5824"/>
    <w:rsid w:val="00EC589A"/>
    <w:rsid w:val="00EC5B64"/>
    <w:rsid w:val="00EC6513"/>
    <w:rsid w:val="00EC6F1E"/>
    <w:rsid w:val="00EC718F"/>
    <w:rsid w:val="00EC7568"/>
    <w:rsid w:val="00EC7A7F"/>
    <w:rsid w:val="00EC7C10"/>
    <w:rsid w:val="00ED15EB"/>
    <w:rsid w:val="00ED1AC2"/>
    <w:rsid w:val="00ED1F21"/>
    <w:rsid w:val="00ED1F64"/>
    <w:rsid w:val="00ED20C3"/>
    <w:rsid w:val="00ED339E"/>
    <w:rsid w:val="00ED36D4"/>
    <w:rsid w:val="00ED3D75"/>
    <w:rsid w:val="00ED3E98"/>
    <w:rsid w:val="00ED41F8"/>
    <w:rsid w:val="00ED4C62"/>
    <w:rsid w:val="00ED5FEE"/>
    <w:rsid w:val="00ED64F3"/>
    <w:rsid w:val="00ED6709"/>
    <w:rsid w:val="00ED6881"/>
    <w:rsid w:val="00ED68EF"/>
    <w:rsid w:val="00ED6CC6"/>
    <w:rsid w:val="00ED7CEC"/>
    <w:rsid w:val="00EE0AD7"/>
    <w:rsid w:val="00EE195D"/>
    <w:rsid w:val="00EE2843"/>
    <w:rsid w:val="00EE2F62"/>
    <w:rsid w:val="00EE3017"/>
    <w:rsid w:val="00EE32B1"/>
    <w:rsid w:val="00EE3D05"/>
    <w:rsid w:val="00EE525A"/>
    <w:rsid w:val="00EE5312"/>
    <w:rsid w:val="00EE5FD1"/>
    <w:rsid w:val="00EE61D3"/>
    <w:rsid w:val="00EE6299"/>
    <w:rsid w:val="00EE67BC"/>
    <w:rsid w:val="00EE6C87"/>
    <w:rsid w:val="00EE7881"/>
    <w:rsid w:val="00EE79F9"/>
    <w:rsid w:val="00EF025A"/>
    <w:rsid w:val="00EF08A7"/>
    <w:rsid w:val="00EF0B53"/>
    <w:rsid w:val="00EF0C27"/>
    <w:rsid w:val="00EF117D"/>
    <w:rsid w:val="00EF13F2"/>
    <w:rsid w:val="00EF15C8"/>
    <w:rsid w:val="00EF17C4"/>
    <w:rsid w:val="00EF1CD0"/>
    <w:rsid w:val="00EF21CA"/>
    <w:rsid w:val="00EF2300"/>
    <w:rsid w:val="00EF24F4"/>
    <w:rsid w:val="00EF2DF3"/>
    <w:rsid w:val="00EF34A9"/>
    <w:rsid w:val="00EF3E16"/>
    <w:rsid w:val="00EF4426"/>
    <w:rsid w:val="00EF577A"/>
    <w:rsid w:val="00EF5E52"/>
    <w:rsid w:val="00EF5F03"/>
    <w:rsid w:val="00EF5F90"/>
    <w:rsid w:val="00EF6342"/>
    <w:rsid w:val="00EF677C"/>
    <w:rsid w:val="00EF6A9E"/>
    <w:rsid w:val="00EF7113"/>
    <w:rsid w:val="00EF72B3"/>
    <w:rsid w:val="00EF74F6"/>
    <w:rsid w:val="00F0050E"/>
    <w:rsid w:val="00F00821"/>
    <w:rsid w:val="00F00C0E"/>
    <w:rsid w:val="00F00D5B"/>
    <w:rsid w:val="00F0106D"/>
    <w:rsid w:val="00F014EE"/>
    <w:rsid w:val="00F0196A"/>
    <w:rsid w:val="00F01A60"/>
    <w:rsid w:val="00F021D5"/>
    <w:rsid w:val="00F02B0B"/>
    <w:rsid w:val="00F0321E"/>
    <w:rsid w:val="00F037E1"/>
    <w:rsid w:val="00F03A64"/>
    <w:rsid w:val="00F04505"/>
    <w:rsid w:val="00F05D94"/>
    <w:rsid w:val="00F06791"/>
    <w:rsid w:val="00F06C5F"/>
    <w:rsid w:val="00F06D04"/>
    <w:rsid w:val="00F07636"/>
    <w:rsid w:val="00F07D0A"/>
    <w:rsid w:val="00F07D69"/>
    <w:rsid w:val="00F10A9C"/>
    <w:rsid w:val="00F10C3E"/>
    <w:rsid w:val="00F11057"/>
    <w:rsid w:val="00F11302"/>
    <w:rsid w:val="00F11319"/>
    <w:rsid w:val="00F11560"/>
    <w:rsid w:val="00F12143"/>
    <w:rsid w:val="00F126CA"/>
    <w:rsid w:val="00F12AC0"/>
    <w:rsid w:val="00F14064"/>
    <w:rsid w:val="00F1427A"/>
    <w:rsid w:val="00F145AF"/>
    <w:rsid w:val="00F14E9C"/>
    <w:rsid w:val="00F152BE"/>
    <w:rsid w:val="00F1555A"/>
    <w:rsid w:val="00F15CF8"/>
    <w:rsid w:val="00F15D5F"/>
    <w:rsid w:val="00F1638C"/>
    <w:rsid w:val="00F167EA"/>
    <w:rsid w:val="00F1692F"/>
    <w:rsid w:val="00F16E67"/>
    <w:rsid w:val="00F177FD"/>
    <w:rsid w:val="00F17ADD"/>
    <w:rsid w:val="00F17EAC"/>
    <w:rsid w:val="00F20567"/>
    <w:rsid w:val="00F205B8"/>
    <w:rsid w:val="00F205CE"/>
    <w:rsid w:val="00F213B8"/>
    <w:rsid w:val="00F21663"/>
    <w:rsid w:val="00F21B9F"/>
    <w:rsid w:val="00F22709"/>
    <w:rsid w:val="00F22D87"/>
    <w:rsid w:val="00F23635"/>
    <w:rsid w:val="00F2413C"/>
    <w:rsid w:val="00F24BC9"/>
    <w:rsid w:val="00F2588D"/>
    <w:rsid w:val="00F259F9"/>
    <w:rsid w:val="00F266F7"/>
    <w:rsid w:val="00F26816"/>
    <w:rsid w:val="00F27810"/>
    <w:rsid w:val="00F27B65"/>
    <w:rsid w:val="00F31118"/>
    <w:rsid w:val="00F31B1D"/>
    <w:rsid w:val="00F3246D"/>
    <w:rsid w:val="00F328B4"/>
    <w:rsid w:val="00F32E6D"/>
    <w:rsid w:val="00F32EDD"/>
    <w:rsid w:val="00F337CE"/>
    <w:rsid w:val="00F33A75"/>
    <w:rsid w:val="00F353AC"/>
    <w:rsid w:val="00F357DC"/>
    <w:rsid w:val="00F35928"/>
    <w:rsid w:val="00F35CE5"/>
    <w:rsid w:val="00F3686F"/>
    <w:rsid w:val="00F36C9A"/>
    <w:rsid w:val="00F37366"/>
    <w:rsid w:val="00F375D6"/>
    <w:rsid w:val="00F401F2"/>
    <w:rsid w:val="00F411C4"/>
    <w:rsid w:val="00F418AC"/>
    <w:rsid w:val="00F41E4B"/>
    <w:rsid w:val="00F423EA"/>
    <w:rsid w:val="00F438DA"/>
    <w:rsid w:val="00F44024"/>
    <w:rsid w:val="00F44140"/>
    <w:rsid w:val="00F447A0"/>
    <w:rsid w:val="00F4480A"/>
    <w:rsid w:val="00F44A6E"/>
    <w:rsid w:val="00F45A2D"/>
    <w:rsid w:val="00F4670F"/>
    <w:rsid w:val="00F4673F"/>
    <w:rsid w:val="00F46F9A"/>
    <w:rsid w:val="00F47510"/>
    <w:rsid w:val="00F4768A"/>
    <w:rsid w:val="00F5037C"/>
    <w:rsid w:val="00F50C8B"/>
    <w:rsid w:val="00F50EDE"/>
    <w:rsid w:val="00F518A8"/>
    <w:rsid w:val="00F5203C"/>
    <w:rsid w:val="00F54007"/>
    <w:rsid w:val="00F5576B"/>
    <w:rsid w:val="00F55A93"/>
    <w:rsid w:val="00F56F01"/>
    <w:rsid w:val="00F5744E"/>
    <w:rsid w:val="00F57511"/>
    <w:rsid w:val="00F57D72"/>
    <w:rsid w:val="00F600A9"/>
    <w:rsid w:val="00F60495"/>
    <w:rsid w:val="00F605E9"/>
    <w:rsid w:val="00F607A5"/>
    <w:rsid w:val="00F60B2F"/>
    <w:rsid w:val="00F61239"/>
    <w:rsid w:val="00F61619"/>
    <w:rsid w:val="00F617E2"/>
    <w:rsid w:val="00F61E14"/>
    <w:rsid w:val="00F62730"/>
    <w:rsid w:val="00F629B3"/>
    <w:rsid w:val="00F62ED4"/>
    <w:rsid w:val="00F630B9"/>
    <w:rsid w:val="00F631F2"/>
    <w:rsid w:val="00F63A0D"/>
    <w:rsid w:val="00F63B01"/>
    <w:rsid w:val="00F641A8"/>
    <w:rsid w:val="00F64CBE"/>
    <w:rsid w:val="00F652C9"/>
    <w:rsid w:val="00F6598A"/>
    <w:rsid w:val="00F65AA6"/>
    <w:rsid w:val="00F67094"/>
    <w:rsid w:val="00F674D1"/>
    <w:rsid w:val="00F67AF4"/>
    <w:rsid w:val="00F70C64"/>
    <w:rsid w:val="00F70E8E"/>
    <w:rsid w:val="00F713AD"/>
    <w:rsid w:val="00F728EC"/>
    <w:rsid w:val="00F7393B"/>
    <w:rsid w:val="00F73D03"/>
    <w:rsid w:val="00F741D7"/>
    <w:rsid w:val="00F7436E"/>
    <w:rsid w:val="00F75DEF"/>
    <w:rsid w:val="00F766F2"/>
    <w:rsid w:val="00F76F6A"/>
    <w:rsid w:val="00F77E0B"/>
    <w:rsid w:val="00F77F43"/>
    <w:rsid w:val="00F80DF2"/>
    <w:rsid w:val="00F81223"/>
    <w:rsid w:val="00F81636"/>
    <w:rsid w:val="00F81A18"/>
    <w:rsid w:val="00F82387"/>
    <w:rsid w:val="00F82E23"/>
    <w:rsid w:val="00F82EDB"/>
    <w:rsid w:val="00F8328C"/>
    <w:rsid w:val="00F84728"/>
    <w:rsid w:val="00F84896"/>
    <w:rsid w:val="00F84CD8"/>
    <w:rsid w:val="00F8537F"/>
    <w:rsid w:val="00F86896"/>
    <w:rsid w:val="00F86C87"/>
    <w:rsid w:val="00F86D3F"/>
    <w:rsid w:val="00F86E78"/>
    <w:rsid w:val="00F86EC6"/>
    <w:rsid w:val="00F902D1"/>
    <w:rsid w:val="00F90C8E"/>
    <w:rsid w:val="00F91359"/>
    <w:rsid w:val="00F91968"/>
    <w:rsid w:val="00F91C72"/>
    <w:rsid w:val="00F92138"/>
    <w:rsid w:val="00F923ED"/>
    <w:rsid w:val="00F92CB2"/>
    <w:rsid w:val="00F92D7E"/>
    <w:rsid w:val="00F95455"/>
    <w:rsid w:val="00F959DC"/>
    <w:rsid w:val="00F95B8E"/>
    <w:rsid w:val="00F963D5"/>
    <w:rsid w:val="00F96AF3"/>
    <w:rsid w:val="00F96E7C"/>
    <w:rsid w:val="00F97686"/>
    <w:rsid w:val="00F97D73"/>
    <w:rsid w:val="00FA0417"/>
    <w:rsid w:val="00FA0BBE"/>
    <w:rsid w:val="00FA0FA9"/>
    <w:rsid w:val="00FA14B6"/>
    <w:rsid w:val="00FA1D6C"/>
    <w:rsid w:val="00FA1EE3"/>
    <w:rsid w:val="00FA1FF5"/>
    <w:rsid w:val="00FA2874"/>
    <w:rsid w:val="00FA2BC6"/>
    <w:rsid w:val="00FA3146"/>
    <w:rsid w:val="00FA34EF"/>
    <w:rsid w:val="00FA3981"/>
    <w:rsid w:val="00FA3B91"/>
    <w:rsid w:val="00FA41C6"/>
    <w:rsid w:val="00FA48F8"/>
    <w:rsid w:val="00FA4A39"/>
    <w:rsid w:val="00FA4BF6"/>
    <w:rsid w:val="00FA4F2C"/>
    <w:rsid w:val="00FA4F30"/>
    <w:rsid w:val="00FA5CED"/>
    <w:rsid w:val="00FA5FFE"/>
    <w:rsid w:val="00FA6687"/>
    <w:rsid w:val="00FA679A"/>
    <w:rsid w:val="00FA6801"/>
    <w:rsid w:val="00FA7615"/>
    <w:rsid w:val="00FA7A80"/>
    <w:rsid w:val="00FB0508"/>
    <w:rsid w:val="00FB16C2"/>
    <w:rsid w:val="00FB2667"/>
    <w:rsid w:val="00FB2D91"/>
    <w:rsid w:val="00FB30F7"/>
    <w:rsid w:val="00FB453D"/>
    <w:rsid w:val="00FB4599"/>
    <w:rsid w:val="00FB45AD"/>
    <w:rsid w:val="00FB461A"/>
    <w:rsid w:val="00FB5892"/>
    <w:rsid w:val="00FB595D"/>
    <w:rsid w:val="00FB61F0"/>
    <w:rsid w:val="00FB680E"/>
    <w:rsid w:val="00FB6F1A"/>
    <w:rsid w:val="00FB706D"/>
    <w:rsid w:val="00FB7A25"/>
    <w:rsid w:val="00FB7C91"/>
    <w:rsid w:val="00FC0EF6"/>
    <w:rsid w:val="00FC105C"/>
    <w:rsid w:val="00FC1611"/>
    <w:rsid w:val="00FC187D"/>
    <w:rsid w:val="00FC1C6F"/>
    <w:rsid w:val="00FC23DE"/>
    <w:rsid w:val="00FC2446"/>
    <w:rsid w:val="00FC261F"/>
    <w:rsid w:val="00FC266C"/>
    <w:rsid w:val="00FC2685"/>
    <w:rsid w:val="00FC34D3"/>
    <w:rsid w:val="00FC357C"/>
    <w:rsid w:val="00FC390B"/>
    <w:rsid w:val="00FC39F4"/>
    <w:rsid w:val="00FC3D4F"/>
    <w:rsid w:val="00FC435F"/>
    <w:rsid w:val="00FC4520"/>
    <w:rsid w:val="00FC585A"/>
    <w:rsid w:val="00FC64F8"/>
    <w:rsid w:val="00FC6526"/>
    <w:rsid w:val="00FC7013"/>
    <w:rsid w:val="00FC79AF"/>
    <w:rsid w:val="00FD0C80"/>
    <w:rsid w:val="00FD0D8B"/>
    <w:rsid w:val="00FD1208"/>
    <w:rsid w:val="00FD1C01"/>
    <w:rsid w:val="00FD255A"/>
    <w:rsid w:val="00FD2611"/>
    <w:rsid w:val="00FD2678"/>
    <w:rsid w:val="00FD26BD"/>
    <w:rsid w:val="00FD2781"/>
    <w:rsid w:val="00FD3414"/>
    <w:rsid w:val="00FD3977"/>
    <w:rsid w:val="00FD43CE"/>
    <w:rsid w:val="00FD486D"/>
    <w:rsid w:val="00FD4D8A"/>
    <w:rsid w:val="00FD4E2C"/>
    <w:rsid w:val="00FD5226"/>
    <w:rsid w:val="00FD6E02"/>
    <w:rsid w:val="00FD76D4"/>
    <w:rsid w:val="00FD77B5"/>
    <w:rsid w:val="00FD798E"/>
    <w:rsid w:val="00FD7CA1"/>
    <w:rsid w:val="00FD7F79"/>
    <w:rsid w:val="00FE12E8"/>
    <w:rsid w:val="00FE1D78"/>
    <w:rsid w:val="00FE1F72"/>
    <w:rsid w:val="00FE1FD7"/>
    <w:rsid w:val="00FE21A5"/>
    <w:rsid w:val="00FE2221"/>
    <w:rsid w:val="00FE296F"/>
    <w:rsid w:val="00FE3435"/>
    <w:rsid w:val="00FE3520"/>
    <w:rsid w:val="00FE36C4"/>
    <w:rsid w:val="00FE57C6"/>
    <w:rsid w:val="00FE6445"/>
    <w:rsid w:val="00FE65BE"/>
    <w:rsid w:val="00FE67ED"/>
    <w:rsid w:val="00FE6B26"/>
    <w:rsid w:val="00FE6BB4"/>
    <w:rsid w:val="00FE7E14"/>
    <w:rsid w:val="00FF1E01"/>
    <w:rsid w:val="00FF202A"/>
    <w:rsid w:val="00FF24AC"/>
    <w:rsid w:val="00FF2F8C"/>
    <w:rsid w:val="00FF341E"/>
    <w:rsid w:val="00FF3740"/>
    <w:rsid w:val="00FF39FB"/>
    <w:rsid w:val="00FF3E54"/>
    <w:rsid w:val="00FF42B9"/>
    <w:rsid w:val="00FF46B2"/>
    <w:rsid w:val="00FF4758"/>
    <w:rsid w:val="00FF4A54"/>
    <w:rsid w:val="00FF4F77"/>
    <w:rsid w:val="00FF5526"/>
    <w:rsid w:val="00FF5DCE"/>
    <w:rsid w:val="00FF5E8B"/>
    <w:rsid w:val="00FF6C48"/>
    <w:rsid w:val="00FF7015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B0ACFE"/>
  <w15:chartTrackingRefBased/>
  <w15:docId w15:val="{21AED2A1-E711-4ABB-BD9F-AB1A631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widowControl w:val="0"/>
      <w:suppressAutoHyphens/>
    </w:pPr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sor1">
    <w:name w:val="heading 1"/>
    <w:basedOn w:val="Cmsor"/>
    <w:next w:val="Szvegtrzs"/>
    <w:link w:val="Cmsor1Char"/>
    <w:qFormat/>
    <w:rsid w:val="00FC266C"/>
    <w:pPr>
      <w:pageBreakBefore/>
      <w:numPr>
        <w:numId w:val="6"/>
      </w:numPr>
      <w:spacing w:before="0" w:after="480" w:line="360" w:lineRule="auto"/>
      <w:outlineLvl w:val="0"/>
    </w:pPr>
    <w:rPr>
      <w:rFonts w:ascii="Times New Roman" w:hAnsi="Times New Roman" w:cs="Times New Roman"/>
      <w:b/>
      <w:bCs/>
      <w:kern w:val="32"/>
      <w:sz w:val="40"/>
      <w:szCs w:val="40"/>
    </w:rPr>
  </w:style>
  <w:style w:type="paragraph" w:styleId="Cmsor2">
    <w:name w:val="heading 2"/>
    <w:basedOn w:val="Norml"/>
    <w:next w:val="Norml"/>
    <w:link w:val="Cmsor2Char"/>
    <w:qFormat/>
    <w:rsid w:val="00935387"/>
    <w:pPr>
      <w:keepNext/>
      <w:numPr>
        <w:ilvl w:val="1"/>
        <w:numId w:val="4"/>
      </w:numPr>
      <w:spacing w:before="480" w:after="360" w:line="360" w:lineRule="auto"/>
      <w:outlineLvl w:val="1"/>
    </w:pPr>
    <w:rPr>
      <w:rFonts w:cs="Times New Roman"/>
      <w:b/>
      <w:bCs/>
      <w:sz w:val="32"/>
      <w:szCs w:val="32"/>
    </w:rPr>
  </w:style>
  <w:style w:type="paragraph" w:styleId="Cmsor3">
    <w:name w:val="heading 3"/>
    <w:basedOn w:val="Szvegtrzs"/>
    <w:next w:val="Szvegtrzs"/>
    <w:link w:val="Cmsor3Char"/>
    <w:qFormat/>
    <w:rsid w:val="00935387"/>
    <w:pPr>
      <w:numPr>
        <w:ilvl w:val="2"/>
        <w:numId w:val="5"/>
      </w:numPr>
      <w:spacing w:before="360" w:after="240" w:line="360" w:lineRule="auto"/>
      <w:outlineLvl w:val="2"/>
    </w:pPr>
    <w:rPr>
      <w:b/>
      <w:bCs/>
      <w:sz w:val="28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0C71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0C71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link w:val="CmsorChar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  <w:pPr>
      <w:spacing w:after="120" w:line="288" w:lineRule="auto"/>
    </w:pPr>
  </w:style>
  <w:style w:type="character" w:customStyle="1" w:styleId="SzvegtrzsChar">
    <w:name w:val="Szövegtörzs Char"/>
    <w:basedOn w:val="Bekezdsalapbettpusa"/>
    <w:link w:val="Szvegtrzs"/>
    <w:rsid w:val="00106E31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character" w:customStyle="1" w:styleId="CmsorChar">
    <w:name w:val="Címsor Char"/>
    <w:basedOn w:val="Bekezdsalapbettpusa"/>
    <w:link w:val="Cmsor"/>
    <w:rsid w:val="00106E31"/>
    <w:rPr>
      <w:rFonts w:ascii="Arial" w:eastAsia="WenQuanYi Zen Hei" w:hAnsi="Arial" w:cs="Lohit Hindi"/>
      <w:color w:val="00000A"/>
      <w:kern w:val="1"/>
      <w:sz w:val="28"/>
      <w:szCs w:val="28"/>
      <w:lang w:eastAsia="zh-CN" w:bidi="hi-IN"/>
    </w:rPr>
  </w:style>
  <w:style w:type="character" w:customStyle="1" w:styleId="Cmsor1Char">
    <w:name w:val="Címsor 1 Char"/>
    <w:basedOn w:val="CmsorChar"/>
    <w:link w:val="Cmsor1"/>
    <w:rsid w:val="00FC266C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character" w:customStyle="1" w:styleId="Cmsor2Char">
    <w:name w:val="Címsor 2 Char"/>
    <w:basedOn w:val="Bekezdsalapbettpusa"/>
    <w:link w:val="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character" w:customStyle="1" w:styleId="Cmsor3Char">
    <w:name w:val="Címsor 3 Char"/>
    <w:basedOn w:val="SzvegtrzsChar"/>
    <w:link w:val="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0C71"/>
    <w:rPr>
      <w:rFonts w:asciiTheme="majorHAnsi" w:eastAsiaTheme="majorEastAsia" w:hAnsiTheme="majorHAnsi" w:cs="Mangal"/>
      <w:i/>
      <w:iCs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0C71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ekezdsalapbettpusa1">
    <w:name w:val="Bekezdés alapbetűtípusa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styleId="Lista">
    <w:name w:val="List"/>
    <w:basedOn w:val="Szvegtrzs"/>
    <w:rPr>
      <w:rFonts w:ascii="Linux Libertine G" w:hAnsi="Linux Libertine G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Linux Libertine G" w:hAnsi="Linux Libertine G"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ascii="Linux Libertine G" w:hAnsi="Linux Libertine G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i/>
      <w:iCs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Alapszvegtrzs">
    <w:name w:val="Alap szövegtörzs"/>
    <w:basedOn w:val="Norml"/>
    <w:pPr>
      <w:spacing w:line="320" w:lineRule="atLeast"/>
      <w:jc w:val="both"/>
    </w:pPr>
    <w:rPr>
      <w:rFonts w:ascii="Arial" w:hAnsi="Arial" w:cs="Arial"/>
      <w:sz w:val="22"/>
    </w:rPr>
  </w:style>
  <w:style w:type="paragraph" w:customStyle="1" w:styleId="Normlis">
    <w:name w:val="Normális"/>
    <w:basedOn w:val="Norml"/>
    <w:pPr>
      <w:tabs>
        <w:tab w:val="left" w:pos="1650"/>
        <w:tab w:val="left" w:pos="3736"/>
        <w:tab w:val="left" w:pos="5670"/>
        <w:tab w:val="left" w:pos="8504"/>
      </w:tabs>
      <w:spacing w:before="40" w:after="40"/>
    </w:pPr>
  </w:style>
  <w:style w:type="paragraph" w:customStyle="1" w:styleId="Szvegtrzs21">
    <w:name w:val="Szövegtörzs 21"/>
    <w:basedOn w:val="Norml"/>
    <w:pPr>
      <w:spacing w:before="240"/>
      <w:jc w:val="center"/>
    </w:pPr>
    <w:rPr>
      <w:b/>
      <w:sz w:val="32"/>
    </w:rPr>
  </w:style>
  <w:style w:type="paragraph" w:styleId="lfej">
    <w:name w:val="header"/>
    <w:basedOn w:val="Norml"/>
    <w:pPr>
      <w:spacing w:after="240"/>
      <w:jc w:val="center"/>
    </w:pPr>
    <w:rPr>
      <w:b/>
    </w:r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5053C"/>
    <w:rPr>
      <w:rFonts w:eastAsia="WenQuanYi Zen Hei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Cmsor1"/>
    <w:next w:val="Szvegtrzs"/>
    <w:link w:val="CmChar"/>
    <w:qFormat/>
    <w:rsid w:val="00D66698"/>
    <w:pPr>
      <w:numPr>
        <w:numId w:val="1"/>
      </w:numPr>
      <w:jc w:val="center"/>
    </w:pPr>
  </w:style>
  <w:style w:type="character" w:customStyle="1" w:styleId="CmChar">
    <w:name w:val="Cím Char"/>
    <w:basedOn w:val="Cmsor1Char"/>
    <w:link w:val="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Idzet">
    <w:name w:val="Quote"/>
    <w:basedOn w:val="Norml"/>
    <w:qFormat/>
    <w:pPr>
      <w:spacing w:after="283"/>
      <w:ind w:left="567" w:right="567"/>
    </w:pPr>
  </w:style>
  <w:style w:type="paragraph" w:styleId="Alcm">
    <w:name w:val="Subtitle"/>
    <w:basedOn w:val="Cmsor"/>
    <w:next w:val="Szvegtrzs"/>
    <w:qFormat/>
    <w:pPr>
      <w:spacing w:before="60"/>
      <w:jc w:val="center"/>
    </w:pPr>
    <w:rPr>
      <w:sz w:val="36"/>
      <w:szCs w:val="36"/>
    </w:rPr>
  </w:style>
  <w:style w:type="paragraph" w:customStyle="1" w:styleId="Cmsor0">
    <w:name w:val="Címsor*"/>
    <w:basedOn w:val="Cmsor1"/>
    <w:pPr>
      <w:numPr>
        <w:numId w:val="0"/>
      </w:numPr>
      <w:jc w:val="center"/>
    </w:pPr>
    <w:rPr>
      <w:rFonts w:cs="Arial"/>
    </w:rPr>
  </w:style>
  <w:style w:type="paragraph" w:customStyle="1" w:styleId="Kiemelt">
    <w:name w:val="Kiemelt"/>
    <w:basedOn w:val="Szvegtrzs"/>
    <w:rPr>
      <w:b/>
      <w:bCs/>
    </w:rPr>
  </w:style>
  <w:style w:type="paragraph" w:customStyle="1" w:styleId="Igaztott">
    <w:name w:val="Igazított"/>
    <w:basedOn w:val="Szvegtrzs"/>
    <w:pPr>
      <w:tabs>
        <w:tab w:val="left" w:pos="1695"/>
        <w:tab w:val="left" w:pos="2160"/>
        <w:tab w:val="left" w:pos="2550"/>
      </w:tabs>
    </w:pPr>
  </w:style>
  <w:style w:type="paragraph" w:styleId="Megszlts">
    <w:name w:val="Salutation"/>
    <w:basedOn w:val="Norml"/>
    <w:pPr>
      <w:suppressLineNumbers/>
    </w:pPr>
  </w:style>
  <w:style w:type="paragraph" w:styleId="Vgjegyzetszvege">
    <w:name w:val="endnote text"/>
    <w:basedOn w:val="Norml"/>
    <w:pPr>
      <w:suppressLineNumbers/>
      <w:ind w:left="339" w:hanging="339"/>
    </w:pPr>
    <w:rPr>
      <w:sz w:val="20"/>
      <w:szCs w:val="20"/>
    </w:rPr>
  </w:style>
  <w:style w:type="paragraph" w:customStyle="1" w:styleId="Nyilatkozat">
    <w:name w:val="Nyilatkozat"/>
    <w:basedOn w:val="Szvegtrzs"/>
    <w:pPr>
      <w:spacing w:line="360" w:lineRule="auto"/>
      <w:ind w:left="850" w:right="850"/>
      <w:jc w:val="both"/>
    </w:pPr>
  </w:style>
  <w:style w:type="paragraph" w:customStyle="1" w:styleId="Proslfej">
    <w:name w:val="Páros élőfej"/>
    <w:basedOn w:val="Norml"/>
    <w:pPr>
      <w:suppressLineNumbers/>
      <w:tabs>
        <w:tab w:val="center" w:pos="4819"/>
        <w:tab w:val="right" w:pos="9638"/>
      </w:tabs>
    </w:pPr>
  </w:style>
  <w:style w:type="paragraph" w:customStyle="1" w:styleId="Irodalomjegyzk1">
    <w:name w:val="Irodalomjegyzék 1"/>
    <w:basedOn w:val="Trgymutat"/>
    <w:rPr>
      <w:rFonts w:ascii="Times New Roman" w:hAnsi="Times New Roman"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5053C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5053C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5053C"/>
    <w:pPr>
      <w:spacing w:after="100"/>
      <w:ind w:left="240"/>
    </w:pPr>
    <w:rPr>
      <w:rFonts w:cs="Mangal"/>
      <w:szCs w:val="21"/>
    </w:rPr>
  </w:style>
  <w:style w:type="character" w:styleId="Hiperhivatkozs">
    <w:name w:val="Hyperlink"/>
    <w:basedOn w:val="Bekezdsalapbettpusa"/>
    <w:uiPriority w:val="99"/>
    <w:unhideWhenUsed/>
    <w:rsid w:val="0095053C"/>
    <w:rPr>
      <w:color w:val="0563C1" w:themeColor="hyperlink"/>
      <w:u w:val="single"/>
    </w:rPr>
  </w:style>
  <w:style w:type="character" w:styleId="Helyrzszveg">
    <w:name w:val="Placeholder Text"/>
    <w:basedOn w:val="Bekezdsalapbettpusa"/>
    <w:uiPriority w:val="99"/>
    <w:semiHidden/>
    <w:rsid w:val="0095053C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233B7D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kern w:val="0"/>
      <w:sz w:val="22"/>
      <w:szCs w:val="22"/>
      <w:lang w:eastAsia="hu-HU" w:bidi="ar-SA"/>
    </w:rPr>
  </w:style>
  <w:style w:type="character" w:styleId="Feloldatlanmegemlts">
    <w:name w:val="Unresolved Mention"/>
    <w:basedOn w:val="Bekezdsalapbettpusa"/>
    <w:uiPriority w:val="99"/>
    <w:semiHidden/>
    <w:unhideWhenUsed/>
    <w:rsid w:val="00F0196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40D0B"/>
    <w:pPr>
      <w:ind w:left="720"/>
      <w:contextualSpacing/>
    </w:pPr>
    <w:rPr>
      <w:rFonts w:cs="Mangal"/>
      <w:szCs w:val="21"/>
    </w:rPr>
  </w:style>
  <w:style w:type="paragraph" w:customStyle="1" w:styleId="Referencia">
    <w:name w:val="Referencia"/>
    <w:basedOn w:val="Norml"/>
    <w:uiPriority w:val="99"/>
    <w:rsid w:val="002F392A"/>
    <w:pPr>
      <w:widowControl/>
      <w:numPr>
        <w:numId w:val="2"/>
      </w:numPr>
      <w:suppressAutoHyphens w:val="0"/>
      <w:ind w:hanging="630"/>
    </w:pPr>
    <w:rPr>
      <w:rFonts w:eastAsia="Times New Roman" w:cs="Times New Roman"/>
      <w:color w:val="auto"/>
      <w:kern w:val="0"/>
      <w:sz w:val="20"/>
      <w:lang w:eastAsia="en-US" w:bidi="ar-SA"/>
    </w:rPr>
  </w:style>
  <w:style w:type="character" w:styleId="Mrltotthiperhivatkozs">
    <w:name w:val="FollowedHyperlink"/>
    <w:basedOn w:val="Bekezdsalapbettpusa"/>
    <w:uiPriority w:val="99"/>
    <w:semiHidden/>
    <w:unhideWhenUsed/>
    <w:rsid w:val="00AF6704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59"/>
    <w:rsid w:val="00F6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326E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326E"/>
    <w:rPr>
      <w:rFonts w:eastAsia="WenQuanYi Zen Hei" w:cs="Mangal"/>
      <w:color w:val="00000A"/>
      <w:kern w:val="1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3F326E"/>
    <w:rPr>
      <w:vertAlign w:val="superscript"/>
    </w:rPr>
  </w:style>
  <w:style w:type="paragraph" w:customStyle="1" w:styleId="Szakdoga-Cmsor4">
    <w:name w:val="Szakdoga - Címsor 4"/>
    <w:basedOn w:val="Cmsor3"/>
    <w:link w:val="Szakdoga-Cmsor4Char"/>
    <w:qFormat/>
    <w:rsid w:val="004B2953"/>
    <w:pPr>
      <w:numPr>
        <w:ilvl w:val="3"/>
      </w:numPr>
      <w:spacing w:before="120" w:after="0"/>
      <w:ind w:left="1723" w:hanging="646"/>
    </w:pPr>
  </w:style>
  <w:style w:type="character" w:customStyle="1" w:styleId="Szakdoga-Cmsor4Char">
    <w:name w:val="Szakdoga - Címsor 4 Char"/>
    <w:basedOn w:val="Cmsor3Char"/>
    <w:link w:val="Szakdoga-Cmsor4"/>
    <w:rsid w:val="004B2953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3">
    <w:name w:val="Szakdoga - Címsor 3"/>
    <w:basedOn w:val="Cmsor3"/>
    <w:link w:val="Szakdoga-Cmsor3Char"/>
    <w:autoRedefine/>
    <w:rsid w:val="00106E31"/>
  </w:style>
  <w:style w:type="character" w:customStyle="1" w:styleId="Szakdoga-Cmsor3Char">
    <w:name w:val="Szakdoga - Címsor 3 Char"/>
    <w:basedOn w:val="Cmsor3Char"/>
    <w:link w:val="Szakdoga-Cmsor3"/>
    <w:rsid w:val="00106E31"/>
    <w:rPr>
      <w:rFonts w:eastAsia="WenQuanYi Zen Hei" w:cs="Lohit Hindi"/>
      <w:b/>
      <w:bCs/>
      <w:color w:val="00000A"/>
      <w:kern w:val="1"/>
      <w:sz w:val="28"/>
      <w:szCs w:val="26"/>
      <w:lang w:eastAsia="zh-CN" w:bidi="hi-IN"/>
    </w:rPr>
  </w:style>
  <w:style w:type="paragraph" w:customStyle="1" w:styleId="Szakdoga-Cmsor2">
    <w:name w:val="Szakdoga - Címsor 2"/>
    <w:basedOn w:val="Cmsor2"/>
    <w:link w:val="Szakdoga-Cmsor2Char"/>
    <w:autoRedefine/>
    <w:rsid w:val="00106E31"/>
  </w:style>
  <w:style w:type="character" w:customStyle="1" w:styleId="Szakdoga-Cmsor2Char">
    <w:name w:val="Szakdoga - Címsor 2 Char"/>
    <w:basedOn w:val="Cmsor2Char"/>
    <w:link w:val="Szakdoga-Cmsor2"/>
    <w:rsid w:val="00106E31"/>
    <w:rPr>
      <w:rFonts w:eastAsia="WenQuanYi Zen Hei"/>
      <w:b/>
      <w:bCs/>
      <w:color w:val="00000A"/>
      <w:kern w:val="1"/>
      <w:sz w:val="32"/>
      <w:szCs w:val="32"/>
      <w:lang w:eastAsia="zh-CN" w:bidi="hi-IN"/>
    </w:rPr>
  </w:style>
  <w:style w:type="paragraph" w:customStyle="1" w:styleId="Szakdoga-Cmsor1">
    <w:name w:val="Szakdoga - Címsor 1"/>
    <w:basedOn w:val="Cmsor1"/>
    <w:link w:val="Szakdoga-Cmsor1Char"/>
    <w:autoRedefine/>
    <w:rsid w:val="00106E31"/>
    <w:pPr>
      <w:numPr>
        <w:numId w:val="3"/>
      </w:numPr>
    </w:pPr>
  </w:style>
  <w:style w:type="character" w:customStyle="1" w:styleId="Szakdoga-Cmsor1Char">
    <w:name w:val="Szakdoga - Címsor 1 Char"/>
    <w:basedOn w:val="Cmsor1Char"/>
    <w:link w:val="Szakdoga-Cmsor1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customStyle="1" w:styleId="Szakdoga-Cm">
    <w:name w:val="Szakdoga - Cím"/>
    <w:basedOn w:val="Cm"/>
    <w:link w:val="Szakdoga-CmChar"/>
    <w:rsid w:val="00106E31"/>
  </w:style>
  <w:style w:type="character" w:customStyle="1" w:styleId="Szakdoga-CmChar">
    <w:name w:val="Szakdoga - Cím Char"/>
    <w:basedOn w:val="CmChar"/>
    <w:link w:val="Szakdoga-Cm"/>
    <w:rsid w:val="00106E31"/>
    <w:rPr>
      <w:rFonts w:ascii="Arial" w:eastAsia="WenQuanYi Zen Hei" w:hAnsi="Arial" w:cs="Lohit Hindi"/>
      <w:b/>
      <w:bCs/>
      <w:color w:val="00000A"/>
      <w:kern w:val="32"/>
      <w:sz w:val="40"/>
      <w:szCs w:val="40"/>
      <w:lang w:eastAsia="zh-CN" w:bidi="hi-IN"/>
    </w:rPr>
  </w:style>
  <w:style w:type="paragraph" w:styleId="TJ4">
    <w:name w:val="toc 4"/>
    <w:basedOn w:val="Norml"/>
    <w:next w:val="Norml"/>
    <w:autoRedefine/>
    <w:uiPriority w:val="39"/>
    <w:unhideWhenUsed/>
    <w:rsid w:val="00DA0C71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5">
    <w:name w:val="toc 5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6">
    <w:name w:val="toc 6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7">
    <w:name w:val="toc 7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8">
    <w:name w:val="toc 8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TJ9">
    <w:name w:val="toc 9"/>
    <w:basedOn w:val="Norml"/>
    <w:next w:val="Norml"/>
    <w:autoRedefine/>
    <w:uiPriority w:val="39"/>
    <w:unhideWhenUsed/>
    <w:rsid w:val="0096645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color w:val="auto"/>
      <w:kern w:val="0"/>
      <w:sz w:val="22"/>
      <w:szCs w:val="22"/>
      <w:lang w:eastAsia="hu-HU" w:bidi="ar-SA"/>
    </w:rPr>
  </w:style>
  <w:style w:type="paragraph" w:styleId="Vltozat">
    <w:name w:val="Revision"/>
    <w:hidden/>
    <w:uiPriority w:val="99"/>
    <w:semiHidden/>
    <w:rsid w:val="00B361C9"/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brajegyzk">
    <w:name w:val="table of figures"/>
    <w:basedOn w:val="Norml"/>
    <w:next w:val="Norml"/>
    <w:uiPriority w:val="99"/>
    <w:unhideWhenUsed/>
    <w:rsid w:val="0027408B"/>
    <w:rPr>
      <w:rFonts w:cs="Mangal"/>
      <w:szCs w:val="21"/>
    </w:rPr>
  </w:style>
  <w:style w:type="paragraph" w:styleId="Nincstrkz">
    <w:name w:val="No Spacing"/>
    <w:uiPriority w:val="1"/>
    <w:qFormat/>
    <w:rsid w:val="003E187F"/>
    <w:pPr>
      <w:widowControl w:val="0"/>
      <w:suppressAutoHyphens/>
    </w:pPr>
    <w:rPr>
      <w:rFonts w:eastAsia="WenQuanYi Zen Hei" w:cs="Mangal"/>
      <w:color w:val="00000A"/>
      <w:kern w:val="1"/>
      <w:sz w:val="24"/>
      <w:szCs w:val="21"/>
      <w:lang w:eastAsia="zh-CN" w:bidi="hi-IN"/>
    </w:rPr>
  </w:style>
  <w:style w:type="paragraph" w:styleId="NormlWeb">
    <w:name w:val="Normal (Web)"/>
    <w:basedOn w:val="Norml"/>
    <w:uiPriority w:val="99"/>
    <w:unhideWhenUsed/>
    <w:rsid w:val="00DC7ABD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color w:val="auto"/>
      <w:kern w:val="0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970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orj\Documents\egyetem\2020_21_02\Szakdolgozati_konzultacio_I._GKNB_INTM096\GIVK-IN_szakdolgozat_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D6C4C-A882-4C72-BA52-AC6BAA18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GIVK-IN_szakdolgozat_sablon.dotx</Template>
  <TotalTime>850</TotalTime>
  <Pages>33</Pages>
  <Words>4859</Words>
  <Characters>33533</Characters>
  <Application>Microsoft Office Word</Application>
  <DocSecurity>0</DocSecurity>
  <Lines>279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</dc:creator>
  <cp:keywords/>
  <cp:lastModifiedBy>Adorján András Bálint</cp:lastModifiedBy>
  <cp:revision>197</cp:revision>
  <cp:lastPrinted>2022-11-23T20:22:00Z</cp:lastPrinted>
  <dcterms:created xsi:type="dcterms:W3CDTF">2022-09-18T08:48:00Z</dcterms:created>
  <dcterms:modified xsi:type="dcterms:W3CDTF">2022-11-28T11:15:00Z</dcterms:modified>
</cp:coreProperties>
</file>